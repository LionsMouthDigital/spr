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931"/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070"/>
        <w:gridCol w:w="7650"/>
      </w:tblGrid>
      <w:tr w:rsidR="009D3DEF" w:rsidTr="0033595F">
        <w:trPr>
          <w:trHeight w:val="90"/>
        </w:trPr>
        <w:tc>
          <w:tcPr>
            <w:tcW w:w="2070" w:type="dxa"/>
          </w:tcPr>
          <w:p w:rsidR="009D3DEF" w:rsidRDefault="00070D7F" w:rsidP="0033595F">
            <w:pPr>
              <w:spacing w:line="240" w:lineRule="auto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3EB6C4" wp14:editId="6CF65910">
                      <wp:simplePos x="0" y="0"/>
                      <wp:positionH relativeFrom="column">
                        <wp:posOffset>196629</wp:posOffset>
                      </wp:positionH>
                      <wp:positionV relativeFrom="paragraph">
                        <wp:posOffset>666337</wp:posOffset>
                      </wp:positionV>
                      <wp:extent cx="5805377" cy="0"/>
                      <wp:effectExtent l="0" t="0" r="2413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0537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7BD488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.5pt,52.45pt" to="472.6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" strokecolor="#7ba7bd [1942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650" w:type="dxa"/>
            <w:tcMar>
              <w:bottom w:w="576" w:type="dxa"/>
            </w:tcMar>
          </w:tcPr>
          <w:p w:rsidR="009D3DEF" w:rsidRPr="00477296" w:rsidRDefault="00C7722E" w:rsidP="0033595F">
            <w:pPr>
              <w:pStyle w:val="Name"/>
              <w:rPr>
                <w:rFonts w:asciiTheme="minorHAnsi" w:hAnsiTheme="minorHAnsi" w:cstheme="minorHAnsi"/>
                <w:color w:val="92D050"/>
              </w:rPr>
            </w:pPr>
            <w:sdt>
              <w:sdtPr>
                <w:rPr>
                  <w:rFonts w:asciiTheme="minorHAnsi" w:hAnsiTheme="minorHAnsi" w:cstheme="minorHAnsi"/>
                  <w:color w:val="7BA7BD" w:themeColor="accent3" w:themeTint="99"/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  <w:alias w:val="Your Name"/>
                <w:tag w:val=""/>
                <w:id w:val="1197042864"/>
                <w:placeholder>
                  <w:docPart w:val="3A50AEA10B6C438CAFC35FB324B9B5BA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9E4CD9">
                  <w:rPr>
                    <w:rFonts w:asciiTheme="minorHAnsi" w:hAnsiTheme="minorHAnsi" w:cstheme="minorHAnsi"/>
                    <w:color w:val="7BA7BD" w:themeColor="accent3" w:themeTint="99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t>Yeng k. VUe</w:t>
                </w:r>
              </w:sdtContent>
            </w:sdt>
          </w:p>
          <w:p w:rsidR="00C1268C" w:rsidRPr="00477296" w:rsidRDefault="00C1268C" w:rsidP="0033595F">
            <w:pPr>
              <w:pStyle w:val="NoSpacing"/>
              <w:rPr>
                <w:rFonts w:cstheme="minorHAnsi"/>
                <w:sz w:val="20"/>
              </w:rPr>
            </w:pPr>
          </w:p>
          <w:p w:rsidR="009D3DEF" w:rsidRPr="009A2879" w:rsidRDefault="009A2879" w:rsidP="008D1AD3">
            <w:pPr>
              <w:pStyle w:val="NoSpacing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sz w:val="20"/>
              </w:rPr>
              <w:t>7409 Brunswick Ave N</w:t>
            </w:r>
            <w:r w:rsidR="00DF4ECB">
              <w:rPr>
                <w:rFonts w:cstheme="minorHAnsi"/>
                <w:sz w:val="20"/>
              </w:rPr>
              <w:t xml:space="preserve">, </w:t>
            </w:r>
            <w:r w:rsidR="00777218" w:rsidRPr="00477296">
              <w:rPr>
                <w:rFonts w:cstheme="minorHAnsi"/>
                <w:sz w:val="20"/>
              </w:rPr>
              <w:t xml:space="preserve">MN </w:t>
            </w:r>
            <w:r w:rsidR="008D1AD3">
              <w:rPr>
                <w:rFonts w:cstheme="minorHAnsi"/>
                <w:sz w:val="20"/>
              </w:rPr>
              <w:t>55443</w:t>
            </w:r>
            <w:r>
              <w:rPr>
                <w:rFonts w:cstheme="minorHAnsi"/>
                <w:sz w:val="20"/>
              </w:rPr>
              <w:t> </w:t>
            </w:r>
            <w:r w:rsidRPr="00477296">
              <w:rPr>
                <w:rStyle w:val="Emphasis"/>
                <w:rFonts w:cstheme="minorHAnsi"/>
                <w:sz w:val="20"/>
              </w:rPr>
              <w:t>|</w:t>
            </w:r>
            <w:r w:rsidRPr="00477296">
              <w:rPr>
                <w:rFonts w:cstheme="minorHAnsi"/>
                <w:sz w:val="20"/>
              </w:rPr>
              <w:t> </w:t>
            </w:r>
            <w:r w:rsidRPr="00477296">
              <w:rPr>
                <w:rFonts w:cstheme="minorHAnsi"/>
                <w:kern w:val="20"/>
                <w:sz w:val="20"/>
              </w:rPr>
              <w:t>yengkong47@gmail.com</w:t>
            </w:r>
            <w:r>
              <w:rPr>
                <w:rFonts w:cstheme="minorHAnsi"/>
                <w:sz w:val="20"/>
              </w:rPr>
              <w:t> </w:t>
            </w:r>
            <w:r w:rsidR="00A72FF2" w:rsidRPr="00477296">
              <w:rPr>
                <w:rStyle w:val="Emphasis"/>
                <w:rFonts w:cstheme="minorHAnsi"/>
                <w:sz w:val="20"/>
              </w:rPr>
              <w:t>|</w:t>
            </w:r>
            <w:r>
              <w:rPr>
                <w:rStyle w:val="Emphasis"/>
                <w:rFonts w:cstheme="minorHAnsi"/>
                <w:sz w:val="20"/>
              </w:rPr>
              <w:t xml:space="preserve"> (</w:t>
            </w:r>
            <w:r w:rsidRPr="009A2879">
              <w:rPr>
                <w:rFonts w:cstheme="minorHAnsi"/>
                <w:color w:val="231F20" w:themeColor="text2"/>
                <w:sz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651</w:t>
            </w:r>
            <w:r>
              <w:rPr>
                <w:rFonts w:cstheme="minorHAnsi"/>
                <w:color w:val="231F20" w:themeColor="text2"/>
                <w:sz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)-</w:t>
            </w:r>
            <w:r w:rsidRPr="009A2879">
              <w:rPr>
                <w:rFonts w:cstheme="minorHAnsi"/>
                <w:color w:val="231F20" w:themeColor="text2"/>
                <w:sz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352-8783</w:t>
            </w:r>
            <w:r w:rsidRPr="00477296">
              <w:rPr>
                <w:rFonts w:cstheme="minorHAnsi"/>
                <w:sz w:val="20"/>
              </w:rPr>
              <w:t> </w:t>
            </w:r>
          </w:p>
        </w:tc>
      </w:tr>
      <w:tr w:rsidR="009D3DEF" w:rsidTr="0033595F">
        <w:trPr>
          <w:trHeight w:val="80"/>
        </w:trPr>
        <w:tc>
          <w:tcPr>
            <w:tcW w:w="2070" w:type="dxa"/>
          </w:tcPr>
          <w:p w:rsidR="009D3DEF" w:rsidRDefault="00A72FF2" w:rsidP="0033595F">
            <w:pPr>
              <w:pStyle w:val="Heading1"/>
            </w:pPr>
            <w:r w:rsidRPr="007A087F">
              <w:rPr>
                <w:color w:val="7BA7BD" w:themeColor="accent3" w:themeTint="99"/>
              </w:rPr>
              <w:t>Objective</w:t>
            </w:r>
          </w:p>
        </w:tc>
        <w:tc>
          <w:tcPr>
            <w:tcW w:w="7650" w:type="dxa"/>
          </w:tcPr>
          <w:p w:rsidR="009D3DEF" w:rsidRPr="00477296" w:rsidRDefault="000A6BE1" w:rsidP="0081799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color w:val="333333"/>
                <w:sz w:val="20"/>
                <w:szCs w:val="20"/>
                <w:lang w:eastAsia="en-US"/>
              </w:rPr>
              <w:t xml:space="preserve">Advance in the work of </w:t>
            </w:r>
            <w:r w:rsidR="006F5284">
              <w:rPr>
                <w:rFonts w:eastAsia="Times New Roman" w:cstheme="minorHAnsi"/>
                <w:color w:val="333333"/>
                <w:sz w:val="20"/>
                <w:szCs w:val="20"/>
                <w:lang w:eastAsia="en-US"/>
              </w:rPr>
              <w:t>a business and</w:t>
            </w:r>
            <w:r>
              <w:rPr>
                <w:rFonts w:eastAsia="Times New Roman" w:cstheme="minorHAnsi"/>
                <w:color w:val="333333"/>
                <w:sz w:val="20"/>
                <w:szCs w:val="20"/>
                <w:lang w:eastAsia="en-US"/>
              </w:rPr>
              <w:t xml:space="preserve"> </w:t>
            </w:r>
            <w:r w:rsidR="00103B72" w:rsidRPr="00477296">
              <w:rPr>
                <w:rFonts w:eastAsia="Times New Roman" w:cstheme="minorHAnsi"/>
                <w:color w:val="333333"/>
                <w:sz w:val="20"/>
                <w:szCs w:val="20"/>
                <w:lang w:eastAsia="en-US"/>
              </w:rPr>
              <w:t>improve</w:t>
            </w:r>
            <w:r w:rsidR="00817996">
              <w:rPr>
                <w:rFonts w:eastAsia="Times New Roman" w:cstheme="minorHAnsi"/>
                <w:color w:val="333333"/>
                <w:sz w:val="20"/>
                <w:szCs w:val="20"/>
                <w:lang w:eastAsia="en-US"/>
              </w:rPr>
              <w:t xml:space="preserve"> the</w:t>
            </w:r>
            <w:r w:rsidR="00777218" w:rsidRPr="00477296">
              <w:rPr>
                <w:rFonts w:eastAsia="Times New Roman" w:cstheme="minorHAnsi"/>
                <w:color w:val="333333"/>
                <w:sz w:val="20"/>
                <w:szCs w:val="20"/>
                <w:lang w:eastAsia="en-US"/>
              </w:rPr>
              <w:t xml:space="preserve"> day</w:t>
            </w:r>
            <w:r w:rsidR="00D426E7">
              <w:rPr>
                <w:rFonts w:eastAsia="Times New Roman" w:cstheme="minorHAnsi"/>
                <w:color w:val="333333"/>
                <w:sz w:val="20"/>
                <w:szCs w:val="20"/>
                <w:lang w:eastAsia="en-US"/>
              </w:rPr>
              <w:t>-to-day work of a</w:t>
            </w:r>
            <w:r w:rsidR="00777218" w:rsidRPr="00477296">
              <w:rPr>
                <w:rFonts w:eastAsia="Times New Roman" w:cstheme="minorHAnsi"/>
                <w:color w:val="333333"/>
                <w:sz w:val="20"/>
                <w:szCs w:val="20"/>
                <w:lang w:eastAsia="en-US"/>
              </w:rPr>
              <w:t xml:space="preserve"> business through a </w:t>
            </w:r>
            <w:r w:rsidR="00817996">
              <w:rPr>
                <w:rFonts w:eastAsia="Times New Roman" w:cstheme="minorHAnsi"/>
                <w:color w:val="333333"/>
                <w:sz w:val="20"/>
                <w:szCs w:val="20"/>
                <w:lang w:eastAsia="en-US"/>
              </w:rPr>
              <w:t>full-time, part-time or temporary pos</w:t>
            </w:r>
            <w:bookmarkStart w:id="0" w:name="_GoBack"/>
            <w:bookmarkEnd w:id="0"/>
            <w:r w:rsidR="00817996">
              <w:rPr>
                <w:rFonts w:eastAsia="Times New Roman" w:cstheme="minorHAnsi"/>
                <w:color w:val="333333"/>
                <w:sz w:val="20"/>
                <w:szCs w:val="20"/>
                <w:lang w:eastAsia="en-US"/>
              </w:rPr>
              <w:t>ition.</w:t>
            </w:r>
          </w:p>
        </w:tc>
      </w:tr>
      <w:tr w:rsidR="009D3DEF" w:rsidTr="0033595F">
        <w:trPr>
          <w:trHeight w:val="717"/>
        </w:trPr>
        <w:tc>
          <w:tcPr>
            <w:tcW w:w="2070" w:type="dxa"/>
          </w:tcPr>
          <w:p w:rsidR="009D3DEF" w:rsidRPr="007A087F" w:rsidRDefault="00A72FF2" w:rsidP="0033595F">
            <w:pPr>
              <w:pStyle w:val="Heading1"/>
              <w:rPr>
                <w:color w:val="7BA7BD" w:themeColor="accent3" w:themeTint="99"/>
              </w:rPr>
            </w:pPr>
            <w:r w:rsidRPr="007A087F">
              <w:rPr>
                <w:color w:val="7BA7BD" w:themeColor="accent3" w:themeTint="99"/>
              </w:rPr>
              <w:t>Skills &amp; Abilities</w:t>
            </w:r>
          </w:p>
        </w:tc>
        <w:tc>
          <w:tcPr>
            <w:tcW w:w="7650" w:type="dxa"/>
          </w:tcPr>
          <w:p w:rsidR="009D3DEF" w:rsidRPr="00477296" w:rsidRDefault="00777218" w:rsidP="00EB0980">
            <w:pPr>
              <w:pStyle w:val="NormalWeb"/>
              <w:shd w:val="clear" w:color="auto" w:fill="FFFFFF"/>
              <w:spacing w:before="0" w:beforeAutospacing="0" w:after="0" w:afterAutospacing="0" w:line="253" w:lineRule="atLeast"/>
              <w:rPr>
                <w:rFonts w:asciiTheme="minorHAnsi" w:hAnsiTheme="minorHAnsi" w:cstheme="minorHAnsi"/>
                <w:bCs/>
                <w:color w:val="333333"/>
                <w:sz w:val="28"/>
                <w:szCs w:val="28"/>
              </w:rPr>
            </w:pPr>
            <w:r w:rsidRPr="00477296">
              <w:rPr>
                <w:rFonts w:asciiTheme="minorHAnsi" w:hAnsiTheme="minorHAnsi" w:cstheme="minorHAnsi"/>
                <w:bCs/>
                <w:color w:val="333333"/>
                <w:sz w:val="20"/>
                <w:szCs w:val="28"/>
              </w:rPr>
              <w:t>Microsoft word, Access, PowerPo</w:t>
            </w:r>
            <w:r w:rsidR="00FD10F1" w:rsidRPr="00477296">
              <w:rPr>
                <w:rFonts w:asciiTheme="minorHAnsi" w:hAnsiTheme="minorHAnsi" w:cstheme="minorHAnsi"/>
                <w:bCs/>
                <w:color w:val="333333"/>
                <w:sz w:val="20"/>
                <w:szCs w:val="28"/>
              </w:rPr>
              <w:t>int, Excel, Publisher</w:t>
            </w:r>
            <w:r w:rsidRPr="00477296">
              <w:rPr>
                <w:rFonts w:asciiTheme="minorHAnsi" w:hAnsiTheme="minorHAnsi" w:cstheme="minorHAnsi"/>
                <w:bCs/>
                <w:color w:val="333333"/>
                <w:sz w:val="20"/>
                <w:szCs w:val="28"/>
              </w:rPr>
              <w:t>,</w:t>
            </w:r>
            <w:r w:rsidR="00070D7F" w:rsidRPr="00477296">
              <w:rPr>
                <w:rFonts w:asciiTheme="minorHAnsi" w:hAnsiTheme="minorHAnsi" w:cstheme="minorHAnsi"/>
                <w:bCs/>
                <w:color w:val="333333"/>
                <w:sz w:val="20"/>
                <w:szCs w:val="28"/>
              </w:rPr>
              <w:t xml:space="preserve"> </w:t>
            </w:r>
            <w:r w:rsidR="00D9480D">
              <w:rPr>
                <w:rFonts w:asciiTheme="minorHAnsi" w:hAnsiTheme="minorHAnsi" w:cstheme="minorHAnsi"/>
                <w:bCs/>
                <w:color w:val="333333"/>
                <w:sz w:val="20"/>
                <w:szCs w:val="28"/>
              </w:rPr>
              <w:t xml:space="preserve">medical terminology, health industry knowledge, medical transcriptionist, </w:t>
            </w:r>
            <w:r w:rsidR="006E78B0">
              <w:rPr>
                <w:rFonts w:asciiTheme="minorHAnsi" w:hAnsiTheme="minorHAnsi" w:cstheme="minorHAnsi"/>
                <w:bCs/>
                <w:color w:val="333333"/>
                <w:sz w:val="20"/>
                <w:szCs w:val="28"/>
              </w:rPr>
              <w:t xml:space="preserve">printing, </w:t>
            </w:r>
            <w:r w:rsidR="00070D7F" w:rsidRPr="00477296">
              <w:rPr>
                <w:rFonts w:asciiTheme="minorHAnsi" w:hAnsiTheme="minorHAnsi" w:cstheme="minorHAnsi"/>
                <w:bCs/>
                <w:color w:val="333333"/>
                <w:sz w:val="20"/>
                <w:szCs w:val="28"/>
              </w:rPr>
              <w:t xml:space="preserve">customer service, </w:t>
            </w:r>
            <w:r w:rsidR="00083A09">
              <w:rPr>
                <w:rFonts w:asciiTheme="minorHAnsi" w:hAnsiTheme="minorHAnsi" w:cstheme="minorHAnsi"/>
                <w:bCs/>
                <w:color w:val="333333"/>
                <w:sz w:val="20"/>
                <w:szCs w:val="28"/>
              </w:rPr>
              <w:t xml:space="preserve">computer </w:t>
            </w:r>
            <w:r w:rsidR="009F2DEB">
              <w:rPr>
                <w:rFonts w:asciiTheme="minorHAnsi" w:hAnsiTheme="minorHAnsi" w:cstheme="minorHAnsi"/>
                <w:bCs/>
                <w:color w:val="333333"/>
                <w:sz w:val="20"/>
                <w:szCs w:val="28"/>
              </w:rPr>
              <w:t xml:space="preserve">proficient, </w:t>
            </w:r>
            <w:r w:rsidR="00070D7F" w:rsidRPr="00477296">
              <w:rPr>
                <w:rFonts w:asciiTheme="minorHAnsi" w:hAnsiTheme="minorHAnsi" w:cstheme="minorHAnsi"/>
                <w:bCs/>
                <w:color w:val="333333"/>
                <w:sz w:val="20"/>
                <w:szCs w:val="28"/>
              </w:rPr>
              <w:t>telephone, e</w:t>
            </w:r>
            <w:r w:rsidR="00083A09">
              <w:rPr>
                <w:rFonts w:asciiTheme="minorHAnsi" w:hAnsiTheme="minorHAnsi" w:cstheme="minorHAnsi"/>
                <w:bCs/>
                <w:color w:val="333333"/>
                <w:sz w:val="20"/>
                <w:szCs w:val="28"/>
              </w:rPr>
              <w:t>mailing</w:t>
            </w:r>
            <w:r w:rsidR="004E0849">
              <w:rPr>
                <w:rFonts w:asciiTheme="minorHAnsi" w:hAnsiTheme="minorHAnsi" w:cstheme="minorHAnsi"/>
                <w:bCs/>
                <w:color w:val="333333"/>
                <w:sz w:val="20"/>
                <w:szCs w:val="28"/>
              </w:rPr>
              <w:t xml:space="preserve">, </w:t>
            </w:r>
            <w:r w:rsidR="009401F2">
              <w:rPr>
                <w:rFonts w:asciiTheme="minorHAnsi" w:hAnsiTheme="minorHAnsi" w:cstheme="minorHAnsi"/>
                <w:bCs/>
                <w:color w:val="333333"/>
                <w:sz w:val="20"/>
                <w:szCs w:val="28"/>
              </w:rPr>
              <w:t xml:space="preserve">high call volume, </w:t>
            </w:r>
            <w:r w:rsidR="004E0849">
              <w:rPr>
                <w:rFonts w:asciiTheme="minorHAnsi" w:hAnsiTheme="minorHAnsi" w:cstheme="minorHAnsi"/>
                <w:bCs/>
                <w:color w:val="333333"/>
                <w:sz w:val="20"/>
                <w:szCs w:val="28"/>
              </w:rPr>
              <w:t>inbound, o</w:t>
            </w:r>
            <w:r w:rsidR="009174BB">
              <w:rPr>
                <w:rFonts w:asciiTheme="minorHAnsi" w:hAnsiTheme="minorHAnsi" w:cstheme="minorHAnsi"/>
                <w:bCs/>
                <w:color w:val="333333"/>
                <w:sz w:val="20"/>
                <w:szCs w:val="28"/>
              </w:rPr>
              <w:t>ut</w:t>
            </w:r>
            <w:r w:rsidR="00261F05">
              <w:rPr>
                <w:rFonts w:asciiTheme="minorHAnsi" w:hAnsiTheme="minorHAnsi" w:cstheme="minorHAnsi"/>
                <w:bCs/>
                <w:color w:val="333333"/>
                <w:sz w:val="20"/>
                <w:szCs w:val="28"/>
              </w:rPr>
              <w:t>bound calls</w:t>
            </w:r>
            <w:r w:rsidR="00C65CC7">
              <w:rPr>
                <w:rFonts w:asciiTheme="minorHAnsi" w:hAnsiTheme="minorHAnsi" w:cstheme="minorHAnsi"/>
                <w:bCs/>
                <w:color w:val="333333"/>
                <w:sz w:val="20"/>
                <w:szCs w:val="28"/>
              </w:rPr>
              <w:t>,</w:t>
            </w:r>
            <w:r w:rsidR="00FE59ED">
              <w:rPr>
                <w:rFonts w:asciiTheme="minorHAnsi" w:hAnsiTheme="minorHAnsi" w:cstheme="minorHAnsi"/>
                <w:bCs/>
                <w:color w:val="333333"/>
                <w:sz w:val="20"/>
                <w:szCs w:val="28"/>
              </w:rPr>
              <w:t xml:space="preserve"> photocopying, printing,</w:t>
            </w:r>
            <w:r w:rsidR="00BF5CC0">
              <w:rPr>
                <w:rFonts w:asciiTheme="minorHAnsi" w:hAnsiTheme="minorHAnsi" w:cstheme="minorHAnsi"/>
                <w:bCs/>
                <w:color w:val="333333"/>
                <w:sz w:val="20"/>
                <w:szCs w:val="28"/>
              </w:rPr>
              <w:t xml:space="preserve"> organizing and scheduling</w:t>
            </w:r>
            <w:r w:rsidR="009F2DEB">
              <w:rPr>
                <w:rFonts w:asciiTheme="minorHAnsi" w:hAnsiTheme="minorHAnsi" w:cstheme="minorHAnsi"/>
                <w:bCs/>
                <w:color w:val="333333"/>
                <w:sz w:val="20"/>
                <w:szCs w:val="28"/>
              </w:rPr>
              <w:t xml:space="preserve">, </w:t>
            </w:r>
            <w:r w:rsidR="00F96976">
              <w:rPr>
                <w:rFonts w:asciiTheme="minorHAnsi" w:hAnsiTheme="minorHAnsi" w:cstheme="minorHAnsi"/>
                <w:bCs/>
                <w:color w:val="333333"/>
                <w:sz w:val="20"/>
                <w:szCs w:val="28"/>
              </w:rPr>
              <w:t xml:space="preserve">handling </w:t>
            </w:r>
            <w:r w:rsidR="009174BB" w:rsidRPr="009174BB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inquiries</w:t>
            </w:r>
            <w:r w:rsidR="009174BB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F96976" w:rsidRPr="009174BB">
              <w:rPr>
                <w:rFonts w:asciiTheme="minorHAnsi" w:hAnsiTheme="minorHAnsi" w:cstheme="minorHAnsi"/>
                <w:bCs/>
                <w:color w:val="333333"/>
                <w:sz w:val="20"/>
                <w:szCs w:val="28"/>
              </w:rPr>
              <w:t>and</w:t>
            </w:r>
            <w:r w:rsidR="00F96976">
              <w:rPr>
                <w:rFonts w:asciiTheme="minorHAnsi" w:hAnsiTheme="minorHAnsi" w:cstheme="minorHAnsi"/>
                <w:bCs/>
                <w:color w:val="333333"/>
                <w:sz w:val="20"/>
                <w:szCs w:val="28"/>
              </w:rPr>
              <w:t xml:space="preserve"> incoming work</w:t>
            </w:r>
            <w:r w:rsidR="00BA0775">
              <w:rPr>
                <w:rFonts w:asciiTheme="minorHAnsi" w:hAnsiTheme="minorHAnsi" w:cstheme="minorHAnsi"/>
                <w:bCs/>
                <w:color w:val="333333"/>
                <w:sz w:val="20"/>
                <w:szCs w:val="28"/>
              </w:rPr>
              <w:t xml:space="preserve"> requests</w:t>
            </w:r>
            <w:r w:rsidR="00B6682C">
              <w:rPr>
                <w:rFonts w:asciiTheme="minorHAnsi" w:hAnsiTheme="minorHAnsi" w:cstheme="minorHAnsi"/>
                <w:bCs/>
                <w:color w:val="333333"/>
                <w:sz w:val="20"/>
                <w:szCs w:val="28"/>
              </w:rPr>
              <w:t>/projects</w:t>
            </w:r>
            <w:r w:rsidR="00BA0775">
              <w:rPr>
                <w:rFonts w:asciiTheme="minorHAnsi" w:hAnsiTheme="minorHAnsi" w:cstheme="minorHAnsi"/>
                <w:bCs/>
                <w:color w:val="333333"/>
                <w:sz w:val="20"/>
                <w:szCs w:val="28"/>
              </w:rPr>
              <w:t xml:space="preserve">, </w:t>
            </w:r>
            <w:r w:rsidR="00261F05">
              <w:rPr>
                <w:rFonts w:asciiTheme="minorHAnsi" w:hAnsiTheme="minorHAnsi" w:cstheme="minorHAnsi"/>
                <w:bCs/>
                <w:color w:val="333333"/>
                <w:sz w:val="20"/>
                <w:szCs w:val="28"/>
              </w:rPr>
              <w:t xml:space="preserve">record keeping, </w:t>
            </w:r>
            <w:r w:rsidR="00B6682C">
              <w:rPr>
                <w:rFonts w:asciiTheme="minorHAnsi" w:hAnsiTheme="minorHAnsi" w:cstheme="minorHAnsi"/>
                <w:bCs/>
                <w:color w:val="333333"/>
                <w:sz w:val="20"/>
                <w:szCs w:val="28"/>
              </w:rPr>
              <w:t>data-entry</w:t>
            </w:r>
            <w:r w:rsidR="00FF24EF">
              <w:rPr>
                <w:rFonts w:asciiTheme="minorHAnsi" w:hAnsiTheme="minorHAnsi" w:cstheme="minorHAnsi"/>
                <w:bCs/>
                <w:color w:val="333333"/>
                <w:sz w:val="20"/>
                <w:szCs w:val="28"/>
              </w:rPr>
              <w:t>, efficient w</w:t>
            </w:r>
            <w:r w:rsidR="00B6682C">
              <w:rPr>
                <w:rFonts w:asciiTheme="minorHAnsi" w:hAnsiTheme="minorHAnsi" w:cstheme="minorHAnsi"/>
                <w:bCs/>
                <w:color w:val="333333"/>
                <w:sz w:val="20"/>
                <w:szCs w:val="28"/>
              </w:rPr>
              <w:t xml:space="preserve">orker, </w:t>
            </w:r>
            <w:r w:rsidR="00EB0980">
              <w:rPr>
                <w:rFonts w:asciiTheme="minorHAnsi" w:hAnsiTheme="minorHAnsi" w:cstheme="minorHAnsi"/>
                <w:bCs/>
                <w:color w:val="333333"/>
                <w:sz w:val="20"/>
                <w:szCs w:val="28"/>
              </w:rPr>
              <w:t>independent and interdependent</w:t>
            </w:r>
            <w:r w:rsidR="00B6682C">
              <w:rPr>
                <w:rFonts w:asciiTheme="minorHAnsi" w:hAnsiTheme="minorHAnsi" w:cstheme="minorHAnsi"/>
                <w:bCs/>
                <w:color w:val="333333"/>
                <w:sz w:val="20"/>
                <w:szCs w:val="28"/>
              </w:rPr>
              <w:t xml:space="preserve">, </w:t>
            </w:r>
            <w:r w:rsidR="0080678D">
              <w:rPr>
                <w:rFonts w:asciiTheme="minorHAnsi" w:hAnsiTheme="minorHAnsi" w:cstheme="minorHAnsi"/>
                <w:bCs/>
                <w:color w:val="333333"/>
                <w:sz w:val="20"/>
                <w:szCs w:val="28"/>
              </w:rPr>
              <w:t>adaptability and quick skill-set learner.</w:t>
            </w:r>
          </w:p>
        </w:tc>
      </w:tr>
      <w:tr w:rsidR="009D3DEF" w:rsidTr="0033595F">
        <w:trPr>
          <w:trHeight w:val="2148"/>
        </w:trPr>
        <w:tc>
          <w:tcPr>
            <w:tcW w:w="2070" w:type="dxa"/>
          </w:tcPr>
          <w:p w:rsidR="009D3DEF" w:rsidRPr="007A087F" w:rsidRDefault="00A72FF2" w:rsidP="0033595F">
            <w:pPr>
              <w:pStyle w:val="Heading1"/>
              <w:rPr>
                <w:color w:val="7BA7BD" w:themeColor="accent3" w:themeTint="99"/>
              </w:rPr>
            </w:pPr>
            <w:r w:rsidRPr="007A087F">
              <w:rPr>
                <w:color w:val="7BA7BD" w:themeColor="accent3" w:themeTint="99"/>
              </w:rPr>
              <w:t>Experience</w:t>
            </w:r>
          </w:p>
        </w:tc>
        <w:tc>
          <w:tcPr>
            <w:tcW w:w="7650" w:type="dxa"/>
          </w:tcPr>
          <w:sdt>
            <w:sdtPr>
              <w:rPr>
                <w:rFonts w:ascii="Times New Roman" w:eastAsia="Times New Roman" w:hAnsi="Times New Roman" w:cstheme="minorHAns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  <w:lang w:eastAsia="en-US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rFonts w:ascii="Times New Roman" w:eastAsia="Times New Roman" w:hAnsi="Times New Roman" w:cstheme="minorHAnsi"/>
                    <w:b/>
                    <w:bCs/>
                    <w:caps w:val="0"/>
                    <w:color w:val="595959" w:themeColor="text1" w:themeTint="A6"/>
                    <w:kern w:val="0"/>
                    <w:sz w:val="20"/>
                    <w:szCs w:val="20"/>
                    <w:lang w:eastAsia="en-US"/>
                  </w:rPr>
                  <w:id w:val="221802691"/>
                  <w:placeholder>
                    <w:docPart w:val="07A6BB73512E4C49B46415992F6719F8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6B7723" w:rsidRPr="00D46F8B" w:rsidRDefault="006B7723" w:rsidP="006B7723">
                    <w:pPr>
                      <w:pStyle w:val="Heading2"/>
                      <w:spacing w:line="240" w:lineRule="auto"/>
                      <w:rPr>
                        <w:rFonts w:ascii="Times New Roman" w:eastAsia="Times New Roman" w:hAnsi="Times New Roman" w:cstheme="minorHAnsi"/>
                        <w:b/>
                        <w:bCs/>
                        <w:caps w:val="0"/>
                        <w:color w:val="595959" w:themeColor="text1" w:themeTint="A6"/>
                        <w:kern w:val="0"/>
                        <w:sz w:val="20"/>
                        <w:szCs w:val="20"/>
                        <w:lang w:eastAsia="en-US"/>
                      </w:rPr>
                    </w:pPr>
                    <w:r>
                      <w:rPr>
                        <w:rFonts w:cstheme="minorHAnsi"/>
                        <w:b/>
                        <w:caps w:val="0"/>
                        <w:color w:val="333333"/>
                        <w:sz w:val="20"/>
                        <w:szCs w:val="20"/>
                      </w:rPr>
                      <w:t>Front Desk Administration C</w:t>
                    </w:r>
                    <w:r w:rsidRPr="00D46F8B">
                      <w:rPr>
                        <w:rFonts w:cstheme="minorHAnsi"/>
                        <w:b/>
                        <w:caps w:val="0"/>
                        <w:color w:val="333333"/>
                        <w:sz w:val="20"/>
                        <w:szCs w:val="20"/>
                      </w:rPr>
                      <w:t>oordinator</w:t>
                    </w:r>
                    <w:r>
                      <w:rPr>
                        <w:rFonts w:cstheme="minorHAnsi"/>
                        <w:b/>
                        <w:caps w:val="0"/>
                        <w:color w:val="333333"/>
                        <w:sz w:val="20"/>
                        <w:szCs w:val="20"/>
                      </w:rPr>
                      <w:t xml:space="preserve"> - </w:t>
                    </w:r>
                    <w:r>
                      <w:rPr>
                        <w:rFonts w:cstheme="minorHAnsi"/>
                        <w:caps w:val="0"/>
                        <w:color w:val="333333"/>
                        <w:sz w:val="20"/>
                        <w:szCs w:val="20"/>
                      </w:rPr>
                      <w:t>Minneapolis, MN</w:t>
                    </w:r>
                  </w:p>
                  <w:p w:rsidR="006B7723" w:rsidRPr="00477296" w:rsidRDefault="006B7723" w:rsidP="006B7723">
                    <w:pPr>
                      <w:pStyle w:val="Heading2"/>
                      <w:spacing w:line="240" w:lineRule="auto"/>
                      <w:rPr>
                        <w:rFonts w:cstheme="minorHAnsi"/>
                        <w:color w:val="333333"/>
                        <w:sz w:val="20"/>
                        <w:szCs w:val="20"/>
                      </w:rPr>
                    </w:pPr>
                    <w:r w:rsidRPr="00D46F8B">
                      <w:rPr>
                        <w:rFonts w:cstheme="minorHAnsi"/>
                        <w:caps w:val="0"/>
                        <w:color w:val="333333"/>
                        <w:sz w:val="20"/>
                        <w:szCs w:val="20"/>
                      </w:rPr>
                      <w:t>National Marrow Donor Program</w:t>
                    </w:r>
                  </w:p>
                  <w:p w:rsidR="006B7723" w:rsidRPr="00D46F8B" w:rsidRDefault="006B7723" w:rsidP="006B7723">
                    <w:pPr>
                      <w:pStyle w:val="NormalWeb"/>
                      <w:shd w:val="clear" w:color="auto" w:fill="FFFFFF"/>
                      <w:spacing w:before="0" w:beforeAutospacing="0" w:after="0" w:afterAutospacing="0"/>
                      <w:rPr>
                        <w:rFonts w:asciiTheme="minorHAnsi" w:hAnsiTheme="minorHAnsi" w:cstheme="minorHAnsi"/>
                        <w:color w:val="808080" w:themeColor="background1" w:themeShade="80"/>
                        <w:sz w:val="20"/>
                        <w:szCs w:val="20"/>
                      </w:rPr>
                    </w:pPr>
                    <w:r w:rsidRPr="00D46F8B">
                      <w:rPr>
                        <w:rFonts w:asciiTheme="minorHAnsi" w:hAnsiTheme="minorHAnsi" w:cstheme="minorHAnsi"/>
                        <w:color w:val="808080" w:themeColor="background1" w:themeShade="80"/>
                        <w:sz w:val="20"/>
                        <w:szCs w:val="20"/>
                      </w:rPr>
                      <w:t>June 22, 2015 – June 29, 2015 temporary position (2 weeks)</w:t>
                    </w:r>
                  </w:p>
                  <w:p w:rsidR="007A087F" w:rsidRPr="00477296" w:rsidRDefault="006B7723" w:rsidP="006B7723">
                    <w:pPr>
                      <w:pStyle w:val="NormalWeb"/>
                      <w:shd w:val="clear" w:color="auto" w:fill="FFFFFF"/>
                      <w:spacing w:before="0" w:beforeAutospacing="0" w:after="0" w:afterAutospacing="0"/>
                      <w:rPr>
                        <w:rFonts w:asciiTheme="minorHAnsi" w:hAnsiTheme="minorHAnsi" w:cstheme="minorHAnsi"/>
                        <w:color w:val="333333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color w:val="595959" w:themeColor="text1" w:themeTint="A6"/>
                        <w:sz w:val="20"/>
                        <w:szCs w:val="20"/>
                      </w:rPr>
                      <w:t xml:space="preserve"> </w:t>
                    </w:r>
                  </w:p>
                </w:sdtContent>
              </w:sdt>
              <w:p w:rsidR="006B7723" w:rsidRPr="00606322" w:rsidRDefault="006B7723" w:rsidP="006B7723">
                <w:pPr>
                  <w:pStyle w:val="worktitle"/>
                  <w:shd w:val="clear" w:color="auto" w:fill="FFFFFF"/>
                  <w:spacing w:before="0" w:beforeAutospacing="0" w:after="0" w:afterAutospacing="0"/>
                  <w:rPr>
                    <w:rFonts w:asciiTheme="minorHAnsi" w:hAnsiTheme="minorHAnsi" w:cstheme="minorHAnsi"/>
                    <w:b/>
                    <w:bCs/>
                    <w:color w:val="000000"/>
                    <w:sz w:val="20"/>
                    <w:szCs w:val="20"/>
                  </w:rPr>
                </w:pPr>
                <w:r w:rsidRPr="00606322">
                  <w:rPr>
                    <w:rFonts w:asciiTheme="minorHAnsi" w:hAnsiTheme="minorHAnsi" w:cstheme="minorHAnsi"/>
                    <w:b/>
                    <w:bCs/>
                    <w:color w:val="000000"/>
                    <w:sz w:val="20"/>
                    <w:szCs w:val="20"/>
                  </w:rPr>
                  <w:t>Office Clerical Assistant</w:t>
                </w:r>
              </w:p>
              <w:p w:rsidR="006B7723" w:rsidRPr="004966D9" w:rsidRDefault="006B7723" w:rsidP="006B7723">
                <w:pPr>
                  <w:pStyle w:val="Heading2"/>
                  <w:spacing w:line="240" w:lineRule="auto"/>
                  <w:rPr>
                    <w:rFonts w:cstheme="minorHAnsi"/>
                    <w:color w:val="333333"/>
                    <w:sz w:val="20"/>
                    <w:szCs w:val="20"/>
                  </w:rPr>
                </w:pPr>
                <w:r w:rsidRPr="00D46F8B">
                  <w:rPr>
                    <w:rFonts w:cstheme="minorHAnsi"/>
                    <w:caps w:val="0"/>
                    <w:color w:val="333333"/>
                    <w:sz w:val="20"/>
                    <w:szCs w:val="20"/>
                  </w:rPr>
                  <w:t>Salvation</w:t>
                </w:r>
                <w:r>
                  <w:rPr>
                    <w:rFonts w:cstheme="minorHAnsi"/>
                    <w:caps w:val="0"/>
                    <w:color w:val="333333"/>
                    <w:sz w:val="20"/>
                    <w:szCs w:val="20"/>
                  </w:rPr>
                  <w:t xml:space="preserve"> Army </w:t>
                </w:r>
                <w:r w:rsidRPr="00D46F8B">
                  <w:rPr>
                    <w:rFonts w:cstheme="minorHAnsi"/>
                    <w:caps w:val="0"/>
                    <w:color w:val="333333"/>
                    <w:sz w:val="20"/>
                    <w:szCs w:val="20"/>
                  </w:rPr>
                  <w:t>Division Headquarter</w:t>
                </w:r>
                <w:r w:rsidRPr="00477296">
                  <w:rPr>
                    <w:rFonts w:cstheme="minorHAnsi"/>
                    <w:caps w:val="0"/>
                    <w:color w:val="333333"/>
                    <w:sz w:val="20"/>
                    <w:szCs w:val="20"/>
                  </w:rPr>
                  <w:t xml:space="preserve"> </w:t>
                </w:r>
                <w:r>
                  <w:rPr>
                    <w:rFonts w:cstheme="minorHAnsi"/>
                    <w:color w:val="333333"/>
                    <w:sz w:val="20"/>
                    <w:szCs w:val="20"/>
                  </w:rPr>
                  <w:t xml:space="preserve">- </w:t>
                </w:r>
                <w:r>
                  <w:rPr>
                    <w:rFonts w:cstheme="minorHAnsi"/>
                    <w:caps w:val="0"/>
                    <w:color w:val="333333"/>
                    <w:sz w:val="20"/>
                    <w:szCs w:val="20"/>
                  </w:rPr>
                  <w:t>Roseville</w:t>
                </w:r>
                <w:r>
                  <w:rPr>
                    <w:rFonts w:cstheme="minorHAnsi"/>
                    <w:color w:val="333333"/>
                    <w:sz w:val="20"/>
                    <w:szCs w:val="20"/>
                  </w:rPr>
                  <w:t>, MN</w:t>
                </w:r>
              </w:p>
              <w:p w:rsidR="006B7723" w:rsidRDefault="006B7723" w:rsidP="006B7723">
                <w:pPr>
                  <w:pStyle w:val="NormalWeb"/>
                  <w:shd w:val="clear" w:color="auto" w:fill="FFFFFF"/>
                  <w:spacing w:before="0" w:beforeAutospacing="0" w:after="0" w:afterAutospacing="0"/>
                  <w:rPr>
                    <w:rFonts w:asciiTheme="minorHAnsi" w:hAnsiTheme="minorHAnsi" w:cstheme="minorHAnsi"/>
                    <w:color w:val="808080" w:themeColor="background1" w:themeShade="80"/>
                    <w:sz w:val="20"/>
                    <w:szCs w:val="20"/>
                  </w:rPr>
                </w:pPr>
                <w:r w:rsidRPr="00D46F8B">
                  <w:rPr>
                    <w:rFonts w:asciiTheme="minorHAnsi" w:hAnsiTheme="minorHAnsi" w:cstheme="minorHAnsi"/>
                    <w:color w:val="808080" w:themeColor="background1" w:themeShade="80"/>
                    <w:sz w:val="20"/>
                    <w:szCs w:val="20"/>
                  </w:rPr>
                  <w:t>December 31, 2015 – January 8, 2016 temporary position (2 weeks)</w:t>
                </w:r>
              </w:p>
              <w:p w:rsidR="00F27C0C" w:rsidRPr="00477296" w:rsidRDefault="00F27C0C" w:rsidP="0033595F">
                <w:pPr>
                  <w:pStyle w:val="NormalWeb"/>
                  <w:shd w:val="clear" w:color="auto" w:fill="FFFFFF"/>
                  <w:spacing w:before="0" w:beforeAutospacing="0" w:after="0" w:afterAutospacing="0"/>
                  <w:rPr>
                    <w:rFonts w:asciiTheme="minorHAnsi" w:hAnsiTheme="minorHAnsi" w:cstheme="minorHAnsi"/>
                    <w:color w:val="333333"/>
                    <w:sz w:val="20"/>
                    <w:szCs w:val="20"/>
                  </w:rPr>
                </w:pPr>
              </w:p>
              <w:sdt>
                <w:sdtPr>
                  <w:rPr>
                    <w:rFonts w:ascii="Times New Roman" w:eastAsia="Times New Roman" w:hAnsi="Times New Roman" w:cstheme="minorHAnsi"/>
                    <w:b/>
                    <w:bCs/>
                    <w:caps w:val="0"/>
                    <w:color w:val="595959" w:themeColor="text1" w:themeTint="A6"/>
                    <w:kern w:val="0"/>
                    <w:sz w:val="20"/>
                    <w:szCs w:val="20"/>
                    <w:lang w:eastAsia="en-US"/>
                  </w:rPr>
                  <w:id w:val="457610081"/>
                  <w:placeholder>
                    <w:docPart w:val="FE37FBF26BB648B3B9DE42A4C1B69D8C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D46F8B" w:rsidRPr="00D46F8B" w:rsidRDefault="00D46F8B" w:rsidP="00D46F8B">
                    <w:pPr>
                      <w:pStyle w:val="Heading2"/>
                      <w:spacing w:line="240" w:lineRule="auto"/>
                      <w:rPr>
                        <w:rFonts w:cstheme="minorHAnsi"/>
                        <w:color w:val="333333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caps w:val="0"/>
                        <w:color w:val="333333"/>
                        <w:sz w:val="20"/>
                        <w:szCs w:val="20"/>
                      </w:rPr>
                      <w:t>Customer Service R</w:t>
                    </w:r>
                    <w:r w:rsidRPr="00D46F8B">
                      <w:rPr>
                        <w:rFonts w:cstheme="minorHAnsi"/>
                        <w:b/>
                        <w:caps w:val="0"/>
                        <w:color w:val="333333"/>
                        <w:sz w:val="20"/>
                        <w:szCs w:val="20"/>
                      </w:rPr>
                      <w:t>epresentative</w:t>
                    </w:r>
                    <w:r>
                      <w:rPr>
                        <w:rFonts w:cstheme="minorHAnsi"/>
                        <w:b/>
                        <w:caps w:val="0"/>
                        <w:color w:val="333333"/>
                        <w:sz w:val="20"/>
                        <w:szCs w:val="20"/>
                      </w:rPr>
                      <w:t xml:space="preserve"> - </w:t>
                    </w:r>
                    <w:r>
                      <w:rPr>
                        <w:rFonts w:cstheme="minorHAnsi"/>
                        <w:caps w:val="0"/>
                        <w:color w:val="333333"/>
                        <w:sz w:val="20"/>
                        <w:szCs w:val="20"/>
                      </w:rPr>
                      <w:t>Mendota H</w:t>
                    </w:r>
                    <w:r w:rsidRPr="00477296">
                      <w:rPr>
                        <w:rFonts w:cstheme="minorHAnsi"/>
                        <w:caps w:val="0"/>
                        <w:color w:val="333333"/>
                        <w:sz w:val="20"/>
                        <w:szCs w:val="20"/>
                      </w:rPr>
                      <w:t>eights</w:t>
                    </w:r>
                    <w:r w:rsidRPr="00477296">
                      <w:rPr>
                        <w:rFonts w:cstheme="minorHAnsi"/>
                        <w:color w:val="333333"/>
                        <w:sz w:val="20"/>
                        <w:szCs w:val="20"/>
                      </w:rPr>
                      <w:t xml:space="preserve">, </w:t>
                    </w:r>
                    <w:r>
                      <w:rPr>
                        <w:rFonts w:cstheme="minorHAnsi"/>
                        <w:color w:val="333333"/>
                        <w:sz w:val="20"/>
                        <w:szCs w:val="20"/>
                      </w:rPr>
                      <w:t>MN</w:t>
                    </w:r>
                  </w:p>
                  <w:p w:rsidR="007A087F" w:rsidRPr="00477296" w:rsidRDefault="007A087F" w:rsidP="0033595F">
                    <w:pPr>
                      <w:pStyle w:val="Heading2"/>
                      <w:spacing w:line="240" w:lineRule="auto"/>
                      <w:rPr>
                        <w:rFonts w:cstheme="minorHAnsi"/>
                        <w:color w:val="333333"/>
                        <w:sz w:val="20"/>
                        <w:szCs w:val="20"/>
                      </w:rPr>
                    </w:pPr>
                    <w:r w:rsidRPr="00D46F8B">
                      <w:rPr>
                        <w:rFonts w:cstheme="minorHAnsi"/>
                        <w:color w:val="333333"/>
                        <w:sz w:val="20"/>
                        <w:szCs w:val="20"/>
                      </w:rPr>
                      <w:t xml:space="preserve">APAc </w:t>
                    </w:r>
                    <w:r w:rsidR="009F6A3D" w:rsidRPr="00D46F8B">
                      <w:rPr>
                        <w:rFonts w:cstheme="minorHAnsi"/>
                        <w:color w:val="333333"/>
                        <w:sz w:val="20"/>
                        <w:szCs w:val="20"/>
                      </w:rPr>
                      <w:t>C</w:t>
                    </w:r>
                    <w:r w:rsidR="007619A0" w:rsidRPr="00D46F8B">
                      <w:rPr>
                        <w:rFonts w:cstheme="minorHAnsi"/>
                        <w:caps w:val="0"/>
                        <w:color w:val="333333"/>
                        <w:szCs w:val="20"/>
                      </w:rPr>
                      <w:t>ustomer</w:t>
                    </w:r>
                    <w:r w:rsidR="009F6A3D" w:rsidRPr="00D46F8B">
                      <w:rPr>
                        <w:rFonts w:cstheme="minorHAnsi"/>
                        <w:color w:val="333333"/>
                        <w:sz w:val="20"/>
                        <w:szCs w:val="20"/>
                      </w:rPr>
                      <w:t xml:space="preserve"> S</w:t>
                    </w:r>
                    <w:r w:rsidR="007619A0" w:rsidRPr="00D46F8B">
                      <w:rPr>
                        <w:rFonts w:cstheme="minorHAnsi"/>
                        <w:caps w:val="0"/>
                        <w:color w:val="333333"/>
                        <w:szCs w:val="20"/>
                      </w:rPr>
                      <w:t>ervice</w:t>
                    </w:r>
                    <w:r w:rsidR="009F6A3D" w:rsidRPr="00D46F8B">
                      <w:rPr>
                        <w:rFonts w:cstheme="minorHAnsi"/>
                        <w:color w:val="333333"/>
                        <w:sz w:val="20"/>
                        <w:szCs w:val="20"/>
                      </w:rPr>
                      <w:t xml:space="preserve"> </w:t>
                    </w:r>
                    <w:r w:rsidR="00FB1C46" w:rsidRPr="00D46F8B">
                      <w:rPr>
                        <w:rFonts w:cstheme="minorHAnsi"/>
                        <w:color w:val="333333"/>
                        <w:sz w:val="20"/>
                        <w:szCs w:val="20"/>
                      </w:rPr>
                      <w:t>I</w:t>
                    </w:r>
                    <w:r w:rsidR="00D46F8B">
                      <w:rPr>
                        <w:rFonts w:cstheme="minorHAnsi"/>
                        <w:caps w:val="0"/>
                        <w:color w:val="333333"/>
                        <w:sz w:val="20"/>
                        <w:szCs w:val="20"/>
                      </w:rPr>
                      <w:t>nc.</w:t>
                    </w:r>
                  </w:p>
                  <w:p w:rsidR="007A087F" w:rsidRPr="00D46F8B" w:rsidRDefault="007A087F" w:rsidP="0033595F">
                    <w:pPr>
                      <w:pStyle w:val="NormalWeb"/>
                      <w:shd w:val="clear" w:color="auto" w:fill="FFFFFF"/>
                      <w:spacing w:before="0" w:beforeAutospacing="0" w:after="0" w:afterAutospacing="0"/>
                      <w:rPr>
                        <w:rFonts w:asciiTheme="minorHAnsi" w:hAnsiTheme="minorHAnsi" w:cstheme="minorHAnsi"/>
                        <w:color w:val="808080" w:themeColor="background1" w:themeShade="80"/>
                        <w:sz w:val="20"/>
                        <w:szCs w:val="20"/>
                      </w:rPr>
                    </w:pPr>
                    <w:r w:rsidRPr="00D46F8B">
                      <w:rPr>
                        <w:rFonts w:asciiTheme="minorHAnsi" w:hAnsiTheme="minorHAnsi" w:cstheme="minorHAnsi"/>
                        <w:color w:val="808080" w:themeColor="background1" w:themeShade="80"/>
                        <w:sz w:val="20"/>
                        <w:szCs w:val="20"/>
                      </w:rPr>
                      <w:t>Oct</w:t>
                    </w:r>
                    <w:r w:rsidR="00D46F8B" w:rsidRPr="00D46F8B">
                      <w:rPr>
                        <w:rFonts w:asciiTheme="minorHAnsi" w:hAnsiTheme="minorHAnsi" w:cstheme="minorHAnsi"/>
                        <w:color w:val="808080" w:themeColor="background1" w:themeShade="80"/>
                        <w:sz w:val="20"/>
                        <w:szCs w:val="20"/>
                      </w:rPr>
                      <w:t>ober 2013 – June 2014 full-time (</w:t>
                    </w:r>
                    <w:r w:rsidRPr="00D46F8B">
                      <w:rPr>
                        <w:rFonts w:asciiTheme="minorHAnsi" w:hAnsiTheme="minorHAnsi" w:cstheme="minorHAnsi"/>
                        <w:color w:val="808080" w:themeColor="background1" w:themeShade="80"/>
                        <w:sz w:val="20"/>
                        <w:szCs w:val="20"/>
                      </w:rPr>
                      <w:t>9 months</w:t>
                    </w:r>
                    <w:r w:rsidR="00D46F8B" w:rsidRPr="00D46F8B">
                      <w:rPr>
                        <w:rFonts w:asciiTheme="minorHAnsi" w:hAnsiTheme="minorHAnsi" w:cstheme="minorHAnsi"/>
                        <w:color w:val="808080" w:themeColor="background1" w:themeShade="80"/>
                        <w:sz w:val="20"/>
                        <w:szCs w:val="20"/>
                      </w:rPr>
                      <w:t>)</w:t>
                    </w:r>
                  </w:p>
                  <w:p w:rsidR="007A087F" w:rsidRPr="00477296" w:rsidRDefault="00C7722E" w:rsidP="0033595F">
                    <w:pPr>
                      <w:pStyle w:val="NormalWeb"/>
                      <w:shd w:val="clear" w:color="auto" w:fill="FFFFFF"/>
                      <w:spacing w:before="0" w:beforeAutospacing="0" w:after="0" w:afterAutospacing="0"/>
                      <w:rPr>
                        <w:rFonts w:asciiTheme="minorHAnsi" w:hAnsiTheme="minorHAnsi" w:cstheme="minorHAnsi"/>
                        <w:color w:val="333333"/>
                        <w:sz w:val="20"/>
                        <w:szCs w:val="20"/>
                      </w:rPr>
                    </w:pPr>
                  </w:p>
                </w:sdtContent>
              </w:sdt>
              <w:p w:rsidR="00606322" w:rsidRDefault="00606322" w:rsidP="0033595F">
                <w:pPr>
                  <w:pStyle w:val="Heading2"/>
                  <w:spacing w:line="240" w:lineRule="auto"/>
                  <w:rPr>
                    <w:rFonts w:ascii="Times New Roman" w:eastAsia="Times New Roman" w:hAnsi="Times New Roman" w:cstheme="minorHAnsi"/>
                    <w:bCs/>
                    <w:caps w:val="0"/>
                    <w:color w:val="595959" w:themeColor="text1" w:themeTint="A6"/>
                    <w:kern w:val="0"/>
                    <w:sz w:val="20"/>
                    <w:szCs w:val="20"/>
                    <w:lang w:eastAsia="en-US"/>
                  </w:rPr>
                </w:pPr>
                <w:r>
                  <w:rPr>
                    <w:rFonts w:cstheme="minorHAnsi"/>
                    <w:b/>
                    <w:caps w:val="0"/>
                    <w:color w:val="333333"/>
                    <w:sz w:val="20"/>
                    <w:szCs w:val="20"/>
                  </w:rPr>
                  <w:t>Customer Service R</w:t>
                </w:r>
                <w:r w:rsidRPr="00D46F8B">
                  <w:rPr>
                    <w:rFonts w:cstheme="minorHAnsi"/>
                    <w:b/>
                    <w:caps w:val="0"/>
                    <w:color w:val="333333"/>
                    <w:sz w:val="20"/>
                    <w:szCs w:val="20"/>
                  </w:rPr>
                  <w:t>epresentative</w:t>
                </w:r>
                <w:r>
                  <w:rPr>
                    <w:rFonts w:cstheme="minorHAnsi"/>
                    <w:b/>
                    <w:caps w:val="0"/>
                    <w:color w:val="333333"/>
                    <w:sz w:val="20"/>
                    <w:szCs w:val="20"/>
                  </w:rPr>
                  <w:t xml:space="preserve"> - </w:t>
                </w:r>
                <w:r w:rsidRPr="00606322">
                  <w:rPr>
                    <w:rFonts w:cstheme="minorHAnsi"/>
                    <w:caps w:val="0"/>
                    <w:color w:val="333333"/>
                    <w:sz w:val="20"/>
                    <w:szCs w:val="20"/>
                  </w:rPr>
                  <w:t>Vadnais Heights</w:t>
                </w:r>
                <w:r w:rsidRPr="00606322">
                  <w:rPr>
                    <w:rFonts w:cstheme="minorHAnsi"/>
                    <w:color w:val="333333"/>
                    <w:sz w:val="20"/>
                    <w:szCs w:val="20"/>
                  </w:rPr>
                  <w:t>, MN</w:t>
                </w:r>
              </w:p>
              <w:sdt>
                <w:sdtPr>
                  <w:rPr>
                    <w:rFonts w:ascii="Times New Roman" w:eastAsia="Times New Roman" w:hAnsi="Times New Roman" w:cstheme="minorHAnsi"/>
                    <w:bCs/>
                    <w:caps w:val="0"/>
                    <w:color w:val="595959" w:themeColor="text1" w:themeTint="A6"/>
                    <w:kern w:val="0"/>
                    <w:sz w:val="20"/>
                    <w:szCs w:val="20"/>
                    <w:lang w:eastAsia="en-US"/>
                  </w:rPr>
                  <w:id w:val="1627667402"/>
                  <w:placeholder>
                    <w:docPart w:val="86EF71DE960D4A37A3EAF54A87ABFC73"/>
                  </w:placeholder>
                  <w15:color w:val="C0C0C0"/>
                  <w15:repeatingSectionItem/>
                </w:sdtPr>
                <w:sdtEndPr>
                  <w:rPr>
                    <w:bCs w:val="0"/>
                  </w:rPr>
                </w:sdtEndPr>
                <w:sdtContent>
                  <w:p w:rsidR="007A087F" w:rsidRPr="00606322" w:rsidRDefault="009F6A3D" w:rsidP="0033595F">
                    <w:pPr>
                      <w:pStyle w:val="Heading2"/>
                      <w:spacing w:line="240" w:lineRule="auto"/>
                      <w:rPr>
                        <w:rFonts w:cstheme="minorHAnsi"/>
                        <w:color w:val="333333"/>
                        <w:sz w:val="20"/>
                        <w:szCs w:val="20"/>
                      </w:rPr>
                    </w:pPr>
                    <w:r w:rsidRPr="00606322">
                      <w:rPr>
                        <w:rFonts w:cstheme="minorHAnsi"/>
                        <w:color w:val="333333"/>
                        <w:sz w:val="20"/>
                        <w:szCs w:val="20"/>
                      </w:rPr>
                      <w:t>W</w:t>
                    </w:r>
                    <w:r w:rsidR="00FB1C46" w:rsidRPr="00606322">
                      <w:rPr>
                        <w:rFonts w:cstheme="minorHAnsi"/>
                        <w:caps w:val="0"/>
                        <w:color w:val="333333"/>
                        <w:sz w:val="20"/>
                        <w:szCs w:val="20"/>
                      </w:rPr>
                      <w:t>al</w:t>
                    </w:r>
                    <w:r w:rsidRPr="00606322">
                      <w:rPr>
                        <w:rFonts w:cstheme="minorHAnsi"/>
                        <w:color w:val="333333"/>
                        <w:sz w:val="20"/>
                        <w:szCs w:val="20"/>
                      </w:rPr>
                      <w:t>-m</w:t>
                    </w:r>
                    <w:r w:rsidR="00FB1C46" w:rsidRPr="00606322">
                      <w:rPr>
                        <w:rFonts w:cstheme="minorHAnsi"/>
                        <w:caps w:val="0"/>
                        <w:color w:val="333333"/>
                        <w:sz w:val="20"/>
                        <w:szCs w:val="20"/>
                      </w:rPr>
                      <w:t>art</w:t>
                    </w:r>
                    <w:r w:rsidRPr="00606322">
                      <w:rPr>
                        <w:rFonts w:cstheme="minorHAnsi"/>
                        <w:color w:val="333333"/>
                        <w:sz w:val="20"/>
                        <w:szCs w:val="20"/>
                      </w:rPr>
                      <w:t xml:space="preserve"> s</w:t>
                    </w:r>
                    <w:r w:rsidR="00FB1C46" w:rsidRPr="00606322">
                      <w:rPr>
                        <w:rFonts w:cstheme="minorHAnsi"/>
                        <w:caps w:val="0"/>
                        <w:color w:val="333333"/>
                        <w:sz w:val="20"/>
                        <w:szCs w:val="20"/>
                      </w:rPr>
                      <w:t xml:space="preserve">tores Inc. </w:t>
                    </w:r>
                    <w:r w:rsidR="00F76826">
                      <w:rPr>
                        <w:rFonts w:cstheme="minorHAnsi"/>
                        <w:color w:val="333333"/>
                        <w:sz w:val="20"/>
                        <w:szCs w:val="20"/>
                      </w:rPr>
                      <w:t xml:space="preserve">- </w:t>
                    </w:r>
                    <w:r w:rsidR="002A632D" w:rsidRPr="00606322">
                      <w:rPr>
                        <w:rFonts w:cstheme="minorHAnsi"/>
                        <w:caps w:val="0"/>
                        <w:color w:val="333333"/>
                        <w:sz w:val="20"/>
                        <w:szCs w:val="20"/>
                      </w:rPr>
                      <w:t>Vadnais H</w:t>
                    </w:r>
                    <w:r w:rsidR="00D4543C" w:rsidRPr="00606322">
                      <w:rPr>
                        <w:rFonts w:cstheme="minorHAnsi"/>
                        <w:caps w:val="0"/>
                        <w:color w:val="333333"/>
                        <w:sz w:val="20"/>
                        <w:szCs w:val="20"/>
                      </w:rPr>
                      <w:t>eights</w:t>
                    </w:r>
                    <w:r w:rsidR="00F76826">
                      <w:rPr>
                        <w:rFonts w:cstheme="minorHAnsi"/>
                        <w:color w:val="333333"/>
                        <w:sz w:val="20"/>
                        <w:szCs w:val="20"/>
                      </w:rPr>
                      <w:t>, MN</w:t>
                    </w:r>
                  </w:p>
                  <w:p w:rsidR="007A087F" w:rsidRPr="00606322" w:rsidRDefault="009F6A3D" w:rsidP="0033595F">
                    <w:pPr>
                      <w:pStyle w:val="NormalWeb"/>
                      <w:shd w:val="clear" w:color="auto" w:fill="FFFFFF"/>
                      <w:spacing w:before="0" w:beforeAutospacing="0" w:after="0" w:afterAutospacing="0"/>
                      <w:rPr>
                        <w:rFonts w:asciiTheme="minorHAnsi" w:hAnsiTheme="minorHAnsi" w:cstheme="minorHAnsi"/>
                        <w:color w:val="808080" w:themeColor="background1" w:themeShade="80"/>
                        <w:sz w:val="20"/>
                        <w:szCs w:val="20"/>
                      </w:rPr>
                    </w:pPr>
                    <w:r w:rsidRPr="00606322">
                      <w:rPr>
                        <w:rFonts w:asciiTheme="minorHAnsi" w:hAnsiTheme="minorHAnsi" w:cstheme="minorHAnsi"/>
                        <w:color w:val="808080" w:themeColor="background1" w:themeShade="80"/>
                        <w:sz w:val="20"/>
                        <w:szCs w:val="20"/>
                      </w:rPr>
                      <w:t>April</w:t>
                    </w:r>
                    <w:r w:rsidR="00606322" w:rsidRPr="00606322">
                      <w:rPr>
                        <w:rFonts w:asciiTheme="minorHAnsi" w:hAnsiTheme="minorHAnsi" w:cstheme="minorHAnsi"/>
                        <w:color w:val="808080" w:themeColor="background1" w:themeShade="80"/>
                        <w:sz w:val="20"/>
                        <w:szCs w:val="20"/>
                      </w:rPr>
                      <w:t xml:space="preserve"> 2013 – Sep 2013 full-time (6 months)</w:t>
                    </w:r>
                  </w:p>
                  <w:p w:rsidR="009D3DEF" w:rsidRPr="00477296" w:rsidRDefault="00C7722E" w:rsidP="0033595F">
                    <w:pPr>
                      <w:pStyle w:val="NormalWeb"/>
                      <w:shd w:val="clear" w:color="auto" w:fill="FFFFFF"/>
                      <w:spacing w:before="0" w:beforeAutospacing="0" w:after="0" w:afterAutospacing="0"/>
                      <w:rPr>
                        <w:rFonts w:asciiTheme="minorHAnsi" w:hAnsiTheme="minorHAnsi" w:cstheme="minorHAnsi"/>
                        <w:color w:val="333333"/>
                        <w:sz w:val="20"/>
                        <w:szCs w:val="20"/>
                      </w:rPr>
                    </w:pPr>
                  </w:p>
                </w:sdtContent>
              </w:sdt>
            </w:sdtContent>
          </w:sdt>
        </w:tc>
      </w:tr>
      <w:tr w:rsidR="009D3DEF" w:rsidTr="0033595F">
        <w:trPr>
          <w:trHeight w:val="1275"/>
        </w:trPr>
        <w:tc>
          <w:tcPr>
            <w:tcW w:w="2070" w:type="dxa"/>
          </w:tcPr>
          <w:p w:rsidR="009D3DEF" w:rsidRPr="007A087F" w:rsidRDefault="00A72FF2" w:rsidP="0033595F">
            <w:pPr>
              <w:pStyle w:val="Heading1"/>
              <w:rPr>
                <w:color w:val="7BA7BD" w:themeColor="accent3" w:themeTint="99"/>
              </w:rPr>
            </w:pPr>
            <w:r w:rsidRPr="007A087F">
              <w:rPr>
                <w:color w:val="7BA7BD" w:themeColor="accent3" w:themeTint="99"/>
              </w:rPr>
              <w:t>Education</w:t>
            </w:r>
          </w:p>
        </w:tc>
        <w:tc>
          <w:tcPr>
            <w:tcW w:w="7650" w:type="dxa"/>
          </w:tcPr>
          <w:sdt>
            <w:sdtPr>
              <w:rPr>
                <w:rFonts w:cstheme="minorHAnsi"/>
                <w:b/>
                <w:caps w:val="0"/>
                <w:color w:val="595959" w:themeColor="text1" w:themeTint="A6"/>
                <w:kern w:val="0"/>
                <w:sz w:val="20"/>
                <w:szCs w:val="20"/>
              </w:rPr>
              <w:id w:val="-691765356"/>
              <w15:repeatingSection/>
            </w:sdtPr>
            <w:sdtEndPr>
              <w:rPr>
                <w:b w:val="0"/>
              </w:rPr>
            </w:sdtEndPr>
            <w:sdtContent>
              <w:sdt>
                <w:sdtPr>
                  <w:rPr>
                    <w:rFonts w:cstheme="minorHAnsi"/>
                    <w:b/>
                    <w:caps w:val="0"/>
                    <w:color w:val="595959" w:themeColor="text1" w:themeTint="A6"/>
                    <w:kern w:val="0"/>
                    <w:sz w:val="20"/>
                    <w:szCs w:val="20"/>
                  </w:rPr>
                  <w:id w:val="-1126388115"/>
                  <w:placeholder>
                    <w:docPart w:val="07A6BB73512E4C49B46415992F6719F8"/>
                  </w:placeholder>
                  <w15:repeatingSectionItem/>
                </w:sdtPr>
                <w:sdtEndPr>
                  <w:rPr>
                    <w:b w:val="0"/>
                  </w:rPr>
                </w:sdtEndPr>
                <w:sdtContent>
                  <w:p w:rsidR="002F359C" w:rsidRPr="004357F4" w:rsidRDefault="005C5CCE" w:rsidP="0033595F">
                    <w:pPr>
                      <w:pStyle w:val="Heading2"/>
                      <w:rPr>
                        <w:rFonts w:cstheme="minorHAnsi"/>
                        <w:caps w:val="0"/>
                        <w:sz w:val="20"/>
                        <w:szCs w:val="20"/>
                      </w:rPr>
                    </w:pPr>
                    <w:r w:rsidRPr="004357F4">
                      <w:rPr>
                        <w:rFonts w:cstheme="minorHAnsi"/>
                        <w:b/>
                        <w:caps w:val="0"/>
                        <w:sz w:val="20"/>
                        <w:szCs w:val="20"/>
                      </w:rPr>
                      <w:t xml:space="preserve">Medical </w:t>
                    </w:r>
                    <w:r w:rsidR="004B7142" w:rsidRPr="004357F4">
                      <w:rPr>
                        <w:rFonts w:cstheme="minorHAnsi"/>
                        <w:b/>
                        <w:caps w:val="0"/>
                        <w:sz w:val="20"/>
                        <w:szCs w:val="20"/>
                      </w:rPr>
                      <w:t>Of</w:t>
                    </w:r>
                    <w:r w:rsidR="00375F02" w:rsidRPr="004357F4">
                      <w:rPr>
                        <w:rFonts w:cstheme="minorHAnsi"/>
                        <w:b/>
                        <w:caps w:val="0"/>
                        <w:sz w:val="20"/>
                        <w:szCs w:val="20"/>
                      </w:rPr>
                      <w:t xml:space="preserve">fice Management </w:t>
                    </w:r>
                    <w:r w:rsidR="00F55F2A" w:rsidRPr="004357F4">
                      <w:rPr>
                        <w:rFonts w:cstheme="minorHAnsi"/>
                        <w:b/>
                        <w:caps w:val="0"/>
                        <w:sz w:val="20"/>
                        <w:szCs w:val="20"/>
                      </w:rPr>
                      <w:t>Professionals</w:t>
                    </w:r>
                    <w:r w:rsidR="002F359C" w:rsidRPr="004357F4">
                      <w:rPr>
                        <w:rFonts w:cstheme="minorHAnsi"/>
                        <w:b/>
                        <w:caps w:val="0"/>
                        <w:sz w:val="20"/>
                        <w:szCs w:val="20"/>
                      </w:rPr>
                      <w:t xml:space="preserve"> </w:t>
                    </w:r>
                    <w:r w:rsidR="004357F4" w:rsidRPr="004357F4">
                      <w:rPr>
                        <w:rFonts w:cstheme="minorHAnsi"/>
                        <w:b/>
                        <w:caps w:val="0"/>
                        <w:sz w:val="20"/>
                        <w:szCs w:val="20"/>
                      </w:rPr>
                      <w:t>(AAS)</w:t>
                    </w:r>
                    <w:r w:rsidR="004357F4">
                      <w:rPr>
                        <w:rFonts w:cstheme="minorHAnsi"/>
                        <w:b/>
                        <w:caps w:val="0"/>
                        <w:sz w:val="20"/>
                        <w:szCs w:val="20"/>
                      </w:rPr>
                      <w:t xml:space="preserve"> </w:t>
                    </w:r>
                    <w:r w:rsidR="004357F4">
                      <w:rPr>
                        <w:rFonts w:cstheme="minorHAnsi"/>
                        <w:caps w:val="0"/>
                        <w:sz w:val="20"/>
                        <w:szCs w:val="20"/>
                      </w:rPr>
                      <w:t>– Saint Paul, MN</w:t>
                    </w:r>
                  </w:p>
                  <w:p w:rsidR="004357F4" w:rsidRPr="004357F4" w:rsidRDefault="004357F4" w:rsidP="004357F4">
                    <w:pPr>
                      <w:spacing w:after="0"/>
                      <w:rPr>
                        <w:sz w:val="20"/>
                      </w:rPr>
                    </w:pPr>
                    <w:r w:rsidRPr="004357F4">
                      <w:rPr>
                        <w:sz w:val="20"/>
                      </w:rPr>
                      <w:t>Saint Paul Technical Community College</w:t>
                    </w:r>
                  </w:p>
                  <w:p w:rsidR="004357F4" w:rsidRPr="00A26BEB" w:rsidRDefault="004357F4" w:rsidP="004357F4">
                    <w:pPr>
                      <w:spacing w:after="0"/>
                      <w:rPr>
                        <w:rFonts w:cstheme="minorHAnsi"/>
                        <w:color w:val="808080" w:themeColor="background1" w:themeShade="80"/>
                        <w:sz w:val="20"/>
                      </w:rPr>
                    </w:pPr>
                    <w:r w:rsidRPr="00A26BEB">
                      <w:rPr>
                        <w:rFonts w:cstheme="minorHAnsi"/>
                        <w:color w:val="808080" w:themeColor="background1" w:themeShade="80"/>
                        <w:sz w:val="20"/>
                      </w:rPr>
                      <w:t xml:space="preserve">August </w:t>
                    </w:r>
                    <w:r w:rsidR="00AC1637" w:rsidRPr="00A26BEB">
                      <w:rPr>
                        <w:rFonts w:cstheme="minorHAnsi"/>
                        <w:color w:val="808080" w:themeColor="background1" w:themeShade="80"/>
                        <w:sz w:val="20"/>
                      </w:rPr>
                      <w:t xml:space="preserve">2014 – </w:t>
                    </w:r>
                    <w:r w:rsidRPr="00A26BEB">
                      <w:rPr>
                        <w:rFonts w:cstheme="minorHAnsi"/>
                        <w:color w:val="808080" w:themeColor="background1" w:themeShade="80"/>
                        <w:sz w:val="20"/>
                      </w:rPr>
                      <w:t xml:space="preserve">December </w:t>
                    </w:r>
                    <w:r w:rsidR="00BE7CA8" w:rsidRPr="00A26BEB">
                      <w:rPr>
                        <w:rFonts w:cstheme="minorHAnsi"/>
                        <w:color w:val="808080" w:themeColor="background1" w:themeShade="80"/>
                        <w:sz w:val="20"/>
                      </w:rPr>
                      <w:t>2016</w:t>
                    </w:r>
                    <w:r w:rsidRPr="00A26BEB">
                      <w:rPr>
                        <w:rFonts w:cstheme="minorHAnsi"/>
                        <w:color w:val="808080" w:themeColor="background1" w:themeShade="80"/>
                        <w:sz w:val="20"/>
                      </w:rPr>
                      <w:t xml:space="preserve"> (</w:t>
                    </w:r>
                    <w:r w:rsidR="009C1D68" w:rsidRPr="00A26BEB">
                      <w:rPr>
                        <w:rFonts w:cstheme="minorHAnsi"/>
                        <w:color w:val="808080" w:themeColor="background1" w:themeShade="80"/>
                        <w:sz w:val="20"/>
                      </w:rPr>
                      <w:t>2 years</w:t>
                    </w:r>
                    <w:r w:rsidRPr="00A26BEB">
                      <w:rPr>
                        <w:rFonts w:cstheme="minorHAnsi"/>
                        <w:color w:val="808080" w:themeColor="background1" w:themeShade="80"/>
                        <w:sz w:val="20"/>
                      </w:rPr>
                      <w:t>)</w:t>
                    </w:r>
                  </w:p>
                  <w:p w:rsidR="00777218" w:rsidRPr="004357F4" w:rsidRDefault="00C7722E" w:rsidP="004357F4">
                    <w:pPr>
                      <w:spacing w:after="0"/>
                    </w:pPr>
                  </w:p>
                </w:sdtContent>
              </w:sdt>
              <w:p w:rsidR="004357F4" w:rsidRPr="004357F4" w:rsidRDefault="004357F4" w:rsidP="004357F4">
                <w:pPr>
                  <w:pStyle w:val="Heading2"/>
                  <w:rPr>
                    <w:rFonts w:cstheme="minorHAnsi"/>
                    <w:sz w:val="20"/>
                    <w:szCs w:val="20"/>
                  </w:rPr>
                </w:pPr>
                <w:r w:rsidRPr="004357F4">
                  <w:rPr>
                    <w:rFonts w:cstheme="minorHAnsi"/>
                    <w:b/>
                    <w:caps w:val="0"/>
                    <w:sz w:val="20"/>
                    <w:szCs w:val="20"/>
                  </w:rPr>
                  <w:t>High School Diploma</w:t>
                </w:r>
                <w:r>
                  <w:rPr>
                    <w:rFonts w:cstheme="minorHAnsi"/>
                    <w:caps w:val="0"/>
                    <w:sz w:val="20"/>
                    <w:szCs w:val="20"/>
                  </w:rPr>
                  <w:t xml:space="preserve"> – Saint Paul, MN</w:t>
                </w:r>
              </w:p>
              <w:sdt>
                <w:sdtPr>
                  <w:rPr>
                    <w:rFonts w:cstheme="minorHAnsi"/>
                    <w:caps w:val="0"/>
                    <w:color w:val="595959" w:themeColor="text1" w:themeTint="A6"/>
                    <w:kern w:val="0"/>
                    <w:szCs w:val="20"/>
                  </w:rPr>
                  <w:id w:val="-536120877"/>
                  <w:placeholder>
                    <w:docPart w:val="E5B104F236924776BE751A8BC8E5D056"/>
                  </w:placeholder>
                  <w15:repeatingSectionItem/>
                </w:sdtPr>
                <w:sdtEndPr>
                  <w:rPr>
                    <w:sz w:val="20"/>
                  </w:rPr>
                </w:sdtEndPr>
                <w:sdtContent>
                  <w:p w:rsidR="0040441B" w:rsidRPr="004357F4" w:rsidRDefault="009E63DC" w:rsidP="0033595F">
                    <w:pPr>
                      <w:pStyle w:val="Heading2"/>
                      <w:rPr>
                        <w:rFonts w:cstheme="minorHAnsi"/>
                        <w:sz w:val="20"/>
                      </w:rPr>
                    </w:pPr>
                    <w:r w:rsidRPr="004357F4">
                      <w:rPr>
                        <w:rFonts w:cstheme="minorHAnsi"/>
                        <w:caps w:val="0"/>
                        <w:sz w:val="20"/>
                      </w:rPr>
                      <w:t>H</w:t>
                    </w:r>
                    <w:r w:rsidR="001D628E" w:rsidRPr="004357F4">
                      <w:rPr>
                        <w:rFonts w:cstheme="minorHAnsi"/>
                        <w:caps w:val="0"/>
                        <w:sz w:val="20"/>
                      </w:rPr>
                      <w:t xml:space="preserve">arding </w:t>
                    </w:r>
                    <w:r w:rsidR="00063226" w:rsidRPr="004357F4">
                      <w:rPr>
                        <w:rFonts w:cstheme="minorHAnsi"/>
                        <w:caps w:val="0"/>
                        <w:sz w:val="20"/>
                      </w:rPr>
                      <w:t xml:space="preserve">Senior </w:t>
                    </w:r>
                    <w:r w:rsidR="001D628E" w:rsidRPr="004357F4">
                      <w:rPr>
                        <w:rFonts w:cstheme="minorHAnsi"/>
                        <w:caps w:val="0"/>
                        <w:sz w:val="20"/>
                      </w:rPr>
                      <w:t>High S</w:t>
                    </w:r>
                    <w:r w:rsidR="004357F4" w:rsidRPr="004357F4">
                      <w:rPr>
                        <w:rFonts w:cstheme="minorHAnsi"/>
                        <w:caps w:val="0"/>
                        <w:sz w:val="20"/>
                      </w:rPr>
                      <w:t>chool</w:t>
                    </w:r>
                  </w:p>
                  <w:p w:rsidR="009D3DEF" w:rsidRPr="0040441B" w:rsidRDefault="004357F4" w:rsidP="004357F4">
                    <w:pPr>
                      <w:spacing w:line="240" w:lineRule="auto"/>
                      <w:rPr>
                        <w:rFonts w:cstheme="minorHAnsi"/>
                        <w:szCs w:val="20"/>
                      </w:rPr>
                    </w:pPr>
                    <w:r w:rsidRPr="00A26BEB">
                      <w:rPr>
                        <w:rFonts w:cstheme="minorHAnsi"/>
                        <w:color w:val="808080" w:themeColor="background1" w:themeShade="80"/>
                        <w:sz w:val="20"/>
                      </w:rPr>
                      <w:t xml:space="preserve">September </w:t>
                    </w:r>
                    <w:r w:rsidR="00A04980" w:rsidRPr="00A26BEB">
                      <w:rPr>
                        <w:rFonts w:cstheme="minorHAnsi"/>
                        <w:color w:val="808080" w:themeColor="background1" w:themeShade="80"/>
                        <w:sz w:val="20"/>
                      </w:rPr>
                      <w:t>2009</w:t>
                    </w:r>
                    <w:r w:rsidR="0040441B" w:rsidRPr="00A26BEB">
                      <w:rPr>
                        <w:rFonts w:cstheme="minorHAnsi"/>
                        <w:color w:val="808080" w:themeColor="background1" w:themeShade="80"/>
                        <w:sz w:val="20"/>
                      </w:rPr>
                      <w:t xml:space="preserve"> –</w:t>
                    </w:r>
                    <w:r w:rsidRPr="00A26BEB">
                      <w:rPr>
                        <w:rFonts w:cstheme="minorHAnsi"/>
                        <w:color w:val="808080" w:themeColor="background1" w:themeShade="80"/>
                        <w:sz w:val="20"/>
                      </w:rPr>
                      <w:t xml:space="preserve"> June </w:t>
                    </w:r>
                    <w:r w:rsidR="00A04980" w:rsidRPr="00A26BEB">
                      <w:rPr>
                        <w:rFonts w:cstheme="minorHAnsi"/>
                        <w:color w:val="808080" w:themeColor="background1" w:themeShade="80"/>
                        <w:sz w:val="20"/>
                      </w:rPr>
                      <w:t>2013</w:t>
                    </w:r>
                    <w:r w:rsidRPr="00A26BEB">
                      <w:rPr>
                        <w:rFonts w:cstheme="minorHAnsi"/>
                        <w:color w:val="808080" w:themeColor="background1" w:themeShade="80"/>
                        <w:sz w:val="20"/>
                      </w:rPr>
                      <w:t xml:space="preserve"> (</w:t>
                    </w:r>
                    <w:r w:rsidR="00A3404D" w:rsidRPr="00A26BEB">
                      <w:rPr>
                        <w:rFonts w:cstheme="minorHAnsi"/>
                        <w:color w:val="808080" w:themeColor="background1" w:themeShade="80"/>
                        <w:sz w:val="20"/>
                      </w:rPr>
                      <w:t>4 years</w:t>
                    </w:r>
                    <w:r w:rsidRPr="004357F4">
                      <w:rPr>
                        <w:rFonts w:cstheme="minorHAnsi"/>
                        <w:sz w:val="20"/>
                      </w:rPr>
                      <w:t>)</w:t>
                    </w:r>
                  </w:p>
                </w:sdtContent>
              </w:sdt>
            </w:sdtContent>
          </w:sdt>
        </w:tc>
      </w:tr>
      <w:tr w:rsidR="00F32226" w:rsidTr="004357F4">
        <w:trPr>
          <w:trHeight w:val="1968"/>
        </w:trPr>
        <w:tc>
          <w:tcPr>
            <w:tcW w:w="2070" w:type="dxa"/>
          </w:tcPr>
          <w:p w:rsidR="00F32226" w:rsidRDefault="001C16FB" w:rsidP="0033595F">
            <w:pPr>
              <w:pStyle w:val="Heading1"/>
              <w:rPr>
                <w:color w:val="7BA7BD" w:themeColor="accent3" w:themeTint="99"/>
              </w:rPr>
            </w:pPr>
            <w:r>
              <w:rPr>
                <w:color w:val="7BA7BD" w:themeColor="accent3" w:themeTint="99"/>
              </w:rPr>
              <w:t xml:space="preserve">Certification and </w:t>
            </w:r>
            <w:r w:rsidR="00F32226">
              <w:rPr>
                <w:color w:val="7BA7BD" w:themeColor="accent3" w:themeTint="99"/>
              </w:rPr>
              <w:t>Degree</w:t>
            </w:r>
          </w:p>
        </w:tc>
        <w:tc>
          <w:tcPr>
            <w:tcW w:w="7650" w:type="dxa"/>
          </w:tcPr>
          <w:p w:rsidR="009563AF" w:rsidRPr="004357F4" w:rsidRDefault="00545B89" w:rsidP="009563AF">
            <w:pPr>
              <w:pStyle w:val="Heading2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caps w:val="0"/>
                <w:sz w:val="20"/>
                <w:szCs w:val="20"/>
              </w:rPr>
              <w:t>Medical Office Management P</w:t>
            </w:r>
            <w:r w:rsidR="009563AF" w:rsidRPr="004357F4">
              <w:rPr>
                <w:rFonts w:cstheme="minorHAnsi"/>
                <w:b/>
                <w:caps w:val="0"/>
                <w:sz w:val="20"/>
                <w:szCs w:val="20"/>
              </w:rPr>
              <w:t>rofessionals</w:t>
            </w:r>
            <w:r w:rsidR="009563AF" w:rsidRPr="004357F4">
              <w:rPr>
                <w:rFonts w:cstheme="minorHAnsi"/>
                <w:b/>
                <w:sz w:val="20"/>
                <w:szCs w:val="20"/>
              </w:rPr>
              <w:t xml:space="preserve"> (AAS)</w:t>
            </w:r>
          </w:p>
          <w:p w:rsidR="009563AF" w:rsidRDefault="009563AF" w:rsidP="009563AF">
            <w:pPr>
              <w:pStyle w:val="Heading2"/>
              <w:rPr>
                <w:rFonts w:cstheme="minorHAnsi"/>
                <w:caps w:val="0"/>
                <w:sz w:val="20"/>
                <w:szCs w:val="20"/>
              </w:rPr>
            </w:pPr>
            <w:r w:rsidRPr="007C739C">
              <w:rPr>
                <w:rFonts w:cstheme="minorHAnsi"/>
                <w:caps w:val="0"/>
                <w:sz w:val="20"/>
                <w:szCs w:val="20"/>
              </w:rPr>
              <w:t>Saint Paul College</w:t>
            </w:r>
          </w:p>
          <w:p w:rsidR="009563AF" w:rsidRPr="00A26BEB" w:rsidRDefault="004357F4" w:rsidP="009563AF">
            <w:pPr>
              <w:pStyle w:val="Heading2"/>
              <w:rPr>
                <w:rFonts w:cstheme="minorHAnsi"/>
                <w:caps w:val="0"/>
                <w:color w:val="808080" w:themeColor="background1" w:themeShade="80"/>
                <w:sz w:val="20"/>
                <w:szCs w:val="20"/>
              </w:rPr>
            </w:pPr>
            <w:r w:rsidRPr="00A26BEB">
              <w:rPr>
                <w:rFonts w:cstheme="minorHAnsi"/>
                <w:caps w:val="0"/>
                <w:color w:val="808080" w:themeColor="background1" w:themeShade="80"/>
                <w:sz w:val="20"/>
                <w:szCs w:val="20"/>
              </w:rPr>
              <w:t>August</w:t>
            </w:r>
            <w:r w:rsidR="002F2444" w:rsidRPr="00A26BEB">
              <w:rPr>
                <w:rFonts w:cstheme="minorHAnsi"/>
                <w:caps w:val="0"/>
                <w:color w:val="808080" w:themeColor="background1" w:themeShade="80"/>
                <w:sz w:val="20"/>
                <w:szCs w:val="20"/>
              </w:rPr>
              <w:t xml:space="preserve"> 2014 – </w:t>
            </w:r>
            <w:r w:rsidRPr="00A26BEB">
              <w:rPr>
                <w:rFonts w:cstheme="minorHAnsi"/>
                <w:caps w:val="0"/>
                <w:color w:val="808080" w:themeColor="background1" w:themeShade="80"/>
                <w:sz w:val="20"/>
                <w:szCs w:val="20"/>
              </w:rPr>
              <w:t xml:space="preserve">December </w:t>
            </w:r>
            <w:r w:rsidR="002F2444" w:rsidRPr="00A26BEB">
              <w:rPr>
                <w:rFonts w:cstheme="minorHAnsi"/>
                <w:caps w:val="0"/>
                <w:color w:val="808080" w:themeColor="background1" w:themeShade="80"/>
                <w:sz w:val="20"/>
                <w:szCs w:val="20"/>
              </w:rPr>
              <w:t>2016</w:t>
            </w:r>
            <w:r w:rsidRPr="00A26BEB">
              <w:rPr>
                <w:rFonts w:cstheme="minorHAnsi"/>
                <w:caps w:val="0"/>
                <w:color w:val="808080" w:themeColor="background1" w:themeShade="80"/>
                <w:sz w:val="20"/>
                <w:szCs w:val="20"/>
              </w:rPr>
              <w:t xml:space="preserve"> (</w:t>
            </w:r>
            <w:r w:rsidR="00562F13" w:rsidRPr="00A26BEB">
              <w:rPr>
                <w:rFonts w:cstheme="minorHAnsi"/>
                <w:caps w:val="0"/>
                <w:color w:val="808080" w:themeColor="background1" w:themeShade="80"/>
                <w:sz w:val="20"/>
                <w:szCs w:val="20"/>
              </w:rPr>
              <w:t>2 years</w:t>
            </w:r>
            <w:r w:rsidRPr="00A26BEB">
              <w:rPr>
                <w:rFonts w:cstheme="minorHAnsi"/>
                <w:caps w:val="0"/>
                <w:color w:val="808080" w:themeColor="background1" w:themeShade="80"/>
                <w:sz w:val="20"/>
                <w:szCs w:val="20"/>
              </w:rPr>
              <w:t>)</w:t>
            </w:r>
          </w:p>
          <w:p w:rsidR="00BF76AA" w:rsidRDefault="00BF76AA" w:rsidP="0033595F">
            <w:pPr>
              <w:pStyle w:val="Heading2"/>
              <w:rPr>
                <w:rFonts w:cstheme="minorHAnsi"/>
                <w:b/>
                <w:caps w:val="0"/>
                <w:sz w:val="20"/>
                <w:szCs w:val="20"/>
              </w:rPr>
            </w:pPr>
          </w:p>
          <w:p w:rsidR="00F32226" w:rsidRPr="004357F4" w:rsidRDefault="00545B89" w:rsidP="0033595F">
            <w:pPr>
              <w:pStyle w:val="Heading2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caps w:val="0"/>
                <w:sz w:val="20"/>
                <w:szCs w:val="20"/>
              </w:rPr>
              <w:t>Medical Office Management C</w:t>
            </w:r>
            <w:r w:rsidR="009E63DC" w:rsidRPr="004357F4">
              <w:rPr>
                <w:rFonts w:cstheme="minorHAnsi"/>
                <w:b/>
                <w:caps w:val="0"/>
                <w:sz w:val="20"/>
                <w:szCs w:val="20"/>
              </w:rPr>
              <w:t>ertification</w:t>
            </w:r>
          </w:p>
          <w:p w:rsidR="00F32226" w:rsidRPr="007C739C" w:rsidRDefault="001A4C37" w:rsidP="0033595F">
            <w:pPr>
              <w:pStyle w:val="Heading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aps w:val="0"/>
                <w:sz w:val="20"/>
                <w:szCs w:val="20"/>
              </w:rPr>
              <w:t>Saint Paul College</w:t>
            </w:r>
          </w:p>
          <w:p w:rsidR="007D2496" w:rsidRPr="004357F4" w:rsidRDefault="007C739C" w:rsidP="0033595F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A26BEB">
              <w:rPr>
                <w:rFonts w:cstheme="minorHAnsi"/>
                <w:color w:val="808080" w:themeColor="background1" w:themeShade="80"/>
                <w:sz w:val="20"/>
                <w:szCs w:val="20"/>
              </w:rPr>
              <w:t xml:space="preserve">Received: </w:t>
            </w:r>
            <w:r w:rsidR="00F32226" w:rsidRPr="00A26BEB">
              <w:rPr>
                <w:rFonts w:cstheme="minorHAnsi"/>
                <w:color w:val="808080" w:themeColor="background1" w:themeShade="80"/>
                <w:sz w:val="20"/>
                <w:szCs w:val="20"/>
              </w:rPr>
              <w:t>June 2015</w:t>
            </w:r>
          </w:p>
        </w:tc>
      </w:tr>
    </w:tbl>
    <w:p w:rsidR="009D3DEF" w:rsidRDefault="00CE4055">
      <w:r w:rsidRPr="001215EE"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06CADF" wp14:editId="25A1971E">
                <wp:simplePos x="0" y="0"/>
                <wp:positionH relativeFrom="column">
                  <wp:posOffset>1348740</wp:posOffset>
                </wp:positionH>
                <wp:positionV relativeFrom="paragraph">
                  <wp:posOffset>-436246</wp:posOffset>
                </wp:positionV>
                <wp:extent cx="0" cy="8029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29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231FD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2pt,-34.35pt" to="106.2pt,5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" strokecolor="#0070c0" strokeweight=".5pt">
                <v:stroke joinstyle="miter"/>
              </v:line>
            </w:pict>
          </mc:Fallback>
        </mc:AlternateContent>
      </w:r>
    </w:p>
    <w:sectPr w:rsidR="009D3DEF">
      <w:footerReference w:type="default" r:id="rId8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22E" w:rsidRDefault="00C7722E">
      <w:pPr>
        <w:spacing w:after="0" w:line="240" w:lineRule="auto"/>
      </w:pPr>
      <w:r>
        <w:separator/>
      </w:r>
    </w:p>
  </w:endnote>
  <w:endnote w:type="continuationSeparator" w:id="0">
    <w:p w:rsidR="00C7722E" w:rsidRDefault="00C77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DEF" w:rsidRDefault="00A72FF2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A287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22E" w:rsidRDefault="00C7722E">
      <w:pPr>
        <w:spacing w:after="0" w:line="240" w:lineRule="auto"/>
      </w:pPr>
      <w:r>
        <w:separator/>
      </w:r>
    </w:p>
  </w:footnote>
  <w:footnote w:type="continuationSeparator" w:id="0">
    <w:p w:rsidR="00C7722E" w:rsidRDefault="00C772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218"/>
    <w:rsid w:val="00017F70"/>
    <w:rsid w:val="000330C3"/>
    <w:rsid w:val="0003678D"/>
    <w:rsid w:val="00063226"/>
    <w:rsid w:val="00070D7F"/>
    <w:rsid w:val="000739D8"/>
    <w:rsid w:val="00073E92"/>
    <w:rsid w:val="00083A09"/>
    <w:rsid w:val="00083F96"/>
    <w:rsid w:val="000974B0"/>
    <w:rsid w:val="000A6BE1"/>
    <w:rsid w:val="000B5E74"/>
    <w:rsid w:val="000B702D"/>
    <w:rsid w:val="000F312F"/>
    <w:rsid w:val="000F79F7"/>
    <w:rsid w:val="00103B72"/>
    <w:rsid w:val="001215EE"/>
    <w:rsid w:val="001226BE"/>
    <w:rsid w:val="00140392"/>
    <w:rsid w:val="00141BBC"/>
    <w:rsid w:val="00146937"/>
    <w:rsid w:val="00146ECA"/>
    <w:rsid w:val="0017096D"/>
    <w:rsid w:val="001809E7"/>
    <w:rsid w:val="00181FA1"/>
    <w:rsid w:val="00185C43"/>
    <w:rsid w:val="00197298"/>
    <w:rsid w:val="001A4C37"/>
    <w:rsid w:val="001B1038"/>
    <w:rsid w:val="001B33CA"/>
    <w:rsid w:val="001C16FB"/>
    <w:rsid w:val="001D4B4E"/>
    <w:rsid w:val="001D628E"/>
    <w:rsid w:val="001E2E7C"/>
    <w:rsid w:val="002477ED"/>
    <w:rsid w:val="00254DB0"/>
    <w:rsid w:val="00261F05"/>
    <w:rsid w:val="002707D3"/>
    <w:rsid w:val="002853BA"/>
    <w:rsid w:val="00294A68"/>
    <w:rsid w:val="00295FC3"/>
    <w:rsid w:val="002A632D"/>
    <w:rsid w:val="002B25B2"/>
    <w:rsid w:val="002D7288"/>
    <w:rsid w:val="002F2444"/>
    <w:rsid w:val="002F2B40"/>
    <w:rsid w:val="002F359C"/>
    <w:rsid w:val="002F378D"/>
    <w:rsid w:val="0033595F"/>
    <w:rsid w:val="00337179"/>
    <w:rsid w:val="00344050"/>
    <w:rsid w:val="00375F02"/>
    <w:rsid w:val="00387737"/>
    <w:rsid w:val="003D4C5C"/>
    <w:rsid w:val="0040441B"/>
    <w:rsid w:val="00415F60"/>
    <w:rsid w:val="004254F7"/>
    <w:rsid w:val="004357F4"/>
    <w:rsid w:val="00471889"/>
    <w:rsid w:val="00477296"/>
    <w:rsid w:val="0048550C"/>
    <w:rsid w:val="004966D9"/>
    <w:rsid w:val="004B1E50"/>
    <w:rsid w:val="004B7142"/>
    <w:rsid w:val="004C2FBB"/>
    <w:rsid w:val="004D1A3C"/>
    <w:rsid w:val="004D36BC"/>
    <w:rsid w:val="004D761B"/>
    <w:rsid w:val="004D7747"/>
    <w:rsid w:val="004E010A"/>
    <w:rsid w:val="004E0849"/>
    <w:rsid w:val="004E7F08"/>
    <w:rsid w:val="00522F9F"/>
    <w:rsid w:val="0052498A"/>
    <w:rsid w:val="00532841"/>
    <w:rsid w:val="0053525E"/>
    <w:rsid w:val="00542A5A"/>
    <w:rsid w:val="00545B89"/>
    <w:rsid w:val="00547B2B"/>
    <w:rsid w:val="00562F13"/>
    <w:rsid w:val="00571B9A"/>
    <w:rsid w:val="00591BA6"/>
    <w:rsid w:val="005C5CCE"/>
    <w:rsid w:val="005E79E6"/>
    <w:rsid w:val="00606322"/>
    <w:rsid w:val="0061196E"/>
    <w:rsid w:val="00630FA4"/>
    <w:rsid w:val="00631ABA"/>
    <w:rsid w:val="006B5547"/>
    <w:rsid w:val="006B7723"/>
    <w:rsid w:val="006C4E79"/>
    <w:rsid w:val="006C786A"/>
    <w:rsid w:val="006E5B63"/>
    <w:rsid w:val="006E78B0"/>
    <w:rsid w:val="006F5284"/>
    <w:rsid w:val="00703D48"/>
    <w:rsid w:val="007159CE"/>
    <w:rsid w:val="00722E86"/>
    <w:rsid w:val="007619A0"/>
    <w:rsid w:val="00777218"/>
    <w:rsid w:val="007A087F"/>
    <w:rsid w:val="007C739C"/>
    <w:rsid w:val="007D2496"/>
    <w:rsid w:val="007D3049"/>
    <w:rsid w:val="007E0679"/>
    <w:rsid w:val="0080678D"/>
    <w:rsid w:val="00817996"/>
    <w:rsid w:val="00825011"/>
    <w:rsid w:val="0082545D"/>
    <w:rsid w:val="00830034"/>
    <w:rsid w:val="00851457"/>
    <w:rsid w:val="0086203D"/>
    <w:rsid w:val="008A57E0"/>
    <w:rsid w:val="008C6F38"/>
    <w:rsid w:val="008D1AD3"/>
    <w:rsid w:val="008E3C1D"/>
    <w:rsid w:val="009036FB"/>
    <w:rsid w:val="009103D6"/>
    <w:rsid w:val="009174BB"/>
    <w:rsid w:val="00917B8F"/>
    <w:rsid w:val="00935021"/>
    <w:rsid w:val="009401F2"/>
    <w:rsid w:val="00952546"/>
    <w:rsid w:val="00953237"/>
    <w:rsid w:val="009563AF"/>
    <w:rsid w:val="00973026"/>
    <w:rsid w:val="00973D27"/>
    <w:rsid w:val="009A2879"/>
    <w:rsid w:val="009C1D68"/>
    <w:rsid w:val="009D3DEF"/>
    <w:rsid w:val="009E4CD9"/>
    <w:rsid w:val="009E63DC"/>
    <w:rsid w:val="009F2DEB"/>
    <w:rsid w:val="009F5686"/>
    <w:rsid w:val="009F6A3D"/>
    <w:rsid w:val="00A04980"/>
    <w:rsid w:val="00A117FE"/>
    <w:rsid w:val="00A15DE6"/>
    <w:rsid w:val="00A26BEB"/>
    <w:rsid w:val="00A3404D"/>
    <w:rsid w:val="00A45C2D"/>
    <w:rsid w:val="00A54EC0"/>
    <w:rsid w:val="00A72FF2"/>
    <w:rsid w:val="00A77A66"/>
    <w:rsid w:val="00AA40FF"/>
    <w:rsid w:val="00AA6C08"/>
    <w:rsid w:val="00AB1DEE"/>
    <w:rsid w:val="00AC1637"/>
    <w:rsid w:val="00AE018F"/>
    <w:rsid w:val="00AF6E5D"/>
    <w:rsid w:val="00B47C20"/>
    <w:rsid w:val="00B62435"/>
    <w:rsid w:val="00B6682C"/>
    <w:rsid w:val="00B902BA"/>
    <w:rsid w:val="00B92FD8"/>
    <w:rsid w:val="00BA0775"/>
    <w:rsid w:val="00BC6478"/>
    <w:rsid w:val="00BE7CA8"/>
    <w:rsid w:val="00BF5CC0"/>
    <w:rsid w:val="00BF76AA"/>
    <w:rsid w:val="00C1268C"/>
    <w:rsid w:val="00C144C2"/>
    <w:rsid w:val="00C541DF"/>
    <w:rsid w:val="00C65CC7"/>
    <w:rsid w:val="00C7722E"/>
    <w:rsid w:val="00CE4055"/>
    <w:rsid w:val="00CE6D9B"/>
    <w:rsid w:val="00D11FE0"/>
    <w:rsid w:val="00D15D95"/>
    <w:rsid w:val="00D426E7"/>
    <w:rsid w:val="00D4543C"/>
    <w:rsid w:val="00D46F8B"/>
    <w:rsid w:val="00D70D78"/>
    <w:rsid w:val="00D73A87"/>
    <w:rsid w:val="00D81E64"/>
    <w:rsid w:val="00D926EF"/>
    <w:rsid w:val="00D9480D"/>
    <w:rsid w:val="00DD00CE"/>
    <w:rsid w:val="00DD1FDC"/>
    <w:rsid w:val="00DE2759"/>
    <w:rsid w:val="00DE5F29"/>
    <w:rsid w:val="00DF26AD"/>
    <w:rsid w:val="00DF4ECB"/>
    <w:rsid w:val="00E05809"/>
    <w:rsid w:val="00E4664F"/>
    <w:rsid w:val="00EA16FE"/>
    <w:rsid w:val="00EB0980"/>
    <w:rsid w:val="00EF1264"/>
    <w:rsid w:val="00EF1B74"/>
    <w:rsid w:val="00F27C0C"/>
    <w:rsid w:val="00F32226"/>
    <w:rsid w:val="00F55F2A"/>
    <w:rsid w:val="00F76826"/>
    <w:rsid w:val="00F96976"/>
    <w:rsid w:val="00FB1C46"/>
    <w:rsid w:val="00FD10F1"/>
    <w:rsid w:val="00FE59ED"/>
    <w:rsid w:val="00FF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CC798"/>
  <w15:chartTrackingRefBased/>
  <w15:docId w15:val="{2FC9DB5E-12E1-4202-9EEE-CF5771AB7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paragraph" w:styleId="NormalWeb">
    <w:name w:val="Normal (Web)"/>
    <w:basedOn w:val="Normal"/>
    <w:uiPriority w:val="99"/>
    <w:unhideWhenUsed/>
    <w:rsid w:val="00777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1709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0CE"/>
    <w:rPr>
      <w:color w:val="8EB610" w:themeColor="hyperlink"/>
      <w:u w:val="single"/>
    </w:rPr>
  </w:style>
  <w:style w:type="paragraph" w:customStyle="1" w:styleId="worktitle">
    <w:name w:val="work_title"/>
    <w:basedOn w:val="Normal"/>
    <w:rsid w:val="00D46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7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ngkong%20Vue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A50AEA10B6C438CAFC35FB324B9B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B8686-6705-49BF-9A8D-5C58F864C540}"/>
      </w:docPartPr>
      <w:docPartBody>
        <w:p w:rsidR="00BE287E" w:rsidRDefault="00372C2F">
          <w:pPr>
            <w:pStyle w:val="3A50AEA10B6C438CAFC35FB324B9B5BA"/>
          </w:pPr>
          <w:r>
            <w:t>[Your Name]</w:t>
          </w:r>
        </w:p>
      </w:docPartBody>
    </w:docPart>
    <w:docPart>
      <w:docPartPr>
        <w:name w:val="07A6BB73512E4C49B46415992F671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F89AB-73DF-4172-970B-E3F56ED5DB88}"/>
      </w:docPartPr>
      <w:docPartBody>
        <w:p w:rsidR="00BE287E" w:rsidRDefault="00372C2F">
          <w:pPr>
            <w:pStyle w:val="07A6BB73512E4C49B46415992F6719F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E37FBF26BB648B3B9DE42A4C1B69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5637D-A366-4A14-8019-7F0515562790}"/>
      </w:docPartPr>
      <w:docPartBody>
        <w:p w:rsidR="00BE287E" w:rsidRDefault="00D819A7" w:rsidP="00D819A7">
          <w:pPr>
            <w:pStyle w:val="FE37FBF26BB648B3B9DE42A4C1B69D8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6EF71DE960D4A37A3EAF54A87AB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13D73-F275-4E0F-AC72-4905291275AC}"/>
      </w:docPartPr>
      <w:docPartBody>
        <w:p w:rsidR="00BE287E" w:rsidRDefault="00D819A7" w:rsidP="00D819A7">
          <w:pPr>
            <w:pStyle w:val="86EF71DE960D4A37A3EAF54A87ABFC7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5B104F236924776BE751A8BC8E5D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81560-8BF5-4CFB-9570-5502DE0AFF22}"/>
      </w:docPartPr>
      <w:docPartBody>
        <w:p w:rsidR="002B4045" w:rsidRDefault="00BE287E" w:rsidP="00BE287E">
          <w:pPr>
            <w:pStyle w:val="E5B104F236924776BE751A8BC8E5D05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9A7"/>
    <w:rsid w:val="000C09EC"/>
    <w:rsid w:val="000D5256"/>
    <w:rsid w:val="000F0FF9"/>
    <w:rsid w:val="0011125F"/>
    <w:rsid w:val="002462BC"/>
    <w:rsid w:val="0026643A"/>
    <w:rsid w:val="002B4045"/>
    <w:rsid w:val="00372C2F"/>
    <w:rsid w:val="00385CDA"/>
    <w:rsid w:val="003B7ACE"/>
    <w:rsid w:val="003F3481"/>
    <w:rsid w:val="004442D4"/>
    <w:rsid w:val="004A1F52"/>
    <w:rsid w:val="00577B45"/>
    <w:rsid w:val="006105CF"/>
    <w:rsid w:val="00641E7E"/>
    <w:rsid w:val="007A602C"/>
    <w:rsid w:val="0089366A"/>
    <w:rsid w:val="008A5707"/>
    <w:rsid w:val="008C1292"/>
    <w:rsid w:val="008E6651"/>
    <w:rsid w:val="00937079"/>
    <w:rsid w:val="009527BB"/>
    <w:rsid w:val="0096325E"/>
    <w:rsid w:val="009829AE"/>
    <w:rsid w:val="009C3E92"/>
    <w:rsid w:val="00A4591F"/>
    <w:rsid w:val="00B527B1"/>
    <w:rsid w:val="00BD31BB"/>
    <w:rsid w:val="00BD35D7"/>
    <w:rsid w:val="00BD78CB"/>
    <w:rsid w:val="00BE287E"/>
    <w:rsid w:val="00C16982"/>
    <w:rsid w:val="00C27BCF"/>
    <w:rsid w:val="00CE5F7D"/>
    <w:rsid w:val="00D819A7"/>
    <w:rsid w:val="00DC1D31"/>
    <w:rsid w:val="00E926BC"/>
    <w:rsid w:val="00EE409F"/>
    <w:rsid w:val="00FB19F6"/>
    <w:rsid w:val="00FF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50AEA10B6C438CAFC35FB324B9B5BA">
    <w:name w:val="3A50AEA10B6C438CAFC35FB324B9B5BA"/>
  </w:style>
  <w:style w:type="paragraph" w:customStyle="1" w:styleId="4D8563B2BA294E05978E48CD2F05170B">
    <w:name w:val="4D8563B2BA294E05978E48CD2F05170B"/>
  </w:style>
  <w:style w:type="paragraph" w:customStyle="1" w:styleId="95CFA66F7FF64D9CBDD473D86518D418">
    <w:name w:val="95CFA66F7FF64D9CBDD473D86518D418"/>
  </w:style>
  <w:style w:type="paragraph" w:customStyle="1" w:styleId="814EB4092F6742F6BB893A53CCD31DBA">
    <w:name w:val="814EB4092F6742F6BB893A53CCD31DBA"/>
  </w:style>
  <w:style w:type="paragraph" w:customStyle="1" w:styleId="5B1EC060496D4C8290C4DDA1E2D77902">
    <w:name w:val="5B1EC060496D4C8290C4DDA1E2D77902"/>
  </w:style>
  <w:style w:type="paragraph" w:customStyle="1" w:styleId="ECE09A786E054A968F25AC314F6FB836">
    <w:name w:val="ECE09A786E054A968F25AC314F6FB836"/>
  </w:style>
  <w:style w:type="character" w:styleId="PlaceholderText">
    <w:name w:val="Placeholder Text"/>
    <w:basedOn w:val="DefaultParagraphFont"/>
    <w:uiPriority w:val="99"/>
    <w:semiHidden/>
    <w:rsid w:val="009527BB"/>
    <w:rPr>
      <w:color w:val="808080"/>
    </w:rPr>
  </w:style>
  <w:style w:type="paragraph" w:customStyle="1" w:styleId="07A6BB73512E4C49B46415992F6719F8">
    <w:name w:val="07A6BB73512E4C49B46415992F6719F8"/>
  </w:style>
  <w:style w:type="character" w:styleId="Strong">
    <w:name w:val="Strong"/>
    <w:basedOn w:val="DefaultParagraphFont"/>
    <w:uiPriority w:val="22"/>
    <w:qFormat/>
    <w:rsid w:val="00D819A7"/>
    <w:rPr>
      <w:b/>
      <w:bCs/>
    </w:rPr>
  </w:style>
  <w:style w:type="paragraph" w:customStyle="1" w:styleId="C1515197ADBD44C6B552963113B9189A">
    <w:name w:val="C1515197ADBD44C6B552963113B9189A"/>
  </w:style>
  <w:style w:type="paragraph" w:customStyle="1" w:styleId="5EFAAE38E190439AA9EE1684DF90B946">
    <w:name w:val="5EFAAE38E190439AA9EE1684DF90B946"/>
  </w:style>
  <w:style w:type="paragraph" w:customStyle="1" w:styleId="F76184BBF3D54D1E8D2E202538FD7A3D">
    <w:name w:val="F76184BBF3D54D1E8D2E202538FD7A3D"/>
  </w:style>
  <w:style w:type="paragraph" w:customStyle="1" w:styleId="322A5F5F602743FF953DBF3361E3B7B9">
    <w:name w:val="322A5F5F602743FF953DBF3361E3B7B9"/>
  </w:style>
  <w:style w:type="paragraph" w:customStyle="1" w:styleId="54B8A8BEA9FB4D9AAED5B22CF2B82893">
    <w:name w:val="54B8A8BEA9FB4D9AAED5B22CF2B82893"/>
  </w:style>
  <w:style w:type="paragraph" w:customStyle="1" w:styleId="C14088CA82F647F5BFF0A6453E373D9E">
    <w:name w:val="C14088CA82F647F5BFF0A6453E373D9E"/>
  </w:style>
  <w:style w:type="paragraph" w:customStyle="1" w:styleId="6456F4F94C7F483CAF1E9E291BFA5FC2">
    <w:name w:val="6456F4F94C7F483CAF1E9E291BFA5FC2"/>
  </w:style>
  <w:style w:type="paragraph" w:customStyle="1" w:styleId="5E9CCFDE62BE4B2DB364F2D02A8092FA">
    <w:name w:val="5E9CCFDE62BE4B2DB364F2D02A8092FA"/>
  </w:style>
  <w:style w:type="paragraph" w:customStyle="1" w:styleId="C728A7D1ED5F4AF8991506CE1F4027A4">
    <w:name w:val="C728A7D1ED5F4AF8991506CE1F4027A4"/>
  </w:style>
  <w:style w:type="paragraph" w:customStyle="1" w:styleId="696D4ECD39A64245B7B2340F00B5D74E">
    <w:name w:val="696D4ECD39A64245B7B2340F00B5D74E"/>
  </w:style>
  <w:style w:type="paragraph" w:customStyle="1" w:styleId="FD1B768EA37A4B87B51F4DFE5CE3572C">
    <w:name w:val="FD1B768EA37A4B87B51F4DFE5CE3572C"/>
  </w:style>
  <w:style w:type="paragraph" w:customStyle="1" w:styleId="34EE99712A174B319C3FDA06EEF9962C">
    <w:name w:val="34EE99712A174B319C3FDA06EEF9962C"/>
  </w:style>
  <w:style w:type="paragraph" w:customStyle="1" w:styleId="36D1BA1BC9F44BFCABC7D0378AEFA2CE">
    <w:name w:val="36D1BA1BC9F44BFCABC7D0378AEFA2CE"/>
  </w:style>
  <w:style w:type="paragraph" w:customStyle="1" w:styleId="6E118037D3614A53A62E8E69B98CC3DA">
    <w:name w:val="6E118037D3614A53A62E8E69B98CC3DA"/>
  </w:style>
  <w:style w:type="paragraph" w:customStyle="1" w:styleId="C9699271C16343048706CBD53DA41782">
    <w:name w:val="C9699271C16343048706CBD53DA41782"/>
    <w:rsid w:val="00D819A7"/>
  </w:style>
  <w:style w:type="paragraph" w:customStyle="1" w:styleId="192A826418A14AD89D1EB4F84E035E40">
    <w:name w:val="192A826418A14AD89D1EB4F84E035E40"/>
    <w:rsid w:val="00D819A7"/>
  </w:style>
  <w:style w:type="paragraph" w:customStyle="1" w:styleId="EDF9732B87B44F538B2A7B1552B47AAC">
    <w:name w:val="EDF9732B87B44F538B2A7B1552B47AAC"/>
    <w:rsid w:val="00D819A7"/>
  </w:style>
  <w:style w:type="paragraph" w:customStyle="1" w:styleId="1463A8089F184A83820D2F7E95C91452">
    <w:name w:val="1463A8089F184A83820D2F7E95C91452"/>
    <w:rsid w:val="00D819A7"/>
  </w:style>
  <w:style w:type="paragraph" w:customStyle="1" w:styleId="B68729D8F774433A98993F9DEC621885">
    <w:name w:val="B68729D8F774433A98993F9DEC621885"/>
    <w:rsid w:val="00D819A7"/>
  </w:style>
  <w:style w:type="paragraph" w:customStyle="1" w:styleId="F70F7EA3C05D4094BE433EB3DE4D3B93">
    <w:name w:val="F70F7EA3C05D4094BE433EB3DE4D3B93"/>
    <w:rsid w:val="00D819A7"/>
  </w:style>
  <w:style w:type="paragraph" w:customStyle="1" w:styleId="75129CD670754BFAA308A0BD4A7FDCCC">
    <w:name w:val="75129CD670754BFAA308A0BD4A7FDCCC"/>
    <w:rsid w:val="00D819A7"/>
  </w:style>
  <w:style w:type="paragraph" w:customStyle="1" w:styleId="20D985CA65E24731BC56052A24B51C94">
    <w:name w:val="20D985CA65E24731BC56052A24B51C94"/>
    <w:rsid w:val="00D819A7"/>
  </w:style>
  <w:style w:type="paragraph" w:customStyle="1" w:styleId="49C1AC9B33C348EBBDD58D04059B99D5">
    <w:name w:val="49C1AC9B33C348EBBDD58D04059B99D5"/>
    <w:rsid w:val="00D819A7"/>
  </w:style>
  <w:style w:type="paragraph" w:customStyle="1" w:styleId="D4D94D9D96884A3D99C8E6D243F24F11">
    <w:name w:val="D4D94D9D96884A3D99C8E6D243F24F11"/>
    <w:rsid w:val="00D819A7"/>
  </w:style>
  <w:style w:type="paragraph" w:customStyle="1" w:styleId="48F84C50E0874592A9A2824DF4107F6F">
    <w:name w:val="48F84C50E0874592A9A2824DF4107F6F"/>
    <w:rsid w:val="00D819A7"/>
  </w:style>
  <w:style w:type="paragraph" w:customStyle="1" w:styleId="2982DFFCDFFE4E5685F768180CD33DD8">
    <w:name w:val="2982DFFCDFFE4E5685F768180CD33DD8"/>
    <w:rsid w:val="00D819A7"/>
  </w:style>
  <w:style w:type="paragraph" w:customStyle="1" w:styleId="C7264B9AE99E4DD58ACE41EFF178851C">
    <w:name w:val="C7264B9AE99E4DD58ACE41EFF178851C"/>
    <w:rsid w:val="00D819A7"/>
  </w:style>
  <w:style w:type="paragraph" w:customStyle="1" w:styleId="408B41ABA8C0425FA7691DDC07595785">
    <w:name w:val="408B41ABA8C0425FA7691DDC07595785"/>
    <w:rsid w:val="00D819A7"/>
  </w:style>
  <w:style w:type="paragraph" w:customStyle="1" w:styleId="71DD4914F54947D0B2A965E8F8C42F54">
    <w:name w:val="71DD4914F54947D0B2A965E8F8C42F54"/>
    <w:rsid w:val="00D819A7"/>
  </w:style>
  <w:style w:type="paragraph" w:customStyle="1" w:styleId="80245570CD034B2CAF7A089D78B8339E">
    <w:name w:val="80245570CD034B2CAF7A089D78B8339E"/>
    <w:rsid w:val="00D819A7"/>
  </w:style>
  <w:style w:type="paragraph" w:customStyle="1" w:styleId="620D6F077F1E4EA99AEDA63999902917">
    <w:name w:val="620D6F077F1E4EA99AEDA63999902917"/>
    <w:rsid w:val="00D819A7"/>
  </w:style>
  <w:style w:type="paragraph" w:customStyle="1" w:styleId="4E790E0F6E634A95AC0E40DEB2A08A63">
    <w:name w:val="4E790E0F6E634A95AC0E40DEB2A08A63"/>
    <w:rsid w:val="00D819A7"/>
  </w:style>
  <w:style w:type="paragraph" w:customStyle="1" w:styleId="DB0A8E308BD74782803BBEC3542C5E69">
    <w:name w:val="DB0A8E308BD74782803BBEC3542C5E69"/>
    <w:rsid w:val="00D819A7"/>
  </w:style>
  <w:style w:type="paragraph" w:customStyle="1" w:styleId="E71081AB4C724DD98AB7C11B9DA4E377">
    <w:name w:val="E71081AB4C724DD98AB7C11B9DA4E377"/>
    <w:rsid w:val="00D819A7"/>
  </w:style>
  <w:style w:type="paragraph" w:customStyle="1" w:styleId="9363608D979A40DB89E559DB15978630">
    <w:name w:val="9363608D979A40DB89E559DB15978630"/>
    <w:rsid w:val="00D819A7"/>
  </w:style>
  <w:style w:type="paragraph" w:customStyle="1" w:styleId="71E0C1FFD1E74B6BA15832620084AD4F">
    <w:name w:val="71E0C1FFD1E74B6BA15832620084AD4F"/>
    <w:rsid w:val="00D819A7"/>
  </w:style>
  <w:style w:type="paragraph" w:customStyle="1" w:styleId="D4A1896D8EA1463B8D780E9685075EE4">
    <w:name w:val="D4A1896D8EA1463B8D780E9685075EE4"/>
    <w:rsid w:val="00D819A7"/>
  </w:style>
  <w:style w:type="paragraph" w:customStyle="1" w:styleId="C423DDF2AC30407A97BD7808B7F382D3">
    <w:name w:val="C423DDF2AC30407A97BD7808B7F382D3"/>
    <w:rsid w:val="00D819A7"/>
  </w:style>
  <w:style w:type="paragraph" w:customStyle="1" w:styleId="C6E37F5912CB4859B8021B6620519B26">
    <w:name w:val="C6E37F5912CB4859B8021B6620519B26"/>
    <w:rsid w:val="00D819A7"/>
  </w:style>
  <w:style w:type="paragraph" w:customStyle="1" w:styleId="788EDFD07FB749B5B9ED3B8CF2DE6E2E">
    <w:name w:val="788EDFD07FB749B5B9ED3B8CF2DE6E2E"/>
    <w:rsid w:val="00D819A7"/>
  </w:style>
  <w:style w:type="paragraph" w:customStyle="1" w:styleId="4DC3D39CA78743D2A0A90E9B2B12FD8F">
    <w:name w:val="4DC3D39CA78743D2A0A90E9B2B12FD8F"/>
    <w:rsid w:val="00D819A7"/>
  </w:style>
  <w:style w:type="paragraph" w:customStyle="1" w:styleId="B2FABBAED604439BA2E5B874A120DB46">
    <w:name w:val="B2FABBAED604439BA2E5B874A120DB46"/>
    <w:rsid w:val="00D819A7"/>
  </w:style>
  <w:style w:type="paragraph" w:customStyle="1" w:styleId="4D2FC474250A48B1B159C0F07CEC6924">
    <w:name w:val="4D2FC474250A48B1B159C0F07CEC6924"/>
    <w:rsid w:val="00D819A7"/>
  </w:style>
  <w:style w:type="paragraph" w:customStyle="1" w:styleId="1F8A8CA63D7F4C1DA3A68BCBD678203F">
    <w:name w:val="1F8A8CA63D7F4C1DA3A68BCBD678203F"/>
    <w:rsid w:val="00D819A7"/>
  </w:style>
  <w:style w:type="paragraph" w:customStyle="1" w:styleId="BBC913EAE82843218F60B337E2DDEE90">
    <w:name w:val="BBC913EAE82843218F60B337E2DDEE90"/>
    <w:rsid w:val="00D819A7"/>
  </w:style>
  <w:style w:type="paragraph" w:customStyle="1" w:styleId="064BE2DE32CF40C2A9A7DB9BBAB16977">
    <w:name w:val="064BE2DE32CF40C2A9A7DB9BBAB16977"/>
    <w:rsid w:val="00D819A7"/>
  </w:style>
  <w:style w:type="paragraph" w:customStyle="1" w:styleId="2F5EC08E721F42D69FD9DC3C92AFFBEC">
    <w:name w:val="2F5EC08E721F42D69FD9DC3C92AFFBEC"/>
    <w:rsid w:val="00D819A7"/>
  </w:style>
  <w:style w:type="paragraph" w:customStyle="1" w:styleId="847397D6E3CC4ED2BB3293448319CB5D">
    <w:name w:val="847397D6E3CC4ED2BB3293448319CB5D"/>
    <w:rsid w:val="00D819A7"/>
  </w:style>
  <w:style w:type="paragraph" w:customStyle="1" w:styleId="26698B8CEBB141A0A80A0D72546BD6DA">
    <w:name w:val="26698B8CEBB141A0A80A0D72546BD6DA"/>
    <w:rsid w:val="00D819A7"/>
  </w:style>
  <w:style w:type="paragraph" w:customStyle="1" w:styleId="CC99B96BEAED4CFAB28BFF5ADF0316DB">
    <w:name w:val="CC99B96BEAED4CFAB28BFF5ADF0316DB"/>
    <w:rsid w:val="00D819A7"/>
  </w:style>
  <w:style w:type="paragraph" w:customStyle="1" w:styleId="AFF806FCD675484F83AF4F378B185588">
    <w:name w:val="AFF806FCD675484F83AF4F378B185588"/>
    <w:rsid w:val="00D819A7"/>
  </w:style>
  <w:style w:type="paragraph" w:customStyle="1" w:styleId="63851FFEF2FA4A129CA0B44C4FB5C35E">
    <w:name w:val="63851FFEF2FA4A129CA0B44C4FB5C35E"/>
    <w:rsid w:val="00D819A7"/>
  </w:style>
  <w:style w:type="paragraph" w:customStyle="1" w:styleId="DD4A7719C7124B6689EC068C778E315E">
    <w:name w:val="DD4A7719C7124B6689EC068C778E315E"/>
    <w:rsid w:val="00D819A7"/>
  </w:style>
  <w:style w:type="paragraph" w:customStyle="1" w:styleId="6ADD4CD4AC734FA19D0B23E934C676B0">
    <w:name w:val="6ADD4CD4AC734FA19D0B23E934C676B0"/>
    <w:rsid w:val="00D819A7"/>
  </w:style>
  <w:style w:type="paragraph" w:customStyle="1" w:styleId="FE37FBF26BB648B3B9DE42A4C1B69D8C">
    <w:name w:val="FE37FBF26BB648B3B9DE42A4C1B69D8C"/>
    <w:rsid w:val="00D819A7"/>
  </w:style>
  <w:style w:type="paragraph" w:customStyle="1" w:styleId="86EF71DE960D4A37A3EAF54A87ABFC73">
    <w:name w:val="86EF71DE960D4A37A3EAF54A87ABFC73"/>
    <w:rsid w:val="00D819A7"/>
  </w:style>
  <w:style w:type="paragraph" w:customStyle="1" w:styleId="C1F405BBA02A4AD8A6830AE6D731025B">
    <w:name w:val="C1F405BBA02A4AD8A6830AE6D731025B"/>
    <w:rsid w:val="00D819A7"/>
  </w:style>
  <w:style w:type="paragraph" w:customStyle="1" w:styleId="C9D4D9ED4E494A6E9FF305C7901A1215">
    <w:name w:val="C9D4D9ED4E494A6E9FF305C7901A1215"/>
    <w:rsid w:val="00D819A7"/>
  </w:style>
  <w:style w:type="paragraph" w:customStyle="1" w:styleId="3B95BF83D7844137BCC4DFDD4D6C8571">
    <w:name w:val="3B95BF83D7844137BCC4DFDD4D6C8571"/>
    <w:rsid w:val="00D819A7"/>
  </w:style>
  <w:style w:type="paragraph" w:customStyle="1" w:styleId="E5B104F236924776BE751A8BC8E5D056">
    <w:name w:val="E5B104F236924776BE751A8BC8E5D056"/>
    <w:rsid w:val="00BE287E"/>
  </w:style>
  <w:style w:type="paragraph" w:customStyle="1" w:styleId="BD4C28E6391E462AB4C7DABABBA29541">
    <w:name w:val="BD4C28E6391E462AB4C7DABABBA29541"/>
    <w:rsid w:val="008C1292"/>
  </w:style>
  <w:style w:type="paragraph" w:customStyle="1" w:styleId="BAFEDEFEEC614FE5BD4C6D305588242C">
    <w:name w:val="BAFEDEFEEC614FE5BD4C6D305588242C"/>
    <w:rsid w:val="008C1292"/>
  </w:style>
  <w:style w:type="paragraph" w:customStyle="1" w:styleId="24FF1321D40F4D4D96416FF5F0A12523">
    <w:name w:val="24FF1321D40F4D4D96416FF5F0A12523"/>
    <w:rsid w:val="004A1F52"/>
  </w:style>
  <w:style w:type="paragraph" w:customStyle="1" w:styleId="04A2785614AE4103B616D526E0B3A759">
    <w:name w:val="04A2785614AE4103B616D526E0B3A759"/>
    <w:rsid w:val="004A1F52"/>
  </w:style>
  <w:style w:type="paragraph" w:customStyle="1" w:styleId="520AE28E7A9D4951AC7104C01E6277C8">
    <w:name w:val="520AE28E7A9D4951AC7104C01E6277C8"/>
    <w:rsid w:val="004A1F52"/>
  </w:style>
  <w:style w:type="paragraph" w:customStyle="1" w:styleId="75E7513B93C848B8B690DE3D96055852">
    <w:name w:val="75E7513B93C848B8B690DE3D96055852"/>
    <w:rsid w:val="004A1F52"/>
  </w:style>
  <w:style w:type="paragraph" w:customStyle="1" w:styleId="428EED3878AE4755B3EE5F034AB3E5AB">
    <w:name w:val="428EED3878AE4755B3EE5F034AB3E5AB"/>
    <w:rsid w:val="004A1F52"/>
  </w:style>
  <w:style w:type="paragraph" w:customStyle="1" w:styleId="98D22E0B71314804AAA2FA6C276322B9">
    <w:name w:val="98D22E0B71314804AAA2FA6C276322B9"/>
    <w:rsid w:val="004A1F52"/>
  </w:style>
  <w:style w:type="paragraph" w:customStyle="1" w:styleId="C89595666C0942508EDBBA1F2BC062BF">
    <w:name w:val="C89595666C0942508EDBBA1F2BC062BF"/>
    <w:rsid w:val="004A1F52"/>
  </w:style>
  <w:style w:type="paragraph" w:customStyle="1" w:styleId="90FD810E8B2348409AD4200DBC7280D8">
    <w:name w:val="90FD810E8B2348409AD4200DBC7280D8"/>
    <w:rsid w:val="004A1F52"/>
  </w:style>
  <w:style w:type="paragraph" w:customStyle="1" w:styleId="74C55E8FA1CD483790ACB6B60A9B4550">
    <w:name w:val="74C55E8FA1CD483790ACB6B60A9B4550"/>
    <w:rsid w:val="004A1F52"/>
  </w:style>
  <w:style w:type="paragraph" w:customStyle="1" w:styleId="95799578560B456FB7900DB7D2820B4C">
    <w:name w:val="95799578560B456FB7900DB7D2820B4C"/>
    <w:rsid w:val="004A1F52"/>
  </w:style>
  <w:style w:type="paragraph" w:customStyle="1" w:styleId="027EF86C8B1148169E1AF9939A3387DA">
    <w:name w:val="027EF86C8B1148169E1AF9939A3387DA"/>
    <w:rsid w:val="004A1F52"/>
  </w:style>
  <w:style w:type="paragraph" w:customStyle="1" w:styleId="1650F276232D4871820E2BCD8EC2BFC1">
    <w:name w:val="1650F276232D4871820E2BCD8EC2BFC1"/>
    <w:rsid w:val="004A1F52"/>
  </w:style>
  <w:style w:type="paragraph" w:customStyle="1" w:styleId="19438DD24A6E4B6786B5567F0850028B">
    <w:name w:val="19438DD24A6E4B6786B5567F0850028B"/>
    <w:rsid w:val="00577B45"/>
  </w:style>
  <w:style w:type="paragraph" w:customStyle="1" w:styleId="A50B82678E0F4775B4616DCAB95A5F69">
    <w:name w:val="A50B82678E0F4775B4616DCAB95A5F69"/>
    <w:rsid w:val="00577B45"/>
  </w:style>
  <w:style w:type="paragraph" w:customStyle="1" w:styleId="88BEEC4B822A4DEDA423242D678AC53A">
    <w:name w:val="88BEEC4B822A4DEDA423242D678AC53A"/>
    <w:rsid w:val="00577B45"/>
  </w:style>
  <w:style w:type="paragraph" w:customStyle="1" w:styleId="1A182769BE354AFE8FD0CADF5219AC93">
    <w:name w:val="1A182769BE354AFE8FD0CADF5219AC93"/>
    <w:rsid w:val="00577B45"/>
  </w:style>
  <w:style w:type="paragraph" w:customStyle="1" w:styleId="2F8078859F9E4969B3992561E56AC548">
    <w:name w:val="2F8078859F9E4969B3992561E56AC548"/>
    <w:rsid w:val="00577B45"/>
  </w:style>
  <w:style w:type="paragraph" w:customStyle="1" w:styleId="5316134FE03E4E05AE6D96E61AA24DFF">
    <w:name w:val="5316134FE03E4E05AE6D96E61AA24DFF"/>
    <w:rsid w:val="00577B45"/>
  </w:style>
  <w:style w:type="paragraph" w:customStyle="1" w:styleId="8714C0AD4D9E4AF5A3DC31451DB10EE4">
    <w:name w:val="8714C0AD4D9E4AF5A3DC31451DB10EE4"/>
    <w:rsid w:val="00385CDA"/>
  </w:style>
  <w:style w:type="paragraph" w:customStyle="1" w:styleId="1274724C76124279AAC359D530E7E215">
    <w:name w:val="1274724C76124279AAC359D530E7E215"/>
    <w:rsid w:val="00385CDA"/>
  </w:style>
  <w:style w:type="paragraph" w:customStyle="1" w:styleId="0DE9055226D640B08D25D14D2BEF2947">
    <w:name w:val="0DE9055226D640B08D25D14D2BEF2947"/>
    <w:rsid w:val="00385CDA"/>
  </w:style>
  <w:style w:type="paragraph" w:customStyle="1" w:styleId="88D35AB2F97F46EEA389DA8C486960CE">
    <w:name w:val="88D35AB2F97F46EEA389DA8C486960CE"/>
    <w:rsid w:val="00385CDA"/>
  </w:style>
  <w:style w:type="paragraph" w:customStyle="1" w:styleId="0AB755B7628745D985B65095A4F5C1BD">
    <w:name w:val="0AB755B7628745D985B65095A4F5C1BD"/>
    <w:rsid w:val="00385CDA"/>
  </w:style>
  <w:style w:type="paragraph" w:customStyle="1" w:styleId="1706DFA9BA33438983D2AA5BA6F63617">
    <w:name w:val="1706DFA9BA33438983D2AA5BA6F63617"/>
    <w:rsid w:val="00385CDA"/>
  </w:style>
  <w:style w:type="paragraph" w:customStyle="1" w:styleId="AB370C91609244B5AB9A730C11496C48">
    <w:name w:val="AB370C91609244B5AB9A730C11496C48"/>
    <w:rsid w:val="00385CDA"/>
  </w:style>
  <w:style w:type="paragraph" w:customStyle="1" w:styleId="42F1AE1E1FDA4A6793B62688F467C22A">
    <w:name w:val="42F1AE1E1FDA4A6793B62688F467C22A"/>
    <w:rsid w:val="00385CDA"/>
  </w:style>
  <w:style w:type="paragraph" w:customStyle="1" w:styleId="658EABCC0FEC4001B1A1C92612318D0B">
    <w:name w:val="658EABCC0FEC4001B1A1C92612318D0B"/>
    <w:rsid w:val="00385CDA"/>
  </w:style>
  <w:style w:type="paragraph" w:customStyle="1" w:styleId="D268197C14964CE8BEBC6A6B8389F488">
    <w:name w:val="D268197C14964CE8BEBC6A6B8389F488"/>
    <w:rsid w:val="00385CDA"/>
  </w:style>
  <w:style w:type="paragraph" w:customStyle="1" w:styleId="5B7F4FA2EDFF423293A91EFB39F15C4A">
    <w:name w:val="5B7F4FA2EDFF423293A91EFB39F15C4A"/>
    <w:rsid w:val="00385CDA"/>
  </w:style>
  <w:style w:type="paragraph" w:customStyle="1" w:styleId="78566532886547BAA404E5567FAC7CE5">
    <w:name w:val="78566532886547BAA404E5567FAC7CE5"/>
    <w:rsid w:val="00385CDA"/>
  </w:style>
  <w:style w:type="paragraph" w:customStyle="1" w:styleId="8E109376AEBE4B3FB957C7BEAD71899D">
    <w:name w:val="8E109376AEBE4B3FB957C7BEAD71899D"/>
    <w:rsid w:val="0096325E"/>
  </w:style>
  <w:style w:type="paragraph" w:customStyle="1" w:styleId="8FC9D5B9C8C045948C48DA4BC27E8817">
    <w:name w:val="8FC9D5B9C8C045948C48DA4BC27E8817"/>
    <w:rsid w:val="009527BB"/>
  </w:style>
  <w:style w:type="paragraph" w:customStyle="1" w:styleId="87679FB07B6C4DA2A2212AF5A6C49BAE">
    <w:name w:val="87679FB07B6C4DA2A2212AF5A6C49BAE"/>
    <w:rsid w:val="009527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EBB87C-1B73-46A7-BB84-1325B8069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8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Yeng k. VUe</dc:creator>
  <cp:keywords/>
  <dc:description/>
  <cp:lastModifiedBy>Microsoft Windows</cp:lastModifiedBy>
  <cp:revision>8</cp:revision>
  <dcterms:created xsi:type="dcterms:W3CDTF">2016-06-13T04:31:00Z</dcterms:created>
  <dcterms:modified xsi:type="dcterms:W3CDTF">2016-06-25T04:18:00Z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