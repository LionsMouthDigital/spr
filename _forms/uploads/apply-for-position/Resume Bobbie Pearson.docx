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A21652" w:rsidRDefault="003E0F3E" w:rsidP="00A21652">
      <w:pPr>
        <w:pStyle w:val="YourName"/>
        <w:rPr>
          <w:rFonts w:ascii="Arial" w:hAnsi="Arial" w:cs="Arial"/>
          <w:szCs w:val="40"/>
        </w:rPr>
      </w:pPr>
      <w:sdt>
        <w:sdtPr>
          <w:rPr>
            <w:rFonts w:ascii="Calibri" w:hAnsi="Calibri" w:cs="Arial"/>
            <w:szCs w:val="40"/>
          </w:rPr>
          <w:alias w:val="Author"/>
          <w:id w:val="91148862"/>
          <w:placeholder>
            <w:docPart w:val="8DCBB163E8B84933B7E9AF9CF1BF355F"/>
          </w:placeholder>
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<w:text/>
        </w:sdtPr>
        <w:sdtEndPr/>
        <w:sdtContent>
          <w:r w:rsidR="00A21652" w:rsidRPr="00664FCA">
            <w:rPr>
              <w:rFonts w:ascii="Calibri" w:hAnsi="Calibri" w:cs="Arial"/>
              <w:szCs w:val="40"/>
            </w:rPr>
            <w:t>bOBBIE jO PEARSON</w:t>
          </w:r>
        </w:sdtContent>
      </w:sdt>
    </w:p>
    <w:p w:rsidR="00A21652" w:rsidRDefault="00A21652" w:rsidP="001B3286">
      <w:pPr>
        <w:pStyle w:val="YourName"/>
        <w:spacing w:line="240" w:lineRule="auto"/>
        <w:rPr>
          <w:rFonts w:ascii="Calibri" w:hAnsi="Calibri"/>
          <w:caps w:val="0"/>
          <w:color w:val="auto"/>
          <w:sz w:val="16"/>
          <w:szCs w:val="16"/>
        </w:rPr>
      </w:pPr>
      <w:r w:rsidRPr="00A21652">
        <w:rPr>
          <w:rFonts w:ascii="Calibri" w:hAnsi="Calibri" w:cs="Arial"/>
          <w:color w:val="auto"/>
          <w:sz w:val="16"/>
          <w:szCs w:val="16"/>
        </w:rPr>
        <w:t xml:space="preserve">1304 Foster Street River Falls, WI 54022 </w:t>
      </w:r>
      <w:r w:rsidR="001B3286" w:rsidRPr="001B3286">
        <w:rPr>
          <w:rFonts w:ascii="Calibri" w:hAnsi="Calibri" w:cs="Arial"/>
          <w:color w:val="auto"/>
          <w:sz w:val="16"/>
          <w:szCs w:val="16"/>
        </w:rPr>
        <w:t>715-808-</w:t>
      </w:r>
      <w:r w:rsidR="001B3286" w:rsidRPr="001B3286">
        <w:rPr>
          <w:rFonts w:ascii="Calibri" w:hAnsi="Calibri"/>
          <w:caps w:val="0"/>
          <w:color w:val="auto"/>
          <w:sz w:val="16"/>
          <w:szCs w:val="16"/>
        </w:rPr>
        <w:t>3742</w:t>
      </w:r>
      <w:r w:rsidR="001B3286">
        <w:rPr>
          <w:rFonts w:ascii="Calibri" w:hAnsi="Calibri"/>
          <w:caps w:val="0"/>
          <w:color w:val="auto"/>
          <w:sz w:val="16"/>
          <w:szCs w:val="16"/>
        </w:rPr>
        <w:t xml:space="preserve"> </w:t>
      </w:r>
      <w:r w:rsidR="001B3286" w:rsidRPr="001B3286">
        <w:rPr>
          <w:rFonts w:ascii="Calibri" w:hAnsi="Calibri"/>
          <w:caps w:val="0"/>
          <w:color w:val="auto"/>
          <w:sz w:val="16"/>
          <w:szCs w:val="16"/>
        </w:rPr>
        <w:t>bobbiepearson22@hotmail.com</w:t>
      </w:r>
    </w:p>
    <w:p w:rsidR="001B3286" w:rsidRPr="00A21652" w:rsidRDefault="001B3286" w:rsidP="001B3286">
      <w:pPr>
        <w:pStyle w:val="YourName"/>
        <w:spacing w:line="240" w:lineRule="auto"/>
        <w:rPr>
          <w:rFonts w:ascii="Calibri" w:hAnsi="Calibri" w:cs="Arial"/>
          <w:color w:val="auto"/>
          <w:sz w:val="16"/>
          <w:szCs w:val="16"/>
        </w:rPr>
      </w:pPr>
    </w:p>
    <w:p w:rsidR="00A21652" w:rsidRPr="00FC4864" w:rsidRDefault="00A21652" w:rsidP="002D58A7">
      <w:pPr>
        <w:pStyle w:val="SectionHeading"/>
        <w:spacing w:line="240" w:lineRule="auto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Summaryof qUALIFICATIONS</w:t>
      </w:r>
    </w:p>
    <w:p w:rsidR="00A21652" w:rsidRPr="006D1450" w:rsidRDefault="00A21652" w:rsidP="00D748CA">
      <w:pPr>
        <w:pStyle w:val="ListParagraph"/>
        <w:numPr>
          <w:ilvl w:val="0"/>
          <w:numId w:val="44"/>
        </w:numPr>
        <w:spacing w:after="0" w:line="240" w:lineRule="auto"/>
        <w:ind w:hanging="158"/>
        <w:rPr>
          <w:rFonts w:ascii="Calibri" w:hAnsi="Calibri" w:cs="Arial"/>
          <w:szCs w:val="16"/>
        </w:rPr>
      </w:pPr>
      <w:r w:rsidRPr="006D1450">
        <w:rPr>
          <w:rFonts w:ascii="Calibri" w:hAnsi="Calibri" w:cs="Arial"/>
          <w:szCs w:val="16"/>
        </w:rPr>
        <w:t>Team Oriented</w:t>
      </w:r>
      <w:r w:rsidRPr="00FC4864">
        <w:rPr>
          <w:rFonts w:ascii="Calibri" w:hAnsi="Calibri" w:cs="Arial"/>
          <w:i/>
          <w:szCs w:val="16"/>
        </w:rPr>
        <w:t xml:space="preserve">    </w:t>
      </w:r>
      <w:r w:rsidR="00D748CA">
        <w:rPr>
          <w:rFonts w:ascii="Calibri" w:hAnsi="Calibri" w:cs="Arial"/>
          <w:i/>
          <w:szCs w:val="16"/>
        </w:rPr>
        <w:t xml:space="preserve">                                    </w:t>
      </w:r>
      <w:r w:rsidRPr="00FC4864">
        <w:rPr>
          <w:rFonts w:ascii="Calibri" w:hAnsi="Calibri" w:cs="Arial"/>
          <w:i/>
          <w:szCs w:val="16"/>
        </w:rPr>
        <w:t xml:space="preserve">         </w:t>
      </w:r>
      <w:proofErr w:type="gramStart"/>
      <w:r w:rsidR="00FD1E0F">
        <w:rPr>
          <w:rFonts w:ascii="Calibri" w:hAnsi="Calibri" w:cs="Arial"/>
          <w:i/>
          <w:szCs w:val="16"/>
        </w:rPr>
        <w:t xml:space="preserve">● </w:t>
      </w:r>
      <w:r w:rsidR="006D1450">
        <w:rPr>
          <w:rFonts w:ascii="Calibri" w:hAnsi="Calibri" w:cs="Arial"/>
          <w:i/>
          <w:szCs w:val="16"/>
        </w:rPr>
        <w:t xml:space="preserve"> </w:t>
      </w:r>
      <w:r w:rsidR="00D748CA" w:rsidRPr="006D1450">
        <w:rPr>
          <w:rFonts w:ascii="Calibri" w:hAnsi="Calibri" w:cs="Arial"/>
          <w:szCs w:val="16"/>
        </w:rPr>
        <w:t>Medical</w:t>
      </w:r>
      <w:proofErr w:type="gramEnd"/>
      <w:r w:rsidR="00D748CA" w:rsidRPr="006D1450">
        <w:rPr>
          <w:rFonts w:ascii="Calibri" w:hAnsi="Calibri" w:cs="Arial"/>
          <w:szCs w:val="16"/>
        </w:rPr>
        <w:t xml:space="preserve"> Office Procedure</w:t>
      </w:r>
      <w:r w:rsidRPr="006D1450">
        <w:rPr>
          <w:rFonts w:ascii="Calibri" w:hAnsi="Calibri" w:cs="Arial"/>
          <w:szCs w:val="16"/>
        </w:rPr>
        <w:t xml:space="preserve">                          </w:t>
      </w:r>
      <w:r w:rsidR="009E6CFD">
        <w:rPr>
          <w:rFonts w:ascii="Calibri" w:hAnsi="Calibri" w:cs="Arial"/>
          <w:szCs w:val="16"/>
        </w:rPr>
        <w:t>●  Organizational Skills</w:t>
      </w:r>
      <w:r w:rsidRPr="006D1450">
        <w:rPr>
          <w:rFonts w:ascii="Calibri" w:hAnsi="Calibri" w:cs="Arial"/>
          <w:szCs w:val="16"/>
        </w:rPr>
        <w:t xml:space="preserve">           </w:t>
      </w:r>
    </w:p>
    <w:p w:rsidR="00A21652" w:rsidRPr="006D1450" w:rsidRDefault="00D858E5" w:rsidP="001E128C">
      <w:pPr>
        <w:pStyle w:val="ListParagraph"/>
        <w:numPr>
          <w:ilvl w:val="0"/>
          <w:numId w:val="44"/>
        </w:numPr>
        <w:spacing w:after="0" w:line="240" w:lineRule="auto"/>
        <w:rPr>
          <w:rFonts w:ascii="Calibri" w:hAnsi="Calibri" w:cs="Arial"/>
          <w:szCs w:val="16"/>
        </w:rPr>
      </w:pPr>
      <w:r>
        <w:rPr>
          <w:rFonts w:ascii="Calibri" w:hAnsi="Calibri" w:cs="Arial"/>
          <w:szCs w:val="16"/>
        </w:rPr>
        <w:t xml:space="preserve">Strong </w:t>
      </w:r>
      <w:r w:rsidR="00A21652" w:rsidRPr="006D1450">
        <w:rPr>
          <w:rFonts w:ascii="Calibri" w:hAnsi="Calibri" w:cs="Arial"/>
          <w:szCs w:val="16"/>
        </w:rPr>
        <w:t>Customer Service</w:t>
      </w:r>
      <w:r w:rsidR="00D748CA" w:rsidRPr="006D1450">
        <w:rPr>
          <w:rFonts w:ascii="Calibri" w:hAnsi="Calibri" w:cs="Arial"/>
          <w:szCs w:val="16"/>
        </w:rPr>
        <w:t xml:space="preserve">              </w:t>
      </w:r>
      <w:r>
        <w:rPr>
          <w:rFonts w:ascii="Calibri" w:hAnsi="Calibri" w:cs="Arial"/>
          <w:szCs w:val="16"/>
        </w:rPr>
        <w:t xml:space="preserve">                  </w:t>
      </w:r>
      <w:proofErr w:type="gramStart"/>
      <w:r w:rsidR="00FD1E0F" w:rsidRPr="006D1450">
        <w:rPr>
          <w:rFonts w:ascii="Calibri" w:hAnsi="Calibri" w:cs="Arial"/>
          <w:szCs w:val="16"/>
        </w:rPr>
        <w:t xml:space="preserve">● </w:t>
      </w:r>
      <w:r w:rsidR="006D1450">
        <w:rPr>
          <w:rFonts w:ascii="Calibri" w:hAnsi="Calibri" w:cs="Arial"/>
          <w:szCs w:val="16"/>
        </w:rPr>
        <w:t xml:space="preserve"> </w:t>
      </w:r>
      <w:r w:rsidR="00D748CA" w:rsidRPr="006D1450">
        <w:rPr>
          <w:rFonts w:ascii="Calibri" w:hAnsi="Calibri" w:cs="Arial"/>
          <w:szCs w:val="16"/>
        </w:rPr>
        <w:t>Microsoft</w:t>
      </w:r>
      <w:proofErr w:type="gramEnd"/>
      <w:r w:rsidR="00D748CA" w:rsidRPr="006D1450">
        <w:rPr>
          <w:rFonts w:ascii="Calibri" w:hAnsi="Calibri" w:cs="Arial"/>
          <w:szCs w:val="16"/>
        </w:rPr>
        <w:t xml:space="preserve"> Word</w:t>
      </w:r>
      <w:r w:rsidR="009E6CFD">
        <w:rPr>
          <w:rFonts w:ascii="Calibri" w:hAnsi="Calibri" w:cs="Arial"/>
          <w:szCs w:val="16"/>
        </w:rPr>
        <w:t xml:space="preserve">                                           ●  </w:t>
      </w:r>
      <w:r>
        <w:rPr>
          <w:rFonts w:ascii="Calibri" w:hAnsi="Calibri" w:cs="Arial"/>
          <w:szCs w:val="16"/>
        </w:rPr>
        <w:t>Excellent Communication skills</w:t>
      </w:r>
    </w:p>
    <w:p w:rsidR="00A21652" w:rsidRPr="006D1450" w:rsidRDefault="00A21652" w:rsidP="001E128C">
      <w:pPr>
        <w:pStyle w:val="ListParagraph"/>
        <w:numPr>
          <w:ilvl w:val="0"/>
          <w:numId w:val="44"/>
        </w:numPr>
        <w:spacing w:after="0" w:line="240" w:lineRule="auto"/>
        <w:rPr>
          <w:rFonts w:ascii="Calibri" w:hAnsi="Calibri" w:cs="Arial"/>
          <w:szCs w:val="16"/>
        </w:rPr>
      </w:pPr>
      <w:r w:rsidRPr="006D1450">
        <w:rPr>
          <w:rFonts w:ascii="Calibri" w:hAnsi="Calibri" w:cs="Arial"/>
          <w:szCs w:val="16"/>
        </w:rPr>
        <w:t>Telephone Skills</w:t>
      </w:r>
      <w:r w:rsidR="00D748CA" w:rsidRPr="006D1450">
        <w:rPr>
          <w:rFonts w:ascii="Calibri" w:hAnsi="Calibri" w:cs="Arial"/>
          <w:szCs w:val="16"/>
        </w:rPr>
        <w:t xml:space="preserve">                      </w:t>
      </w:r>
      <w:r w:rsidR="006D1450">
        <w:rPr>
          <w:rFonts w:ascii="Calibri" w:hAnsi="Calibri" w:cs="Arial"/>
          <w:szCs w:val="16"/>
        </w:rPr>
        <w:t xml:space="preserve">                         </w:t>
      </w:r>
      <w:proofErr w:type="gramStart"/>
      <w:r w:rsidR="00FD1E0F" w:rsidRPr="006D1450">
        <w:rPr>
          <w:rFonts w:ascii="Calibri" w:hAnsi="Calibri" w:cs="Arial"/>
          <w:szCs w:val="16"/>
        </w:rPr>
        <w:t xml:space="preserve">● </w:t>
      </w:r>
      <w:r w:rsidR="006D1450">
        <w:rPr>
          <w:rFonts w:ascii="Calibri" w:hAnsi="Calibri" w:cs="Arial"/>
          <w:szCs w:val="16"/>
        </w:rPr>
        <w:t xml:space="preserve"> </w:t>
      </w:r>
      <w:r w:rsidR="00D748CA" w:rsidRPr="006D1450">
        <w:rPr>
          <w:rFonts w:ascii="Calibri" w:hAnsi="Calibri" w:cs="Arial"/>
          <w:szCs w:val="16"/>
        </w:rPr>
        <w:t>Microsoft</w:t>
      </w:r>
      <w:proofErr w:type="gramEnd"/>
      <w:r w:rsidR="00D748CA" w:rsidRPr="006D1450">
        <w:rPr>
          <w:rFonts w:ascii="Calibri" w:hAnsi="Calibri" w:cs="Arial"/>
          <w:szCs w:val="16"/>
        </w:rPr>
        <w:t xml:space="preserve"> Access</w:t>
      </w:r>
      <w:r w:rsidR="00D858E5">
        <w:rPr>
          <w:rFonts w:ascii="Calibri" w:hAnsi="Calibri" w:cs="Arial"/>
          <w:szCs w:val="16"/>
        </w:rPr>
        <w:t xml:space="preserve">                                          ●  Respect and maintain confidentiality</w:t>
      </w:r>
    </w:p>
    <w:p w:rsidR="00A21652" w:rsidRPr="006D1450" w:rsidRDefault="00CD1014" w:rsidP="001E128C">
      <w:pPr>
        <w:pStyle w:val="ListParagraph"/>
        <w:numPr>
          <w:ilvl w:val="0"/>
          <w:numId w:val="44"/>
        </w:numPr>
        <w:spacing w:after="0" w:line="240" w:lineRule="auto"/>
        <w:rPr>
          <w:rFonts w:ascii="Calibri" w:hAnsi="Calibri" w:cs="Arial"/>
          <w:szCs w:val="16"/>
        </w:rPr>
      </w:pPr>
      <w:r>
        <w:rPr>
          <w:rFonts w:ascii="Calibri" w:hAnsi="Calibri" w:cs="Arial"/>
          <w:szCs w:val="16"/>
        </w:rPr>
        <w:t>Epic</w:t>
      </w:r>
      <w:r w:rsidR="00D748CA" w:rsidRPr="006D1450">
        <w:rPr>
          <w:rFonts w:ascii="Calibri" w:hAnsi="Calibri" w:cs="Arial"/>
          <w:szCs w:val="16"/>
        </w:rPr>
        <w:t xml:space="preserve">                                        </w:t>
      </w:r>
      <w:r>
        <w:rPr>
          <w:rFonts w:ascii="Calibri" w:hAnsi="Calibri" w:cs="Arial"/>
          <w:szCs w:val="16"/>
        </w:rPr>
        <w:t xml:space="preserve">                           </w:t>
      </w:r>
      <w:r w:rsidR="00D748CA" w:rsidRPr="006D1450">
        <w:rPr>
          <w:rFonts w:ascii="Calibri" w:hAnsi="Calibri" w:cs="Arial"/>
          <w:szCs w:val="16"/>
        </w:rPr>
        <w:t xml:space="preserve"> </w:t>
      </w:r>
      <w:proofErr w:type="gramStart"/>
      <w:r w:rsidR="00FD1E0F" w:rsidRPr="006D1450">
        <w:rPr>
          <w:rFonts w:ascii="Calibri" w:hAnsi="Calibri" w:cs="Arial"/>
          <w:szCs w:val="16"/>
        </w:rPr>
        <w:t xml:space="preserve">● </w:t>
      </w:r>
      <w:r w:rsidR="006D1450">
        <w:rPr>
          <w:rFonts w:ascii="Calibri" w:hAnsi="Calibri" w:cs="Arial"/>
          <w:szCs w:val="16"/>
        </w:rPr>
        <w:t xml:space="preserve"> </w:t>
      </w:r>
      <w:r w:rsidR="00D748CA" w:rsidRPr="006D1450">
        <w:rPr>
          <w:rFonts w:ascii="Calibri" w:hAnsi="Calibri" w:cs="Arial"/>
          <w:szCs w:val="16"/>
        </w:rPr>
        <w:t>Microsoft</w:t>
      </w:r>
      <w:proofErr w:type="gramEnd"/>
      <w:r w:rsidR="00D748CA" w:rsidRPr="006D1450">
        <w:rPr>
          <w:rFonts w:ascii="Calibri" w:hAnsi="Calibri" w:cs="Arial"/>
          <w:szCs w:val="16"/>
        </w:rPr>
        <w:t xml:space="preserve"> Excel</w:t>
      </w:r>
      <w:r w:rsidR="00D858E5">
        <w:rPr>
          <w:rFonts w:ascii="Calibri" w:hAnsi="Calibri" w:cs="Arial"/>
          <w:szCs w:val="16"/>
        </w:rPr>
        <w:t xml:space="preserve">                                             ●  Adaptability and flexibility</w:t>
      </w:r>
    </w:p>
    <w:p w:rsidR="00A21652" w:rsidRPr="006D1450" w:rsidRDefault="00A21652" w:rsidP="001E128C">
      <w:pPr>
        <w:pStyle w:val="ListParagraph"/>
        <w:numPr>
          <w:ilvl w:val="0"/>
          <w:numId w:val="44"/>
        </w:numPr>
        <w:spacing w:after="0" w:line="240" w:lineRule="auto"/>
        <w:rPr>
          <w:rFonts w:ascii="Calibri" w:hAnsi="Calibri" w:cs="Arial"/>
          <w:szCs w:val="16"/>
        </w:rPr>
      </w:pPr>
      <w:r w:rsidRPr="006D1450">
        <w:rPr>
          <w:rFonts w:ascii="Calibri" w:hAnsi="Calibri" w:cs="Arial"/>
          <w:szCs w:val="16"/>
        </w:rPr>
        <w:t>Medical Terminology</w:t>
      </w:r>
      <w:r w:rsidR="00D748CA" w:rsidRPr="006D1450">
        <w:rPr>
          <w:rFonts w:ascii="Calibri" w:hAnsi="Calibri" w:cs="Arial"/>
          <w:szCs w:val="16"/>
        </w:rPr>
        <w:t xml:space="preserve">                                      </w:t>
      </w:r>
      <w:proofErr w:type="gramStart"/>
      <w:r w:rsidR="00FD1E0F" w:rsidRPr="006D1450">
        <w:rPr>
          <w:rFonts w:ascii="Calibri" w:hAnsi="Calibri" w:cs="Arial"/>
          <w:szCs w:val="16"/>
        </w:rPr>
        <w:t xml:space="preserve">● </w:t>
      </w:r>
      <w:r w:rsidR="006D1450">
        <w:rPr>
          <w:rFonts w:ascii="Calibri" w:hAnsi="Calibri" w:cs="Arial"/>
          <w:szCs w:val="16"/>
        </w:rPr>
        <w:t xml:space="preserve"> </w:t>
      </w:r>
      <w:r w:rsidR="00D748CA" w:rsidRPr="006D1450">
        <w:rPr>
          <w:rFonts w:ascii="Calibri" w:hAnsi="Calibri" w:cs="Arial"/>
          <w:szCs w:val="16"/>
        </w:rPr>
        <w:t>Microsoft</w:t>
      </w:r>
      <w:proofErr w:type="gramEnd"/>
      <w:r w:rsidR="00D748CA" w:rsidRPr="006D1450">
        <w:rPr>
          <w:rFonts w:ascii="Calibri" w:hAnsi="Calibri" w:cs="Arial"/>
          <w:szCs w:val="16"/>
        </w:rPr>
        <w:t xml:space="preserve"> Outlook</w:t>
      </w:r>
      <w:r w:rsidR="00D858E5">
        <w:rPr>
          <w:rFonts w:ascii="Calibri" w:hAnsi="Calibri" w:cs="Arial"/>
          <w:szCs w:val="16"/>
        </w:rPr>
        <w:t xml:space="preserve">                                        ●  Professional image</w:t>
      </w:r>
    </w:p>
    <w:p w:rsidR="00D748CA" w:rsidRPr="006D1450" w:rsidRDefault="00D748CA" w:rsidP="00D748CA">
      <w:pPr>
        <w:pStyle w:val="ListParagraph"/>
        <w:spacing w:after="0" w:line="240" w:lineRule="auto"/>
        <w:ind w:left="792"/>
        <w:rPr>
          <w:rFonts w:ascii="Calibri" w:hAnsi="Calibri" w:cs="Arial"/>
          <w:szCs w:val="16"/>
        </w:rPr>
      </w:pPr>
    </w:p>
    <w:p w:rsidR="00A21652" w:rsidRPr="006D1450" w:rsidRDefault="00A21652" w:rsidP="002D58A7">
      <w:pPr>
        <w:pStyle w:val="SectionHeading"/>
        <w:spacing w:line="240" w:lineRule="auto"/>
        <w:rPr>
          <w:rFonts w:ascii="Calibri" w:hAnsi="Calibri" w:cs="Arial"/>
          <w:szCs w:val="16"/>
        </w:rPr>
      </w:pPr>
      <w:r w:rsidRPr="006D1450">
        <w:rPr>
          <w:rFonts w:ascii="Calibri" w:hAnsi="Calibri" w:cs="Arial"/>
          <w:szCs w:val="16"/>
        </w:rPr>
        <w:t>EDUCATION</w:t>
      </w:r>
    </w:p>
    <w:p w:rsidR="00A21652" w:rsidRPr="00FC4864" w:rsidRDefault="00A21652" w:rsidP="002D58A7">
      <w:pPr>
        <w:pStyle w:val="Location"/>
        <w:spacing w:line="240" w:lineRule="auto"/>
        <w:rPr>
          <w:rFonts w:ascii="Calibri" w:hAnsi="Calibri" w:cs="Arial"/>
          <w:i/>
          <w:szCs w:val="16"/>
        </w:rPr>
      </w:pPr>
      <w:r w:rsidRPr="00FC4864">
        <w:rPr>
          <w:rFonts w:ascii="Calibri" w:hAnsi="Calibri" w:cs="Arial"/>
          <w:i/>
          <w:szCs w:val="16"/>
        </w:rPr>
        <w:t>Wisconsin Indianhead Technical College</w:t>
      </w:r>
    </w:p>
    <w:p w:rsidR="00A21652" w:rsidRPr="00FC4864" w:rsidRDefault="00A21652" w:rsidP="002D58A7">
      <w:pPr>
        <w:pStyle w:val="SectionHeading"/>
        <w:spacing w:line="240" w:lineRule="auto"/>
        <w:rPr>
          <w:rFonts w:ascii="Calibri" w:hAnsi="Calibri" w:cs="Arial"/>
          <w:i/>
          <w:szCs w:val="16"/>
        </w:rPr>
      </w:pPr>
      <w:r w:rsidRPr="00FC4864">
        <w:rPr>
          <w:rFonts w:ascii="Calibri" w:hAnsi="Calibri" w:cs="Arial"/>
          <w:i/>
          <w:caps w:val="0"/>
          <w:szCs w:val="16"/>
        </w:rPr>
        <w:t>Associates Degree, Medical Administrative Specialist</w:t>
      </w:r>
      <w:r w:rsidRPr="00FC4864">
        <w:rPr>
          <w:rFonts w:ascii="Calibri" w:hAnsi="Calibri" w:cs="Arial"/>
          <w:i/>
          <w:szCs w:val="16"/>
        </w:rPr>
        <w:t xml:space="preserve">                         </w:t>
      </w:r>
      <w:r w:rsidRPr="00FC4864">
        <w:rPr>
          <w:rFonts w:ascii="Calibri" w:hAnsi="Calibri" w:cs="Arial"/>
          <w:i/>
          <w:szCs w:val="16"/>
        </w:rPr>
        <w:tab/>
      </w:r>
      <w:r>
        <w:rPr>
          <w:rFonts w:ascii="Calibri" w:hAnsi="Calibri" w:cs="Arial"/>
          <w:i/>
          <w:szCs w:val="16"/>
        </w:rPr>
        <w:t xml:space="preserve">                                               </w:t>
      </w:r>
      <w:r w:rsidR="00077DBA">
        <w:rPr>
          <w:rFonts w:ascii="Calibri" w:hAnsi="Calibri" w:cs="Arial"/>
          <w:i/>
          <w:szCs w:val="16"/>
        </w:rPr>
        <w:t xml:space="preserve">  </w:t>
      </w:r>
      <w:r>
        <w:rPr>
          <w:rFonts w:ascii="Calibri" w:hAnsi="Calibri" w:cs="Arial"/>
          <w:i/>
          <w:szCs w:val="16"/>
        </w:rPr>
        <w:t>08/2014-05/</w:t>
      </w:r>
      <w:r w:rsidRPr="00FC4864">
        <w:rPr>
          <w:rFonts w:ascii="Calibri" w:hAnsi="Calibri" w:cs="Arial"/>
          <w:i/>
          <w:szCs w:val="16"/>
        </w:rPr>
        <w:t>2016</w:t>
      </w:r>
    </w:p>
    <w:p w:rsidR="00A21652" w:rsidRPr="00FC4864" w:rsidRDefault="00A21652" w:rsidP="002D58A7">
      <w:pPr>
        <w:pStyle w:val="SectionHeading"/>
        <w:spacing w:line="240" w:lineRule="auto"/>
        <w:rPr>
          <w:rFonts w:ascii="Calibri" w:hAnsi="Calibri" w:cs="Arial"/>
          <w:i/>
          <w:szCs w:val="16"/>
        </w:rPr>
      </w:pPr>
    </w:p>
    <w:p w:rsidR="00A21652" w:rsidRPr="00FC4864" w:rsidRDefault="00A21652" w:rsidP="002D58A7">
      <w:pPr>
        <w:pStyle w:val="SectionHeading"/>
        <w:spacing w:line="240" w:lineRule="auto"/>
        <w:rPr>
          <w:rFonts w:ascii="Calibri" w:hAnsi="Calibri" w:cs="Arial"/>
          <w:i/>
          <w:szCs w:val="16"/>
        </w:rPr>
      </w:pPr>
      <w:r w:rsidRPr="00FC4864">
        <w:rPr>
          <w:rFonts w:ascii="Calibri" w:hAnsi="Calibri" w:cs="Arial"/>
          <w:i/>
          <w:szCs w:val="16"/>
        </w:rPr>
        <w:t>Employment History</w:t>
      </w:r>
    </w:p>
    <w:p w:rsidR="00EB124A" w:rsidRDefault="00EB124A" w:rsidP="002D58A7">
      <w:pPr>
        <w:pStyle w:val="Bold"/>
        <w:spacing w:line="240" w:lineRule="auto"/>
        <w:rPr>
          <w:rFonts w:ascii="Calibri" w:hAnsi="Calibri" w:cs="Arial"/>
          <w:szCs w:val="16"/>
        </w:rPr>
      </w:pPr>
      <w:r>
        <w:rPr>
          <w:rFonts w:ascii="Calibri" w:hAnsi="Calibri" w:cs="Arial"/>
          <w:szCs w:val="16"/>
        </w:rPr>
        <w:t xml:space="preserve">Communication Clerk Casual, Lakeview Hospital Stillwater, MN                                                                                                </w:t>
      </w:r>
      <w:r w:rsidRPr="00EB124A">
        <w:rPr>
          <w:rFonts w:ascii="Calibri" w:hAnsi="Calibri" w:cs="Arial"/>
          <w:color w:val="7F7F7F" w:themeColor="text1" w:themeTint="80"/>
          <w:szCs w:val="16"/>
        </w:rPr>
        <w:t>5/20/2016-Present</w:t>
      </w:r>
    </w:p>
    <w:p w:rsidR="00256B42" w:rsidRPr="00256B42" w:rsidRDefault="00256B42" w:rsidP="00522F59">
      <w:pPr>
        <w:numPr>
          <w:ilvl w:val="0"/>
          <w:numId w:val="48"/>
        </w:numPr>
        <w:spacing w:after="90" w:line="240" w:lineRule="auto"/>
        <w:ind w:left="792" w:hanging="158"/>
        <w:rPr>
          <w:rFonts w:eastAsia="Times New Roman" w:cs="Arial"/>
          <w:color w:val="000000" w:themeColor="text1"/>
          <w:szCs w:val="16"/>
          <w:lang w:val="en"/>
        </w:rPr>
      </w:pPr>
      <w:r w:rsidRPr="00256B42">
        <w:rPr>
          <w:rFonts w:eastAsia="Times New Roman" w:cs="Arial"/>
          <w:color w:val="000000" w:themeColor="text1"/>
          <w:szCs w:val="16"/>
          <w:lang w:val="en"/>
        </w:rPr>
        <w:t>Operate telephone switchboard to answer, screen, or forward calls, providin</w:t>
      </w:r>
      <w:r w:rsidR="00033816">
        <w:rPr>
          <w:rFonts w:eastAsia="Times New Roman" w:cs="Arial"/>
          <w:color w:val="000000" w:themeColor="text1"/>
          <w:szCs w:val="16"/>
          <w:lang w:val="en"/>
        </w:rPr>
        <w:t>g information, taking messages</w:t>
      </w:r>
    </w:p>
    <w:p w:rsidR="00256B42" w:rsidRPr="00256B42" w:rsidRDefault="00256B42" w:rsidP="00522F59">
      <w:pPr>
        <w:numPr>
          <w:ilvl w:val="0"/>
          <w:numId w:val="48"/>
        </w:numPr>
        <w:spacing w:after="90" w:line="240" w:lineRule="auto"/>
        <w:ind w:left="792" w:hanging="158"/>
        <w:rPr>
          <w:rFonts w:eastAsia="Times New Roman" w:cs="Arial"/>
          <w:color w:val="000000" w:themeColor="text1"/>
          <w:szCs w:val="16"/>
          <w:lang w:val="en"/>
        </w:rPr>
      </w:pPr>
      <w:r w:rsidRPr="00256B42">
        <w:rPr>
          <w:rFonts w:eastAsia="Times New Roman" w:cs="Arial"/>
          <w:color w:val="000000" w:themeColor="text1"/>
          <w:szCs w:val="16"/>
          <w:lang w:val="en"/>
        </w:rPr>
        <w:t>Greet persons entering establishment, determine nature and purpose of visit, and direct or escort</w:t>
      </w:r>
      <w:r w:rsidR="00033816">
        <w:rPr>
          <w:rFonts w:eastAsia="Times New Roman" w:cs="Arial"/>
          <w:color w:val="000000" w:themeColor="text1"/>
          <w:szCs w:val="16"/>
          <w:lang w:val="en"/>
        </w:rPr>
        <w:t xml:space="preserve"> them to specific destinations</w:t>
      </w:r>
    </w:p>
    <w:p w:rsidR="00EB124A" w:rsidRDefault="00256B42" w:rsidP="00522F59">
      <w:pPr>
        <w:numPr>
          <w:ilvl w:val="0"/>
          <w:numId w:val="48"/>
        </w:numPr>
        <w:spacing w:after="90" w:line="240" w:lineRule="auto"/>
        <w:ind w:left="792" w:hanging="158"/>
        <w:rPr>
          <w:rFonts w:eastAsia="Times New Roman" w:cs="Arial"/>
          <w:color w:val="000000" w:themeColor="text1"/>
          <w:szCs w:val="16"/>
          <w:lang w:val="en"/>
        </w:rPr>
      </w:pPr>
      <w:r w:rsidRPr="00256B42">
        <w:rPr>
          <w:rFonts w:eastAsia="Times New Roman" w:cs="Arial"/>
          <w:color w:val="000000" w:themeColor="text1"/>
          <w:szCs w:val="16"/>
          <w:lang w:val="en"/>
        </w:rPr>
        <w:t>Hear and resolve complaints from customers or the public</w:t>
      </w:r>
    </w:p>
    <w:p w:rsidR="00033816" w:rsidRPr="00256B42" w:rsidRDefault="00033816" w:rsidP="00522F59">
      <w:pPr>
        <w:numPr>
          <w:ilvl w:val="0"/>
          <w:numId w:val="48"/>
        </w:numPr>
        <w:spacing w:after="90" w:line="240" w:lineRule="auto"/>
        <w:ind w:left="792" w:hanging="158"/>
        <w:rPr>
          <w:rFonts w:eastAsia="Times New Roman" w:cs="Arial"/>
          <w:color w:val="000000" w:themeColor="text1"/>
          <w:szCs w:val="16"/>
          <w:lang w:val="en"/>
        </w:rPr>
      </w:pPr>
      <w:r>
        <w:rPr>
          <w:rFonts w:eastAsia="Times New Roman" w:cs="Arial"/>
          <w:color w:val="000000" w:themeColor="text1"/>
          <w:szCs w:val="16"/>
          <w:lang w:val="en"/>
        </w:rPr>
        <w:t>Document and keep records</w:t>
      </w:r>
    </w:p>
    <w:p w:rsidR="00A21652" w:rsidRPr="00FC4864" w:rsidRDefault="00A21652" w:rsidP="002D58A7">
      <w:pPr>
        <w:pStyle w:val="Bold"/>
        <w:spacing w:line="240" w:lineRule="auto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Care Coordinator Externship, Blue</w:t>
      </w:r>
      <w:r w:rsidR="00D17659">
        <w:rPr>
          <w:rFonts w:ascii="Calibri" w:hAnsi="Calibri" w:cs="Arial"/>
          <w:szCs w:val="16"/>
        </w:rPr>
        <w:t>s</w:t>
      </w:r>
      <w:r w:rsidRPr="00FC4864">
        <w:rPr>
          <w:rFonts w:ascii="Calibri" w:hAnsi="Calibri" w:cs="Arial"/>
          <w:szCs w:val="16"/>
        </w:rPr>
        <w:t xml:space="preserve">tone Physicians Services </w:t>
      </w:r>
      <w:r w:rsidR="00197964">
        <w:rPr>
          <w:rFonts w:ascii="Calibri" w:hAnsi="Calibri" w:cs="Arial"/>
          <w:szCs w:val="16"/>
        </w:rPr>
        <w:t>Stillwater, MN</w:t>
      </w:r>
    </w:p>
    <w:p w:rsidR="00A21652" w:rsidRPr="00FC4864" w:rsidRDefault="00A21652" w:rsidP="00EB124A">
      <w:pPr>
        <w:pStyle w:val="Dates"/>
        <w:spacing w:line="240" w:lineRule="auto"/>
        <w:ind w:firstLine="720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2/1/2016 — 3/17/2016</w:t>
      </w:r>
    </w:p>
    <w:p w:rsidR="00A21652" w:rsidRPr="00FC4864" w:rsidRDefault="00A21652" w:rsidP="009E6CFD">
      <w:pPr>
        <w:pStyle w:val="ListParagraph"/>
        <w:numPr>
          <w:ilvl w:val="0"/>
          <w:numId w:val="41"/>
        </w:numPr>
        <w:spacing w:line="240" w:lineRule="auto"/>
        <w:ind w:hanging="158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Maintained updated client records with plans, notes, forms, or related information</w:t>
      </w:r>
    </w:p>
    <w:p w:rsidR="00A21652" w:rsidRPr="00FC4864" w:rsidRDefault="00A21652" w:rsidP="009E6CFD">
      <w:pPr>
        <w:pStyle w:val="ListParagraph"/>
        <w:numPr>
          <w:ilvl w:val="0"/>
          <w:numId w:val="41"/>
        </w:numPr>
        <w:spacing w:line="240" w:lineRule="auto"/>
        <w:ind w:hanging="158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Maintained, updated clients with appropriate forms or related information</w:t>
      </w:r>
    </w:p>
    <w:p w:rsidR="00A21652" w:rsidRPr="00FC4864" w:rsidRDefault="00A21652" w:rsidP="009E6CFD">
      <w:pPr>
        <w:pStyle w:val="ListParagraph"/>
        <w:numPr>
          <w:ilvl w:val="0"/>
          <w:numId w:val="41"/>
        </w:numPr>
        <w:spacing w:line="240" w:lineRule="auto"/>
        <w:ind w:hanging="158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Contacted clients by mail or phone to ensure they have done recommended forms and care</w:t>
      </w:r>
    </w:p>
    <w:p w:rsidR="00A21652" w:rsidRPr="00FC4864" w:rsidRDefault="00A21652" w:rsidP="009E6CFD">
      <w:pPr>
        <w:pStyle w:val="ListParagraph"/>
        <w:numPr>
          <w:ilvl w:val="0"/>
          <w:numId w:val="41"/>
        </w:numPr>
        <w:spacing w:line="240" w:lineRule="auto"/>
        <w:ind w:hanging="158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Distributed information/ welcome packets to the clients and family members</w:t>
      </w:r>
    </w:p>
    <w:p w:rsidR="00A21652" w:rsidRPr="00FC4864" w:rsidRDefault="00A21652" w:rsidP="002D58A7">
      <w:pPr>
        <w:pStyle w:val="Bold"/>
        <w:spacing w:line="240" w:lineRule="auto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Cashier, Walmart</w:t>
      </w:r>
      <w:r w:rsidR="00197964">
        <w:rPr>
          <w:rFonts w:ascii="Calibri" w:hAnsi="Calibri" w:cs="Arial"/>
          <w:szCs w:val="16"/>
        </w:rPr>
        <w:t xml:space="preserve"> New Richmond, WI</w:t>
      </w:r>
    </w:p>
    <w:p w:rsidR="00A21652" w:rsidRPr="00FC4864" w:rsidRDefault="003E0F3E" w:rsidP="002D58A7">
      <w:pPr>
        <w:pStyle w:val="Dates"/>
        <w:spacing w:line="240" w:lineRule="auto"/>
        <w:rPr>
          <w:rFonts w:ascii="Calibri" w:hAnsi="Calibri" w:cs="Arial"/>
          <w:szCs w:val="16"/>
        </w:rPr>
      </w:pPr>
      <w:sdt>
        <w:sdtPr>
          <w:rPr>
            <w:rFonts w:ascii="Calibri" w:hAnsi="Calibri" w:cs="Arial"/>
            <w:szCs w:val="16"/>
          </w:rPr>
          <w:id w:val="270558858"/>
          <w:placeholder>
            <w:docPart w:val="56BB2DE523BB42A99DF1E440FA329769"/>
          </w:placeholder>
          <w:date w:fullDate="2014-10-27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21652" w:rsidRPr="00FC4864">
            <w:rPr>
              <w:rFonts w:ascii="Calibri" w:hAnsi="Calibri" w:cs="Arial"/>
              <w:szCs w:val="16"/>
            </w:rPr>
            <w:t>10/27/2014</w:t>
          </w:r>
        </w:sdtContent>
      </w:sdt>
      <w:r w:rsidR="00A21652" w:rsidRPr="00FC4864">
        <w:rPr>
          <w:rFonts w:ascii="Calibri" w:hAnsi="Calibri" w:cs="Arial"/>
          <w:szCs w:val="16"/>
        </w:rPr>
        <w:t xml:space="preserve"> — </w:t>
      </w:r>
      <w:sdt>
        <w:sdtPr>
          <w:rPr>
            <w:rFonts w:ascii="Calibri" w:hAnsi="Calibri" w:cs="Arial"/>
            <w:szCs w:val="16"/>
          </w:rPr>
          <w:id w:val="270558861"/>
          <w:placeholder>
            <w:docPart w:val="64679861A0B6438484027DE08A49029D"/>
          </w:placeholder>
          <w:date w:fullDate="2015-03-1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21652" w:rsidRPr="00FC4864">
            <w:rPr>
              <w:rFonts w:ascii="Calibri" w:hAnsi="Calibri" w:cs="Arial"/>
              <w:szCs w:val="16"/>
            </w:rPr>
            <w:t>3/12/2015</w:t>
          </w:r>
        </w:sdtContent>
      </w:sdt>
    </w:p>
    <w:p w:rsidR="00A21652" w:rsidRPr="00FC4864" w:rsidRDefault="00EB124A" w:rsidP="009E6CFD">
      <w:pPr>
        <w:pStyle w:val="ListParagraph"/>
        <w:numPr>
          <w:ilvl w:val="0"/>
          <w:numId w:val="42"/>
        </w:numPr>
        <w:spacing w:line="240" w:lineRule="auto"/>
        <w:ind w:left="634" w:firstLine="0"/>
        <w:rPr>
          <w:rFonts w:ascii="Calibri" w:hAnsi="Calibri" w:cs="Arial"/>
          <w:szCs w:val="16"/>
        </w:rPr>
      </w:pPr>
      <w:r>
        <w:rPr>
          <w:rFonts w:ascii="Calibri" w:hAnsi="Calibri" w:cs="Arial"/>
          <w:szCs w:val="16"/>
        </w:rPr>
        <w:t xml:space="preserve"> </w:t>
      </w:r>
      <w:r w:rsidR="00A21652" w:rsidRPr="00FC4864">
        <w:rPr>
          <w:rFonts w:ascii="Calibri" w:hAnsi="Calibri" w:cs="Arial"/>
          <w:szCs w:val="16"/>
        </w:rPr>
        <w:t>Greeted customers coming into establishment</w:t>
      </w:r>
    </w:p>
    <w:p w:rsidR="00A21652" w:rsidRPr="00FC4864" w:rsidRDefault="00EB124A" w:rsidP="009E6CFD">
      <w:pPr>
        <w:pStyle w:val="ListParagraph"/>
        <w:numPr>
          <w:ilvl w:val="0"/>
          <w:numId w:val="42"/>
        </w:numPr>
        <w:spacing w:line="240" w:lineRule="auto"/>
        <w:ind w:left="634" w:firstLine="0"/>
        <w:rPr>
          <w:rFonts w:ascii="Calibri" w:hAnsi="Calibri" w:cs="Arial"/>
          <w:szCs w:val="16"/>
        </w:rPr>
      </w:pPr>
      <w:r>
        <w:rPr>
          <w:rFonts w:ascii="Calibri" w:hAnsi="Calibri" w:cs="Arial"/>
          <w:szCs w:val="16"/>
        </w:rPr>
        <w:t xml:space="preserve"> </w:t>
      </w:r>
      <w:r w:rsidR="00A21652" w:rsidRPr="00FC4864">
        <w:rPr>
          <w:rFonts w:ascii="Calibri" w:hAnsi="Calibri" w:cs="Arial"/>
          <w:szCs w:val="16"/>
        </w:rPr>
        <w:t>Receive payments by cash, check, credit cards, vouchers, or automatic debit</w:t>
      </w:r>
    </w:p>
    <w:p w:rsidR="00A21652" w:rsidRPr="00FC4864" w:rsidRDefault="00EB124A" w:rsidP="009E6CFD">
      <w:pPr>
        <w:pStyle w:val="ListParagraph"/>
        <w:numPr>
          <w:ilvl w:val="0"/>
          <w:numId w:val="42"/>
        </w:numPr>
        <w:spacing w:line="240" w:lineRule="auto"/>
        <w:ind w:left="634" w:firstLine="0"/>
        <w:rPr>
          <w:rFonts w:ascii="Calibri" w:hAnsi="Calibri" w:cs="Arial"/>
          <w:szCs w:val="16"/>
        </w:rPr>
      </w:pPr>
      <w:r>
        <w:rPr>
          <w:rFonts w:ascii="Calibri" w:hAnsi="Calibri" w:cs="Arial"/>
          <w:szCs w:val="16"/>
        </w:rPr>
        <w:t xml:space="preserve"> </w:t>
      </w:r>
      <w:r w:rsidR="00A21652" w:rsidRPr="00FC4864">
        <w:rPr>
          <w:rFonts w:ascii="Calibri" w:hAnsi="Calibri" w:cs="Arial"/>
          <w:szCs w:val="16"/>
        </w:rPr>
        <w:t>Issue receipts, refunds, credit, or change due to customers</w:t>
      </w:r>
    </w:p>
    <w:p w:rsidR="00A21652" w:rsidRPr="00A21652" w:rsidRDefault="00EB124A" w:rsidP="00EB124A">
      <w:pPr>
        <w:pStyle w:val="ListParagraph"/>
        <w:numPr>
          <w:ilvl w:val="0"/>
          <w:numId w:val="42"/>
        </w:numPr>
        <w:spacing w:line="240" w:lineRule="auto"/>
        <w:ind w:left="634" w:firstLine="0"/>
        <w:rPr>
          <w:rFonts w:ascii="Calibri" w:hAnsi="Calibri" w:cs="Arial"/>
          <w:szCs w:val="16"/>
        </w:rPr>
      </w:pPr>
      <w:r>
        <w:rPr>
          <w:rFonts w:ascii="Calibri" w:hAnsi="Calibri" w:cs="Arial"/>
          <w:szCs w:val="16"/>
        </w:rPr>
        <w:t xml:space="preserve"> </w:t>
      </w:r>
      <w:r w:rsidR="00A21652" w:rsidRPr="00FC4864">
        <w:rPr>
          <w:rFonts w:ascii="Calibri" w:hAnsi="Calibri" w:cs="Arial"/>
          <w:szCs w:val="16"/>
        </w:rPr>
        <w:t>Assist customers by providing information and resolving their complaints</w:t>
      </w:r>
    </w:p>
    <w:p w:rsidR="00A21652" w:rsidRPr="00FC4864" w:rsidRDefault="00A21652" w:rsidP="002D58A7">
      <w:pPr>
        <w:pStyle w:val="Bold"/>
        <w:spacing w:line="240" w:lineRule="auto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 xml:space="preserve">Team Assembly </w:t>
      </w:r>
      <w:proofErr w:type="spellStart"/>
      <w:r w:rsidRPr="00FC4864">
        <w:rPr>
          <w:rFonts w:ascii="Calibri" w:hAnsi="Calibri" w:cs="Arial"/>
          <w:szCs w:val="16"/>
        </w:rPr>
        <w:t>Prostaff</w:t>
      </w:r>
      <w:proofErr w:type="spellEnd"/>
      <w:r w:rsidR="00197964">
        <w:rPr>
          <w:rFonts w:ascii="Calibri" w:hAnsi="Calibri" w:cs="Arial"/>
          <w:szCs w:val="16"/>
        </w:rPr>
        <w:t xml:space="preserve"> Burnsville, MN</w:t>
      </w:r>
    </w:p>
    <w:p w:rsidR="00A21652" w:rsidRPr="00FC4864" w:rsidRDefault="003E0F3E" w:rsidP="00197964">
      <w:pPr>
        <w:pStyle w:val="Dates"/>
        <w:spacing w:line="240" w:lineRule="auto"/>
        <w:rPr>
          <w:rFonts w:ascii="Calibri" w:hAnsi="Calibri" w:cs="Arial"/>
          <w:szCs w:val="16"/>
        </w:rPr>
      </w:pPr>
      <w:sdt>
        <w:sdtPr>
          <w:rPr>
            <w:rFonts w:ascii="Calibri" w:hAnsi="Calibri" w:cs="Arial"/>
            <w:szCs w:val="16"/>
          </w:rPr>
          <w:id w:val="270558866"/>
          <w:placeholder>
            <w:docPart w:val="FBB38B113B4C48E7B577B5454E504111"/>
          </w:placeholder>
          <w:date w:fullDate="2013-04-08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21652" w:rsidRPr="00FC4864">
            <w:rPr>
              <w:rFonts w:ascii="Calibri" w:hAnsi="Calibri" w:cs="Arial"/>
              <w:szCs w:val="16"/>
            </w:rPr>
            <w:t>4/8/2013</w:t>
          </w:r>
        </w:sdtContent>
      </w:sdt>
      <w:r w:rsidR="00A21652" w:rsidRPr="00FC4864">
        <w:rPr>
          <w:rFonts w:ascii="Calibri" w:hAnsi="Calibri" w:cs="Arial"/>
          <w:szCs w:val="16"/>
        </w:rPr>
        <w:t xml:space="preserve"> — </w:t>
      </w:r>
      <w:sdt>
        <w:sdtPr>
          <w:rPr>
            <w:rFonts w:ascii="Calibri" w:hAnsi="Calibri" w:cs="Arial"/>
            <w:szCs w:val="16"/>
          </w:rPr>
          <w:id w:val="270558869"/>
          <w:placeholder>
            <w:docPart w:val="6B5C96EEDA1B4D1E969E9DD0001B72EF"/>
          </w:placeholder>
          <w:date w:fullDate="2014-10-2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21652" w:rsidRPr="00FC4864">
            <w:rPr>
              <w:rFonts w:ascii="Calibri" w:hAnsi="Calibri" w:cs="Arial"/>
              <w:szCs w:val="16"/>
            </w:rPr>
            <w:t>10/20/2014</w:t>
          </w:r>
        </w:sdtContent>
      </w:sdt>
    </w:p>
    <w:p w:rsidR="00A21652" w:rsidRPr="00FC4864" w:rsidRDefault="00A21652" w:rsidP="001B3286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Perform quality checks on product</w:t>
      </w:r>
    </w:p>
    <w:p w:rsidR="00A21652" w:rsidRPr="00FC4864" w:rsidRDefault="00A21652" w:rsidP="001B3286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Package finished product and prepared finished product for shipping</w:t>
      </w:r>
    </w:p>
    <w:p w:rsidR="00A21652" w:rsidRPr="00FC4864" w:rsidRDefault="00A21652" w:rsidP="001B3286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Rotate through all tasks required production process</w:t>
      </w:r>
    </w:p>
    <w:p w:rsidR="00A21652" w:rsidRPr="00A21652" w:rsidRDefault="00A21652" w:rsidP="001B3286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Review work orders to ensure work was per</w:t>
      </w:r>
      <w:r w:rsidR="001B3286">
        <w:rPr>
          <w:rFonts w:ascii="Calibri" w:hAnsi="Calibri" w:cs="Arial"/>
          <w:szCs w:val="16"/>
        </w:rPr>
        <w:t>formed according specifications</w:t>
      </w:r>
    </w:p>
    <w:p w:rsidR="00A21652" w:rsidRPr="00FC4864" w:rsidRDefault="00A21652" w:rsidP="001D6D27">
      <w:pPr>
        <w:pStyle w:val="Bold"/>
        <w:spacing w:line="240" w:lineRule="auto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 xml:space="preserve">Material Expeditor, </w:t>
      </w:r>
      <w:proofErr w:type="spellStart"/>
      <w:r w:rsidRPr="00FC4864">
        <w:rPr>
          <w:rFonts w:ascii="Calibri" w:hAnsi="Calibri" w:cs="Arial"/>
          <w:szCs w:val="16"/>
        </w:rPr>
        <w:t>Parnuclear</w:t>
      </w:r>
      <w:proofErr w:type="spellEnd"/>
      <w:r w:rsidR="00197964">
        <w:rPr>
          <w:rFonts w:ascii="Calibri" w:hAnsi="Calibri" w:cs="Arial"/>
          <w:szCs w:val="16"/>
        </w:rPr>
        <w:t xml:space="preserve"> Shoreview, MN</w:t>
      </w:r>
    </w:p>
    <w:p w:rsidR="00A21652" w:rsidRPr="00FC4864" w:rsidRDefault="003E0F3E" w:rsidP="002D58A7">
      <w:pPr>
        <w:pStyle w:val="Dates"/>
        <w:spacing w:line="240" w:lineRule="auto"/>
        <w:rPr>
          <w:rFonts w:ascii="Calibri" w:hAnsi="Calibri" w:cs="Arial"/>
          <w:szCs w:val="16"/>
        </w:rPr>
      </w:pPr>
      <w:sdt>
        <w:sdtPr>
          <w:rPr>
            <w:rFonts w:ascii="Calibri" w:hAnsi="Calibri" w:cs="Arial"/>
            <w:szCs w:val="16"/>
          </w:rPr>
          <w:id w:val="-1438903720"/>
          <w:placeholder>
            <w:docPart w:val="8F85B31A5D154C969440414D70C13A26"/>
          </w:placeholder>
          <w:date w:fullDate="2012-10-2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21652" w:rsidRPr="00FC4864">
            <w:rPr>
              <w:rFonts w:ascii="Calibri" w:hAnsi="Calibri" w:cs="Arial"/>
              <w:szCs w:val="16"/>
            </w:rPr>
            <w:t>10/22/2012</w:t>
          </w:r>
        </w:sdtContent>
      </w:sdt>
      <w:r w:rsidR="00A21652" w:rsidRPr="00FC4864">
        <w:rPr>
          <w:rFonts w:ascii="Calibri" w:hAnsi="Calibri" w:cs="Arial"/>
          <w:szCs w:val="16"/>
        </w:rPr>
        <w:t xml:space="preserve"> — </w:t>
      </w:r>
      <w:sdt>
        <w:sdtPr>
          <w:rPr>
            <w:rFonts w:ascii="Calibri" w:hAnsi="Calibri" w:cs="Arial"/>
            <w:szCs w:val="16"/>
          </w:rPr>
          <w:id w:val="-97871537"/>
          <w:placeholder>
            <w:docPart w:val="75B83454E97E4AA3BFC29F3306A07A13"/>
          </w:placeholder>
          <w:date w:fullDate="2013-03-1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21652" w:rsidRPr="00FC4864">
            <w:rPr>
              <w:rFonts w:ascii="Calibri" w:hAnsi="Calibri" w:cs="Arial"/>
              <w:szCs w:val="16"/>
            </w:rPr>
            <w:t>3/15/2013</w:t>
          </w:r>
        </w:sdtContent>
      </w:sdt>
    </w:p>
    <w:p w:rsidR="00A21652" w:rsidRPr="00FC4864" w:rsidRDefault="00A21652" w:rsidP="001E128C">
      <w:pPr>
        <w:pStyle w:val="ListParagraph"/>
        <w:numPr>
          <w:ilvl w:val="0"/>
          <w:numId w:val="33"/>
        </w:numPr>
        <w:spacing w:line="240" w:lineRule="auto"/>
        <w:ind w:left="850" w:right="720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Conduct need assessments to identify documents needed by clients</w:t>
      </w:r>
    </w:p>
    <w:p w:rsidR="00A21652" w:rsidRPr="00FC4864" w:rsidRDefault="00A21652" w:rsidP="001E128C">
      <w:pPr>
        <w:pStyle w:val="ListParagraph"/>
        <w:numPr>
          <w:ilvl w:val="0"/>
          <w:numId w:val="33"/>
        </w:numPr>
        <w:spacing w:line="240" w:lineRule="auto"/>
        <w:ind w:left="850" w:right="720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Consult with clients regarding problems with approvals heat wield jobs</w:t>
      </w:r>
    </w:p>
    <w:p w:rsidR="00A21652" w:rsidRPr="00FC4864" w:rsidRDefault="00A21652" w:rsidP="001E128C">
      <w:pPr>
        <w:pStyle w:val="ListParagraph"/>
        <w:numPr>
          <w:ilvl w:val="0"/>
          <w:numId w:val="33"/>
        </w:numPr>
        <w:spacing w:line="240" w:lineRule="auto"/>
        <w:ind w:left="850" w:right="720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Arrange for expedite on flow of material approval to meet production schedules</w:t>
      </w:r>
    </w:p>
    <w:p w:rsidR="00A21652" w:rsidRPr="00D748CA" w:rsidRDefault="00A21652" w:rsidP="00D748CA">
      <w:pPr>
        <w:pStyle w:val="ListParagraph"/>
        <w:numPr>
          <w:ilvl w:val="0"/>
          <w:numId w:val="33"/>
        </w:numPr>
        <w:spacing w:line="240" w:lineRule="auto"/>
        <w:ind w:left="850" w:right="720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Confer with department heads on what changes need to done</w:t>
      </w:r>
    </w:p>
    <w:p w:rsidR="00A21652" w:rsidRPr="00FC4864" w:rsidRDefault="00A21652" w:rsidP="00C20600">
      <w:pPr>
        <w:pStyle w:val="Bold"/>
        <w:spacing w:line="240" w:lineRule="auto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Disenrollment, Simply Staffing Untied Health Care</w:t>
      </w:r>
      <w:r w:rsidR="00197964">
        <w:rPr>
          <w:rFonts w:ascii="Calibri" w:hAnsi="Calibri" w:cs="Arial"/>
          <w:szCs w:val="16"/>
        </w:rPr>
        <w:t xml:space="preserve"> Eau Claire, WI</w:t>
      </w:r>
    </w:p>
    <w:p w:rsidR="00A21652" w:rsidRPr="00FC4864" w:rsidRDefault="003E0F3E" w:rsidP="002D58A7">
      <w:pPr>
        <w:pStyle w:val="Dates"/>
        <w:spacing w:line="240" w:lineRule="auto"/>
        <w:rPr>
          <w:rFonts w:ascii="Calibri" w:hAnsi="Calibri" w:cs="Arial"/>
          <w:szCs w:val="16"/>
        </w:rPr>
      </w:pPr>
      <w:sdt>
        <w:sdtPr>
          <w:rPr>
            <w:rFonts w:ascii="Calibri" w:hAnsi="Calibri" w:cs="Arial"/>
            <w:szCs w:val="16"/>
          </w:rPr>
          <w:id w:val="270558874"/>
          <w:placeholder>
            <w:docPart w:val="E03CFAC1BD3F40E38BBF06849EFBC6BD"/>
          </w:placeholder>
          <w:date w:fullDate="2011-09-2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21652" w:rsidRPr="00FC4864">
            <w:rPr>
              <w:rFonts w:ascii="Calibri" w:hAnsi="Calibri" w:cs="Arial"/>
              <w:szCs w:val="16"/>
            </w:rPr>
            <w:t>9/26/2011</w:t>
          </w:r>
        </w:sdtContent>
      </w:sdt>
      <w:r w:rsidR="00A21652" w:rsidRPr="00FC4864">
        <w:rPr>
          <w:rFonts w:ascii="Calibri" w:hAnsi="Calibri" w:cs="Arial"/>
          <w:szCs w:val="16"/>
        </w:rPr>
        <w:t xml:space="preserve"> — </w:t>
      </w:r>
      <w:sdt>
        <w:sdtPr>
          <w:rPr>
            <w:rFonts w:ascii="Calibri" w:hAnsi="Calibri" w:cs="Arial"/>
            <w:szCs w:val="16"/>
          </w:rPr>
          <w:id w:val="270558878"/>
          <w:placeholder>
            <w:docPart w:val="B769988026564A2D9CE4136EC92F4509"/>
          </w:placeholder>
          <w:date w:fullDate="2011-11-18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21652" w:rsidRPr="00FC4864">
            <w:rPr>
              <w:rFonts w:ascii="Calibri" w:hAnsi="Calibri" w:cs="Arial"/>
              <w:szCs w:val="16"/>
            </w:rPr>
            <w:t>11/18/2011</w:t>
          </w:r>
        </w:sdtContent>
      </w:sdt>
    </w:p>
    <w:p w:rsidR="00A21652" w:rsidRPr="00FC4864" w:rsidRDefault="00A21652" w:rsidP="00B90E97">
      <w:pPr>
        <w:pStyle w:val="ListParagraph"/>
        <w:numPr>
          <w:ilvl w:val="0"/>
          <w:numId w:val="46"/>
        </w:numPr>
        <w:spacing w:line="240" w:lineRule="auto"/>
        <w:ind w:right="792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Answered clients questions about benefits</w:t>
      </w:r>
    </w:p>
    <w:p w:rsidR="00A21652" w:rsidRPr="00FC4864" w:rsidRDefault="00A21652" w:rsidP="00B90E97">
      <w:pPr>
        <w:pStyle w:val="ListParagraph"/>
        <w:numPr>
          <w:ilvl w:val="0"/>
          <w:numId w:val="46"/>
        </w:numPr>
        <w:spacing w:line="240" w:lineRule="auto"/>
        <w:ind w:right="792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Verify member’s eligibility in an active insurance policy</w:t>
      </w:r>
    </w:p>
    <w:p w:rsidR="00A21652" w:rsidRPr="00FC4864" w:rsidRDefault="00A21652" w:rsidP="00B90E97">
      <w:pPr>
        <w:pStyle w:val="ListParagraph"/>
        <w:numPr>
          <w:ilvl w:val="0"/>
          <w:numId w:val="46"/>
        </w:numPr>
        <w:spacing w:line="240" w:lineRule="auto"/>
        <w:ind w:right="792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Initial procedures to terminate assistance, if meet requirements</w:t>
      </w:r>
    </w:p>
    <w:p w:rsidR="00A21652" w:rsidRPr="00FC4864" w:rsidRDefault="00A21652" w:rsidP="00B90E97">
      <w:pPr>
        <w:pStyle w:val="ListParagraph"/>
        <w:numPr>
          <w:ilvl w:val="0"/>
          <w:numId w:val="46"/>
        </w:numPr>
        <w:spacing w:line="240" w:lineRule="auto"/>
        <w:ind w:right="792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Document actions taken in clients records so others know what actions were taken</w:t>
      </w:r>
    </w:p>
    <w:p w:rsidR="00A21652" w:rsidRPr="00FC4864" w:rsidRDefault="00A21652" w:rsidP="005432EF">
      <w:pPr>
        <w:pStyle w:val="SectionHeading"/>
        <w:spacing w:line="240" w:lineRule="auto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LEadership</w:t>
      </w:r>
    </w:p>
    <w:p w:rsidR="00A21652" w:rsidRPr="00FC4864" w:rsidRDefault="00A21652" w:rsidP="00121D10">
      <w:pPr>
        <w:pStyle w:val="ListParagraph"/>
        <w:numPr>
          <w:ilvl w:val="0"/>
          <w:numId w:val="37"/>
        </w:numPr>
        <w:spacing w:line="240" w:lineRule="auto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 xml:space="preserve">Volunteer, Sunday School Teacher, </w:t>
      </w:r>
      <w:sdt>
        <w:sdtPr>
          <w:rPr>
            <w:rFonts w:ascii="Calibri" w:hAnsi="Calibri" w:cs="Arial"/>
            <w:szCs w:val="16"/>
          </w:rPr>
          <w:id w:val="731929969"/>
          <w:placeholder>
            <w:docPart w:val="77A20CB10F094ABEB1B07DED172DB238"/>
          </w:placeholder>
        </w:sdtPr>
        <w:sdtEndPr/>
        <w:sdtContent>
          <w:r w:rsidRPr="00FC4864">
            <w:rPr>
              <w:rFonts w:ascii="Calibri" w:hAnsi="Calibri" w:cs="Arial"/>
              <w:szCs w:val="16"/>
            </w:rPr>
            <w:t>River Falls, WI</w:t>
          </w:r>
        </w:sdtContent>
      </w:sdt>
    </w:p>
    <w:p w:rsidR="00A21652" w:rsidRPr="00D748CA" w:rsidRDefault="00A21652" w:rsidP="005432EF">
      <w:pPr>
        <w:pStyle w:val="ListParagraph"/>
        <w:numPr>
          <w:ilvl w:val="0"/>
          <w:numId w:val="37"/>
        </w:numPr>
        <w:spacing w:line="240" w:lineRule="auto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After School Program, Mission Education Committee Member, River Falls, WI</w:t>
      </w:r>
    </w:p>
    <w:p w:rsidR="00A21652" w:rsidRPr="00FC4864" w:rsidRDefault="00A21652" w:rsidP="005432EF">
      <w:pPr>
        <w:pStyle w:val="ListParagraph"/>
        <w:spacing w:line="240" w:lineRule="auto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color w:val="595959" w:themeColor="text1" w:themeTint="A6"/>
          <w:szCs w:val="16"/>
        </w:rPr>
        <w:t>PROFESSIONAL ORGANIZATIONS</w:t>
      </w:r>
    </w:p>
    <w:p w:rsidR="00A21652" w:rsidRPr="00FC4864" w:rsidRDefault="00A21652" w:rsidP="00664FCA">
      <w:pPr>
        <w:pStyle w:val="ListParagraph"/>
        <w:numPr>
          <w:ilvl w:val="0"/>
          <w:numId w:val="47"/>
        </w:numPr>
        <w:spacing w:line="240" w:lineRule="auto"/>
        <w:ind w:right="720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Business Professionals of America two years</w:t>
      </w:r>
    </w:p>
    <w:p w:rsidR="00A21652" w:rsidRPr="00FC4864" w:rsidRDefault="00A21652" w:rsidP="00664FCA">
      <w:pPr>
        <w:pStyle w:val="ListParagraph"/>
        <w:numPr>
          <w:ilvl w:val="0"/>
          <w:numId w:val="47"/>
        </w:numPr>
        <w:spacing w:line="240" w:lineRule="auto"/>
        <w:ind w:right="720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 xml:space="preserve">Business Professionals of America, </w:t>
      </w:r>
      <w:r w:rsidRPr="00FC4864">
        <w:rPr>
          <w:rFonts w:ascii="Calibri" w:hAnsi="Calibri" w:cs="Arial"/>
          <w:i/>
          <w:szCs w:val="16"/>
        </w:rPr>
        <w:t>Secretary</w:t>
      </w:r>
      <w:r w:rsidRPr="00FC4864">
        <w:rPr>
          <w:rFonts w:ascii="Calibri" w:hAnsi="Calibri" w:cs="Arial"/>
          <w:szCs w:val="16"/>
        </w:rPr>
        <w:t>, One Year</w:t>
      </w:r>
    </w:p>
    <w:p w:rsidR="00A21652" w:rsidRPr="00FC4864" w:rsidRDefault="00A21652" w:rsidP="00664FCA">
      <w:pPr>
        <w:pStyle w:val="ListParagraph"/>
        <w:numPr>
          <w:ilvl w:val="0"/>
          <w:numId w:val="47"/>
        </w:numPr>
        <w:spacing w:line="240" w:lineRule="auto"/>
        <w:ind w:right="720"/>
        <w:rPr>
          <w:rFonts w:ascii="Calibri" w:hAnsi="Calibri" w:cs="Arial"/>
          <w:szCs w:val="16"/>
        </w:rPr>
      </w:pPr>
      <w:r w:rsidRPr="00FC4864">
        <w:rPr>
          <w:rFonts w:ascii="Calibri" w:hAnsi="Calibri" w:cs="Arial"/>
          <w:szCs w:val="16"/>
        </w:rPr>
        <w:t>WITC Student Senate Delegate for One year</w:t>
      </w: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sdt>
      <w:sdtPr>
        <w:rPr>
          <w:rFonts w:cs="Arial"/>
          <w:szCs w:val="40"/>
        </w:rPr>
        <w:alias w:val="Author"/>
        <w:id w:val="697829947"/>
        <w:placeholder>
          <w:docPart w:val="79C02D9714D440EA8E6F60197CF81B2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A21652" w:rsidRDefault="00A21652" w:rsidP="00A60D1E">
          <w:pPr>
            <w:pStyle w:val="YourName"/>
            <w:rPr>
              <w:rFonts w:cs="Arial"/>
              <w:szCs w:val="40"/>
            </w:rPr>
          </w:pPr>
          <w:r>
            <w:rPr>
              <w:rFonts w:cs="Arial"/>
              <w:szCs w:val="40"/>
            </w:rPr>
            <w:t>bOBBIE jO PEARSON</w:t>
          </w:r>
        </w:p>
      </w:sdtContent>
    </w:sdt>
    <w:p w:rsidR="00A21652" w:rsidRDefault="00A21652" w:rsidP="00A60D1E">
      <w:pPr>
        <w:pStyle w:val="PersonalInformation"/>
        <w:spacing w:line="240" w:lineRule="auto"/>
        <w:rPr>
          <w:rFonts w:ascii="Calibri" w:hAnsi="Calibri" w:cs="Arial"/>
          <w:szCs w:val="16"/>
        </w:rPr>
      </w:pPr>
      <w:r>
        <w:rPr>
          <w:rFonts w:ascii="Calibri" w:hAnsi="Calibri" w:cs="Arial"/>
          <w:szCs w:val="16"/>
        </w:rPr>
        <w:t xml:space="preserve">1304 Foster Street | River Falls, WI 54022 | 715-808-3742 </w:t>
      </w:r>
    </w:p>
    <w:p w:rsidR="00A21652" w:rsidRDefault="00A21652" w:rsidP="00A60D1E">
      <w:pPr>
        <w:pStyle w:val="PersonalInformation"/>
        <w:rPr>
          <w:rFonts w:ascii="Calibri" w:hAnsi="Calibri" w:cs="Arial"/>
          <w:szCs w:val="16"/>
        </w:rPr>
      </w:pPr>
      <w:r>
        <w:rPr>
          <w:rFonts w:ascii="Calibri" w:hAnsi="Calibri" w:cs="Arial"/>
          <w:szCs w:val="16"/>
        </w:rPr>
        <w:t>| bobbiepearson22@hotmail.com</w:t>
      </w:r>
    </w:p>
    <w:p w:rsidR="00A21652" w:rsidRDefault="00A21652" w:rsidP="00A60D1E">
      <w:pPr>
        <w:pStyle w:val="PersonalInformation"/>
        <w:rPr>
          <w:rFonts w:ascii="Calibri" w:hAnsi="Calibri" w:cs="Arial"/>
          <w:szCs w:val="16"/>
        </w:rPr>
      </w:pPr>
    </w:p>
    <w:p w:rsidR="00A21652" w:rsidRDefault="00A21652" w:rsidP="00A60D1E">
      <w:pPr>
        <w:pStyle w:val="PersonalInformation"/>
        <w:rPr>
          <w:rFonts w:ascii="Calibri" w:hAnsi="Calibri" w:cs="Arial"/>
          <w:szCs w:val="16"/>
        </w:rPr>
      </w:pPr>
    </w:p>
    <w:p w:rsidR="00A21652" w:rsidRPr="007F7E45" w:rsidRDefault="00A21652" w:rsidP="00A60D1E">
      <w:pPr>
        <w:pStyle w:val="PersonalInformation"/>
        <w:rPr>
          <w:rFonts w:ascii="Calibri" w:hAnsi="Calibri" w:cs="Arial"/>
          <w:b/>
          <w:i/>
          <w:color w:val="000000" w:themeColor="text1"/>
          <w:szCs w:val="16"/>
        </w:rPr>
      </w:pPr>
      <w:r w:rsidRPr="007F7E45">
        <w:rPr>
          <w:rFonts w:ascii="Calibri" w:hAnsi="Calibri" w:cs="Arial"/>
          <w:b/>
          <w:color w:val="000000" w:themeColor="text1"/>
          <w:szCs w:val="16"/>
        </w:rPr>
        <w:t xml:space="preserve">Yvonne Benson, </w:t>
      </w:r>
      <w:r w:rsidRPr="007F7E45">
        <w:rPr>
          <w:rFonts w:ascii="Calibri" w:hAnsi="Calibri" w:cs="Arial"/>
          <w:b/>
          <w:i/>
          <w:color w:val="000000" w:themeColor="text1"/>
          <w:szCs w:val="16"/>
        </w:rPr>
        <w:t>Supervisor</w:t>
      </w:r>
    </w:p>
    <w:p w:rsidR="00A21652" w:rsidRDefault="00A21652" w:rsidP="00A60D1E">
      <w:pPr>
        <w:pStyle w:val="PersonalInformation"/>
        <w:rPr>
          <w:rFonts w:ascii="Calibri" w:hAnsi="Calibri" w:cs="Arial"/>
          <w:szCs w:val="16"/>
        </w:rPr>
      </w:pPr>
      <w:r>
        <w:rPr>
          <w:rFonts w:ascii="Calibri" w:hAnsi="Calibri" w:cs="Arial"/>
          <w:szCs w:val="16"/>
        </w:rPr>
        <w:t>715-222-2555</w:t>
      </w:r>
    </w:p>
    <w:p w:rsidR="00A21652" w:rsidRDefault="00A21652" w:rsidP="00A60D1E">
      <w:pPr>
        <w:pStyle w:val="PersonalInformation"/>
        <w:rPr>
          <w:rFonts w:ascii="Calibri" w:hAnsi="Calibri" w:cs="Arial"/>
          <w:szCs w:val="16"/>
        </w:rPr>
      </w:pPr>
      <w:r w:rsidRPr="00961085">
        <w:rPr>
          <w:rFonts w:ascii="Calibri" w:hAnsi="Calibri" w:cs="Arial"/>
          <w:i/>
          <w:szCs w:val="16"/>
        </w:rPr>
        <w:t>Co-owner</w:t>
      </w:r>
      <w:r>
        <w:rPr>
          <w:rFonts w:ascii="Calibri" w:hAnsi="Calibri" w:cs="Arial"/>
          <w:szCs w:val="16"/>
        </w:rPr>
        <w:t xml:space="preserve"> of </w:t>
      </w:r>
      <w:proofErr w:type="spellStart"/>
      <w:r>
        <w:rPr>
          <w:rFonts w:ascii="Calibri" w:hAnsi="Calibri" w:cs="Arial"/>
          <w:szCs w:val="16"/>
        </w:rPr>
        <w:t>Lunds</w:t>
      </w:r>
      <w:proofErr w:type="spellEnd"/>
      <w:r>
        <w:rPr>
          <w:rFonts w:ascii="Calibri" w:hAnsi="Calibri" w:cs="Arial"/>
          <w:szCs w:val="16"/>
        </w:rPr>
        <w:t xml:space="preserve"> Hardware knows for 15 years</w:t>
      </w:r>
    </w:p>
    <w:p w:rsidR="00A21652" w:rsidRDefault="00A21652" w:rsidP="00A60D1E">
      <w:pPr>
        <w:pStyle w:val="PersonalInformation"/>
        <w:rPr>
          <w:rFonts w:ascii="Calibri" w:hAnsi="Calibri" w:cs="Arial"/>
          <w:szCs w:val="16"/>
        </w:rPr>
      </w:pPr>
      <w:proofErr w:type="spellStart"/>
      <w:r>
        <w:rPr>
          <w:rFonts w:ascii="Calibri" w:hAnsi="Calibri" w:cs="Arial"/>
          <w:szCs w:val="16"/>
        </w:rPr>
        <w:t>Lunds</w:t>
      </w:r>
      <w:proofErr w:type="spellEnd"/>
      <w:r>
        <w:rPr>
          <w:rFonts w:ascii="Calibri" w:hAnsi="Calibri" w:cs="Arial"/>
          <w:szCs w:val="16"/>
        </w:rPr>
        <w:t xml:space="preserve"> Hardware</w:t>
      </w:r>
    </w:p>
    <w:p w:rsidR="00A21652" w:rsidRDefault="00A21652" w:rsidP="00A60D1E">
      <w:pPr>
        <w:pStyle w:val="PersonalInformation"/>
        <w:rPr>
          <w:rFonts w:ascii="Calibri" w:hAnsi="Calibri" w:cs="Arial"/>
          <w:szCs w:val="16"/>
        </w:rPr>
      </w:pPr>
      <w:r>
        <w:rPr>
          <w:rFonts w:ascii="Calibri" w:hAnsi="Calibri" w:cs="Arial"/>
          <w:szCs w:val="16"/>
        </w:rPr>
        <w:t>201 South Main Street</w:t>
      </w:r>
    </w:p>
    <w:p w:rsidR="00A21652" w:rsidRDefault="00A21652" w:rsidP="00A60D1E">
      <w:pPr>
        <w:pStyle w:val="PersonalInformation"/>
        <w:rPr>
          <w:rFonts w:ascii="Calibri" w:hAnsi="Calibri" w:cs="Arial"/>
          <w:szCs w:val="16"/>
        </w:rPr>
      </w:pPr>
      <w:r>
        <w:rPr>
          <w:rFonts w:ascii="Calibri" w:hAnsi="Calibri" w:cs="Arial"/>
          <w:szCs w:val="16"/>
        </w:rPr>
        <w:t>River Falls, WI 54022</w:t>
      </w:r>
    </w:p>
    <w:p w:rsidR="00A21652" w:rsidRDefault="00A21652" w:rsidP="00A60D1E">
      <w:pPr>
        <w:pStyle w:val="PersonalInformation"/>
        <w:rPr>
          <w:rFonts w:ascii="Calibri" w:hAnsi="Calibri" w:cs="Arial"/>
          <w:szCs w:val="16"/>
        </w:rPr>
      </w:pPr>
    </w:p>
    <w:p w:rsidR="00A21652" w:rsidRPr="007F7E45" w:rsidRDefault="00A21652" w:rsidP="00A60D1E">
      <w:pPr>
        <w:pStyle w:val="PersonalInformation"/>
        <w:rPr>
          <w:rFonts w:ascii="Calibri" w:hAnsi="Calibri" w:cs="Arial"/>
          <w:b/>
          <w:color w:val="000000" w:themeColor="text1"/>
          <w:szCs w:val="16"/>
        </w:rPr>
      </w:pPr>
      <w:r w:rsidRPr="007F7E45">
        <w:rPr>
          <w:rFonts w:ascii="Calibri" w:hAnsi="Calibri" w:cs="Arial"/>
          <w:b/>
          <w:color w:val="000000" w:themeColor="text1"/>
          <w:szCs w:val="16"/>
        </w:rPr>
        <w:t xml:space="preserve">Chris Myers, </w:t>
      </w:r>
      <w:r w:rsidRPr="007F7E45">
        <w:rPr>
          <w:rFonts w:ascii="Calibri" w:hAnsi="Calibri" w:cs="Arial"/>
          <w:b/>
          <w:i/>
          <w:color w:val="000000" w:themeColor="text1"/>
          <w:szCs w:val="16"/>
        </w:rPr>
        <w:t>Pastor</w:t>
      </w:r>
    </w:p>
    <w:p w:rsidR="00A21652" w:rsidRPr="007F7E45" w:rsidRDefault="00A21652" w:rsidP="00A60D1E">
      <w:pPr>
        <w:pStyle w:val="PersonalInformation"/>
        <w:rPr>
          <w:rFonts w:ascii="Calibri" w:hAnsi="Calibri" w:cs="Arial"/>
          <w:szCs w:val="16"/>
        </w:rPr>
      </w:pPr>
      <w:r w:rsidRPr="007F7E45">
        <w:rPr>
          <w:rFonts w:ascii="Calibri" w:hAnsi="Calibri" w:cs="Arial"/>
          <w:szCs w:val="16"/>
        </w:rPr>
        <w:t>715-441-2497</w:t>
      </w:r>
    </w:p>
    <w:p w:rsidR="00A21652" w:rsidRDefault="00A21652" w:rsidP="00A60D1E">
      <w:pPr>
        <w:pStyle w:val="PersonalInformation"/>
        <w:rPr>
          <w:rFonts w:ascii="Calibri" w:hAnsi="Calibri" w:cs="Arial"/>
          <w:szCs w:val="16"/>
        </w:rPr>
      </w:pPr>
      <w:r>
        <w:rPr>
          <w:rFonts w:ascii="Calibri" w:hAnsi="Calibri" w:cs="Arial"/>
          <w:szCs w:val="16"/>
        </w:rPr>
        <w:t>Pastor of First Congregational Church know for ten years</w:t>
      </w:r>
    </w:p>
    <w:p w:rsidR="00A21652" w:rsidRDefault="00A21652" w:rsidP="00A60D1E">
      <w:pPr>
        <w:pStyle w:val="PersonalInformation"/>
        <w:rPr>
          <w:rFonts w:ascii="Calibri" w:hAnsi="Calibri" w:cs="Arial"/>
          <w:szCs w:val="16"/>
        </w:rPr>
      </w:pPr>
      <w:r>
        <w:rPr>
          <w:rFonts w:ascii="Calibri" w:hAnsi="Calibri" w:cs="Arial"/>
          <w:szCs w:val="16"/>
        </w:rPr>
        <w:t>First Congregational Church</w:t>
      </w:r>
    </w:p>
    <w:p w:rsidR="00A21652" w:rsidRDefault="00A21652" w:rsidP="00A60D1E">
      <w:pPr>
        <w:pStyle w:val="PersonalInformation"/>
        <w:rPr>
          <w:rFonts w:ascii="Calibri" w:hAnsi="Calibri" w:cs="Arial"/>
          <w:szCs w:val="16"/>
        </w:rPr>
      </w:pPr>
      <w:r>
        <w:rPr>
          <w:rFonts w:ascii="Calibri" w:hAnsi="Calibri" w:cs="Arial"/>
          <w:szCs w:val="16"/>
        </w:rPr>
        <w:t>110 North Third Street</w:t>
      </w:r>
    </w:p>
    <w:p w:rsidR="00A21652" w:rsidRDefault="00A21652" w:rsidP="00A60D1E">
      <w:pPr>
        <w:pStyle w:val="PersonalInformation"/>
        <w:rPr>
          <w:rFonts w:ascii="Calibri" w:hAnsi="Calibri" w:cs="Arial"/>
          <w:szCs w:val="16"/>
        </w:rPr>
      </w:pPr>
      <w:r>
        <w:rPr>
          <w:rFonts w:ascii="Calibri" w:hAnsi="Calibri" w:cs="Arial"/>
          <w:szCs w:val="16"/>
        </w:rPr>
        <w:t>River Falls, WI 54022</w:t>
      </w:r>
    </w:p>
    <w:p w:rsidR="00A21652" w:rsidRDefault="00A21652" w:rsidP="00A60D1E">
      <w:pPr>
        <w:pStyle w:val="PersonalInformation"/>
        <w:rPr>
          <w:rFonts w:ascii="Calibri" w:hAnsi="Calibri" w:cs="Arial"/>
          <w:szCs w:val="16"/>
        </w:rPr>
      </w:pPr>
    </w:p>
    <w:p w:rsidR="00A21652" w:rsidRDefault="00A21652" w:rsidP="00A60D1E">
      <w:pPr>
        <w:pStyle w:val="PersonalInformation"/>
        <w:rPr>
          <w:rFonts w:ascii="Calibri" w:hAnsi="Calibri" w:cs="Arial"/>
          <w:szCs w:val="16"/>
        </w:rPr>
      </w:pPr>
      <w:r w:rsidRPr="007F7E45">
        <w:rPr>
          <w:rFonts w:ascii="Calibri" w:hAnsi="Calibri" w:cs="Arial"/>
          <w:b/>
          <w:color w:val="000000" w:themeColor="text1"/>
          <w:szCs w:val="16"/>
        </w:rPr>
        <w:t xml:space="preserve">Kelly </w:t>
      </w:r>
      <w:proofErr w:type="spellStart"/>
      <w:r w:rsidRPr="007F7E45">
        <w:rPr>
          <w:rFonts w:ascii="Calibri" w:hAnsi="Calibri" w:cs="Arial"/>
          <w:b/>
          <w:color w:val="000000" w:themeColor="text1"/>
          <w:szCs w:val="16"/>
        </w:rPr>
        <w:t>Sylte</w:t>
      </w:r>
      <w:proofErr w:type="spellEnd"/>
      <w:r w:rsidRPr="007F7E45">
        <w:rPr>
          <w:rFonts w:ascii="Calibri" w:hAnsi="Calibri" w:cs="Arial"/>
          <w:b/>
          <w:color w:val="000000" w:themeColor="text1"/>
          <w:szCs w:val="16"/>
        </w:rPr>
        <w:t xml:space="preserve">, </w:t>
      </w:r>
      <w:r w:rsidRPr="007F7E45">
        <w:rPr>
          <w:rFonts w:ascii="Calibri" w:hAnsi="Calibri" w:cs="Arial"/>
          <w:b/>
          <w:i/>
          <w:color w:val="000000" w:themeColor="text1"/>
          <w:szCs w:val="16"/>
        </w:rPr>
        <w:t>Instructor</w:t>
      </w:r>
    </w:p>
    <w:p w:rsidR="00A21652" w:rsidRDefault="00A21652" w:rsidP="00A60D1E">
      <w:r>
        <w:t xml:space="preserve">   715-246-6561 ext. 4206</w:t>
      </w:r>
    </w:p>
    <w:p w:rsidR="00A21652" w:rsidRDefault="00A21652" w:rsidP="00A60D1E">
      <w:r w:rsidRPr="00961085">
        <w:rPr>
          <w:i/>
        </w:rPr>
        <w:t xml:space="preserve">   Instructor</w:t>
      </w:r>
      <w:r>
        <w:t xml:space="preserve"> at Wisconsin Indianhead Technical College known for two years</w:t>
      </w:r>
    </w:p>
    <w:p w:rsidR="00A21652" w:rsidRDefault="00A21652" w:rsidP="00A60D1E">
      <w:r>
        <w:t xml:space="preserve">   Wisconsin Indianhead Technical College</w:t>
      </w:r>
    </w:p>
    <w:p w:rsidR="00A21652" w:rsidRDefault="00A21652" w:rsidP="00A60D1E">
      <w:r>
        <w:t xml:space="preserve">   1019 South Knowles Ave.</w:t>
      </w:r>
    </w:p>
    <w:p w:rsidR="00A21652" w:rsidRDefault="00A21652" w:rsidP="00A60D1E">
      <w:r>
        <w:t xml:space="preserve">   New Richmond, WI 54017</w:t>
      </w:r>
    </w:p>
    <w:p w:rsidR="00A21652" w:rsidRDefault="00A21652" w:rsidP="00A60D1E"/>
    <w:p w:rsidR="00A21652" w:rsidRPr="00344799" w:rsidRDefault="00A21652" w:rsidP="00A60D1E">
      <w:pPr>
        <w:rPr>
          <w:b/>
        </w:rPr>
      </w:pPr>
      <w:r w:rsidRPr="00344799">
        <w:rPr>
          <w:b/>
        </w:rPr>
        <w:t xml:space="preserve">  Chris </w:t>
      </w:r>
      <w:proofErr w:type="spellStart"/>
      <w:r w:rsidRPr="00344799">
        <w:rPr>
          <w:b/>
        </w:rPr>
        <w:t>Quicksell</w:t>
      </w:r>
      <w:proofErr w:type="spellEnd"/>
      <w:r w:rsidRPr="00344799">
        <w:rPr>
          <w:b/>
        </w:rPr>
        <w:t xml:space="preserve">, </w:t>
      </w:r>
      <w:r w:rsidRPr="00344799">
        <w:rPr>
          <w:b/>
          <w:i/>
        </w:rPr>
        <w:t>Human Resource Generalist</w:t>
      </w:r>
    </w:p>
    <w:p w:rsidR="00A21652" w:rsidRDefault="00A21652" w:rsidP="00A60D1E">
      <w:r>
        <w:t xml:space="preserve">  651-209-7763</w:t>
      </w:r>
    </w:p>
    <w:p w:rsidR="00A21652" w:rsidRDefault="00A21652" w:rsidP="00A60D1E">
      <w:r>
        <w:t xml:space="preserve">  Human Resource Generalist known for three months through internship</w:t>
      </w:r>
    </w:p>
    <w:p w:rsidR="00A21652" w:rsidRDefault="00A21652" w:rsidP="00A60D1E">
      <w:r>
        <w:t xml:space="preserve">  Bluestone Physician Services</w:t>
      </w:r>
    </w:p>
    <w:p w:rsidR="00A21652" w:rsidRDefault="00A21652" w:rsidP="00A60D1E">
      <w:r>
        <w:t xml:space="preserve">  270 Main Street North # 300</w:t>
      </w:r>
    </w:p>
    <w:p w:rsidR="00A21652" w:rsidRDefault="00A21652" w:rsidP="00A60D1E">
      <w:r>
        <w:t xml:space="preserve">  Stillwater, MN 55082</w:t>
      </w: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bookmarkEnd w:id="0"/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A21652" w:rsidRPr="00DB10B4" w:rsidRDefault="00A21652" w:rsidP="00DB10B4">
      <w:pPr>
        <w:spacing w:line="240" w:lineRule="auto"/>
        <w:rPr>
          <w:rFonts w:ascii="Calibri" w:hAnsi="Calibri" w:cs="Arial"/>
          <w:szCs w:val="16"/>
        </w:rPr>
      </w:pPr>
    </w:p>
    <w:p w:rsidR="00C160E7" w:rsidRPr="00FC4864" w:rsidRDefault="00C160E7" w:rsidP="002D58A7">
      <w:pPr>
        <w:spacing w:line="240" w:lineRule="auto"/>
        <w:rPr>
          <w:rFonts w:ascii="Calibri" w:hAnsi="Calibri" w:cs="Arial"/>
          <w:szCs w:val="16"/>
        </w:rPr>
      </w:pPr>
    </w:p>
    <w:sectPr w:rsidR="00C160E7" w:rsidRPr="00FC4864" w:rsidSect="00DB10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AE9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570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484F4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3170E2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8734F9"/>
    <w:multiLevelType w:val="hybridMultilevel"/>
    <w:tmpl w:val="2B2A4BC6"/>
    <w:lvl w:ilvl="0" w:tplc="927ACE04">
      <w:start w:val="1"/>
      <w:numFmt w:val="bullet"/>
      <w:lvlText w:val=""/>
      <w:lvlJc w:val="left"/>
      <w:pPr>
        <w:ind w:left="792" w:hanging="16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87DB5"/>
    <w:multiLevelType w:val="hybridMultilevel"/>
    <w:tmpl w:val="E760CCF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06E529B6"/>
    <w:multiLevelType w:val="hybridMultilevel"/>
    <w:tmpl w:val="0884FED0"/>
    <w:lvl w:ilvl="0" w:tplc="B8E01634">
      <w:start w:val="1"/>
      <w:numFmt w:val="bullet"/>
      <w:lvlText w:val=""/>
      <w:lvlJc w:val="left"/>
      <w:pPr>
        <w:ind w:left="792" w:hanging="16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10763667"/>
    <w:multiLevelType w:val="multilevel"/>
    <w:tmpl w:val="B8A8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634B0"/>
    <w:multiLevelType w:val="hybridMultilevel"/>
    <w:tmpl w:val="B204FAA6"/>
    <w:lvl w:ilvl="0" w:tplc="E0AE0DAA">
      <w:start w:val="1"/>
      <w:numFmt w:val="bullet"/>
      <w:lvlText w:val=""/>
      <w:lvlJc w:val="left"/>
      <w:pPr>
        <w:ind w:left="850" w:hanging="13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F115A"/>
    <w:multiLevelType w:val="hybridMultilevel"/>
    <w:tmpl w:val="AB10F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24BCA"/>
    <w:multiLevelType w:val="hybridMultilevel"/>
    <w:tmpl w:val="B52A9D5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2490A"/>
    <w:multiLevelType w:val="hybridMultilevel"/>
    <w:tmpl w:val="B70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D6E9B"/>
    <w:multiLevelType w:val="hybridMultilevel"/>
    <w:tmpl w:val="1AF8F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B22091"/>
    <w:multiLevelType w:val="hybridMultilevel"/>
    <w:tmpl w:val="474CA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76043"/>
    <w:multiLevelType w:val="hybridMultilevel"/>
    <w:tmpl w:val="B4DE2DF6"/>
    <w:lvl w:ilvl="0" w:tplc="F5BA8054">
      <w:start w:val="1"/>
      <w:numFmt w:val="bullet"/>
      <w:lvlText w:val=""/>
      <w:lvlJc w:val="left"/>
      <w:pPr>
        <w:ind w:left="792" w:hanging="16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F22792"/>
    <w:multiLevelType w:val="hybridMultilevel"/>
    <w:tmpl w:val="8334D9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C32D1D"/>
    <w:multiLevelType w:val="hybridMultilevel"/>
    <w:tmpl w:val="DE18B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E82412"/>
    <w:multiLevelType w:val="hybridMultilevel"/>
    <w:tmpl w:val="24B80CF6"/>
    <w:lvl w:ilvl="0" w:tplc="4F48DDA4">
      <w:start w:val="1"/>
      <w:numFmt w:val="bullet"/>
      <w:lvlText w:val=""/>
      <w:lvlJc w:val="left"/>
      <w:pPr>
        <w:ind w:left="792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7A1BC7"/>
    <w:multiLevelType w:val="hybridMultilevel"/>
    <w:tmpl w:val="8D4ADEA6"/>
    <w:lvl w:ilvl="0" w:tplc="72348FE2">
      <w:start w:val="1"/>
      <w:numFmt w:val="bullet"/>
      <w:lvlText w:val=""/>
      <w:lvlJc w:val="left"/>
      <w:pPr>
        <w:ind w:left="792" w:hanging="16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43A95AC0"/>
    <w:multiLevelType w:val="hybridMultilevel"/>
    <w:tmpl w:val="704C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4F1918"/>
    <w:multiLevelType w:val="hybridMultilevel"/>
    <w:tmpl w:val="CA5C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6155CF"/>
    <w:multiLevelType w:val="hybridMultilevel"/>
    <w:tmpl w:val="814238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92F463A"/>
    <w:multiLevelType w:val="hybridMultilevel"/>
    <w:tmpl w:val="D050444A"/>
    <w:lvl w:ilvl="0" w:tplc="4D6EF8D0">
      <w:start w:val="1"/>
      <w:numFmt w:val="bullet"/>
      <w:lvlText w:val=""/>
      <w:lvlJc w:val="left"/>
      <w:pPr>
        <w:ind w:left="792" w:hanging="15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8A122E"/>
    <w:multiLevelType w:val="hybridMultilevel"/>
    <w:tmpl w:val="49D87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4C67BA"/>
    <w:multiLevelType w:val="hybridMultilevel"/>
    <w:tmpl w:val="7A186A28"/>
    <w:lvl w:ilvl="0" w:tplc="8EF4AEC6">
      <w:start w:val="1"/>
      <w:numFmt w:val="bullet"/>
      <w:lvlText w:val=""/>
      <w:lvlJc w:val="left"/>
      <w:pPr>
        <w:ind w:left="792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2E4661"/>
    <w:multiLevelType w:val="hybridMultilevel"/>
    <w:tmpl w:val="59E03F98"/>
    <w:lvl w:ilvl="0" w:tplc="1454454A">
      <w:start w:val="1"/>
      <w:numFmt w:val="bullet"/>
      <w:lvlText w:val=""/>
      <w:lvlJc w:val="left"/>
      <w:pPr>
        <w:ind w:left="864" w:hanging="23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C0193E"/>
    <w:multiLevelType w:val="hybridMultilevel"/>
    <w:tmpl w:val="DFF0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DC17D7"/>
    <w:multiLevelType w:val="hybridMultilevel"/>
    <w:tmpl w:val="7A72CAA6"/>
    <w:lvl w:ilvl="0" w:tplc="B106E8C6">
      <w:start w:val="1"/>
      <w:numFmt w:val="bullet"/>
      <w:lvlText w:val=""/>
      <w:lvlJc w:val="left"/>
      <w:pPr>
        <w:ind w:left="792" w:hanging="25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5A193D60"/>
    <w:multiLevelType w:val="hybridMultilevel"/>
    <w:tmpl w:val="2F30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470CD8"/>
    <w:multiLevelType w:val="hybridMultilevel"/>
    <w:tmpl w:val="B68A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2D4AD4"/>
    <w:multiLevelType w:val="hybridMultilevel"/>
    <w:tmpl w:val="30162F2E"/>
    <w:lvl w:ilvl="0" w:tplc="F844E7E0">
      <w:start w:val="1"/>
      <w:numFmt w:val="bullet"/>
      <w:lvlText w:val=""/>
      <w:lvlJc w:val="left"/>
      <w:pPr>
        <w:ind w:left="792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9A6C35"/>
    <w:multiLevelType w:val="hybridMultilevel"/>
    <w:tmpl w:val="0D34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2525D2"/>
    <w:multiLevelType w:val="hybridMultilevel"/>
    <w:tmpl w:val="635AD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4C32D6"/>
    <w:multiLevelType w:val="hybridMultilevel"/>
    <w:tmpl w:val="68E0BE50"/>
    <w:lvl w:ilvl="0" w:tplc="D6F0709C">
      <w:start w:val="1"/>
      <w:numFmt w:val="bullet"/>
      <w:lvlText w:val=""/>
      <w:lvlJc w:val="left"/>
      <w:pPr>
        <w:ind w:left="792" w:hanging="16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8"/>
  </w:num>
  <w:num w:numId="2">
    <w:abstractNumId w:val="42"/>
  </w:num>
  <w:num w:numId="3">
    <w:abstractNumId w:val="10"/>
  </w:num>
  <w:num w:numId="4">
    <w:abstractNumId w:val="8"/>
  </w:num>
  <w:num w:numId="5">
    <w:abstractNumId w:val="46"/>
  </w:num>
  <w:num w:numId="6">
    <w:abstractNumId w:val="35"/>
  </w:num>
  <w:num w:numId="7">
    <w:abstractNumId w:val="47"/>
  </w:num>
  <w:num w:numId="8">
    <w:abstractNumId w:val="21"/>
  </w:num>
  <w:num w:numId="9">
    <w:abstractNumId w:val="37"/>
  </w:num>
  <w:num w:numId="10">
    <w:abstractNumId w:val="13"/>
  </w:num>
  <w:num w:numId="11">
    <w:abstractNumId w:val="48"/>
  </w:num>
  <w:num w:numId="12">
    <w:abstractNumId w:val="17"/>
  </w:num>
  <w:num w:numId="13">
    <w:abstractNumId w:val="23"/>
  </w:num>
  <w:num w:numId="14">
    <w:abstractNumId w:val="18"/>
  </w:num>
  <w:num w:numId="15">
    <w:abstractNumId w:val="16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22"/>
  </w:num>
  <w:num w:numId="22">
    <w:abstractNumId w:val="5"/>
  </w:num>
  <w:num w:numId="23">
    <w:abstractNumId w:val="14"/>
  </w:num>
  <w:num w:numId="24">
    <w:abstractNumId w:val="30"/>
  </w:num>
  <w:num w:numId="25">
    <w:abstractNumId w:val="24"/>
  </w:num>
  <w:num w:numId="26">
    <w:abstractNumId w:val="15"/>
  </w:num>
  <w:num w:numId="27">
    <w:abstractNumId w:val="27"/>
  </w:num>
  <w:num w:numId="28">
    <w:abstractNumId w:val="19"/>
  </w:num>
  <w:num w:numId="29">
    <w:abstractNumId w:val="44"/>
  </w:num>
  <w:num w:numId="30">
    <w:abstractNumId w:val="32"/>
  </w:num>
  <w:num w:numId="31">
    <w:abstractNumId w:val="29"/>
  </w:num>
  <w:num w:numId="32">
    <w:abstractNumId w:val="11"/>
  </w:num>
  <w:num w:numId="33">
    <w:abstractNumId w:val="31"/>
  </w:num>
  <w:num w:numId="34">
    <w:abstractNumId w:val="43"/>
  </w:num>
  <w:num w:numId="35">
    <w:abstractNumId w:val="12"/>
  </w:num>
  <w:num w:numId="36">
    <w:abstractNumId w:val="40"/>
  </w:num>
  <w:num w:numId="37">
    <w:abstractNumId w:val="33"/>
  </w:num>
  <w:num w:numId="38">
    <w:abstractNumId w:val="41"/>
  </w:num>
  <w:num w:numId="39">
    <w:abstractNumId w:val="26"/>
  </w:num>
  <w:num w:numId="40">
    <w:abstractNumId w:val="34"/>
  </w:num>
  <w:num w:numId="41">
    <w:abstractNumId w:val="20"/>
  </w:num>
  <w:num w:numId="42">
    <w:abstractNumId w:val="45"/>
  </w:num>
  <w:num w:numId="43">
    <w:abstractNumId w:val="4"/>
  </w:num>
  <w:num w:numId="44">
    <w:abstractNumId w:val="6"/>
  </w:num>
  <w:num w:numId="45">
    <w:abstractNumId w:val="38"/>
  </w:num>
  <w:num w:numId="46">
    <w:abstractNumId w:val="9"/>
  </w:num>
  <w:num w:numId="47">
    <w:abstractNumId w:val="25"/>
  </w:num>
  <w:num w:numId="48">
    <w:abstractNumId w:val="36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6A"/>
    <w:rsid w:val="00033816"/>
    <w:rsid w:val="00077DBA"/>
    <w:rsid w:val="00121D10"/>
    <w:rsid w:val="00197964"/>
    <w:rsid w:val="001B2931"/>
    <w:rsid w:val="001B3286"/>
    <w:rsid w:val="001B5693"/>
    <w:rsid w:val="001D6D27"/>
    <w:rsid w:val="001E128C"/>
    <w:rsid w:val="00256B42"/>
    <w:rsid w:val="002B37C6"/>
    <w:rsid w:val="002D58A7"/>
    <w:rsid w:val="00344799"/>
    <w:rsid w:val="003462AE"/>
    <w:rsid w:val="003E0F3E"/>
    <w:rsid w:val="003E6635"/>
    <w:rsid w:val="00411B9B"/>
    <w:rsid w:val="005012F8"/>
    <w:rsid w:val="00522F59"/>
    <w:rsid w:val="005432EF"/>
    <w:rsid w:val="005A1736"/>
    <w:rsid w:val="00624092"/>
    <w:rsid w:val="00664FCA"/>
    <w:rsid w:val="006D1450"/>
    <w:rsid w:val="007251B9"/>
    <w:rsid w:val="00774F0D"/>
    <w:rsid w:val="00781A06"/>
    <w:rsid w:val="0078404E"/>
    <w:rsid w:val="007A656A"/>
    <w:rsid w:val="007E6D36"/>
    <w:rsid w:val="007E7FBD"/>
    <w:rsid w:val="00865AC9"/>
    <w:rsid w:val="00873EF9"/>
    <w:rsid w:val="009228F8"/>
    <w:rsid w:val="00935261"/>
    <w:rsid w:val="00975822"/>
    <w:rsid w:val="009E57A0"/>
    <w:rsid w:val="009E6CFD"/>
    <w:rsid w:val="009F7BA8"/>
    <w:rsid w:val="00A21652"/>
    <w:rsid w:val="00A461A5"/>
    <w:rsid w:val="00A60D1E"/>
    <w:rsid w:val="00B0089B"/>
    <w:rsid w:val="00B053E1"/>
    <w:rsid w:val="00B1650C"/>
    <w:rsid w:val="00B60995"/>
    <w:rsid w:val="00B90E97"/>
    <w:rsid w:val="00C160E7"/>
    <w:rsid w:val="00C20600"/>
    <w:rsid w:val="00C2654D"/>
    <w:rsid w:val="00C43A6E"/>
    <w:rsid w:val="00CD1014"/>
    <w:rsid w:val="00D17659"/>
    <w:rsid w:val="00D22722"/>
    <w:rsid w:val="00D748CA"/>
    <w:rsid w:val="00D858E5"/>
    <w:rsid w:val="00DA0E16"/>
    <w:rsid w:val="00DB10B4"/>
    <w:rsid w:val="00DD5685"/>
    <w:rsid w:val="00DD5B5C"/>
    <w:rsid w:val="00DE4D88"/>
    <w:rsid w:val="00E66B7B"/>
    <w:rsid w:val="00EB124A"/>
    <w:rsid w:val="00ED112D"/>
    <w:rsid w:val="00F105D7"/>
    <w:rsid w:val="00F66216"/>
    <w:rsid w:val="00FC4864"/>
    <w:rsid w:val="00FD1E0F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05B30381-81D9-4758-B7E0-B3C86C1B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semiHidden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spacing w:after="80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  <w:style w:type="character" w:styleId="Hyperlink">
    <w:name w:val="Hyperlink"/>
    <w:basedOn w:val="DefaultParagraphFont"/>
    <w:uiPriority w:val="99"/>
    <w:unhideWhenUsed/>
    <w:rsid w:val="007A656A"/>
    <w:rPr>
      <w:color w:val="0000FF" w:themeColor="hyperlink"/>
      <w:u w:val="single"/>
    </w:rPr>
  </w:style>
  <w:style w:type="paragraph" w:customStyle="1" w:styleId="Location">
    <w:name w:val="Location"/>
    <w:basedOn w:val="Normal"/>
    <w:qFormat/>
    <w:rsid w:val="007251B9"/>
    <w:pPr>
      <w:ind w:left="28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2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j\AppData\Roaming\Microsoft\Templates\Chronological%20resume%20(Minimalist%20design)(3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CBB163E8B84933B7E9AF9CF1BF3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F0DA1-D80B-46F8-98AA-7AEB6704D59C}"/>
      </w:docPartPr>
      <w:docPartBody>
        <w:p w:rsidR="00C70977" w:rsidRDefault="00D528A6" w:rsidP="00D528A6">
          <w:pPr>
            <w:pStyle w:val="8DCBB163E8B84933B7E9AF9CF1BF355F"/>
          </w:pPr>
          <w:r>
            <w:t>[your name]</w:t>
          </w:r>
        </w:p>
      </w:docPartBody>
    </w:docPart>
    <w:docPart>
      <w:docPartPr>
        <w:name w:val="56BB2DE523BB42A99DF1E440FA329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9783B-03E4-426A-A33F-268A5D0BEEF7}"/>
      </w:docPartPr>
      <w:docPartBody>
        <w:p w:rsidR="00C70977" w:rsidRDefault="00D528A6" w:rsidP="00D528A6">
          <w:pPr>
            <w:pStyle w:val="56BB2DE523BB42A99DF1E440FA329769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64679861A0B6438484027DE08A490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87047-2A92-4ABE-89E8-884E1E6A3875}"/>
      </w:docPartPr>
      <w:docPartBody>
        <w:p w:rsidR="00C70977" w:rsidRDefault="00D528A6" w:rsidP="00D528A6">
          <w:pPr>
            <w:pStyle w:val="64679861A0B6438484027DE08A49029D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FBB38B113B4C48E7B577B5454E504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99637-AE08-4457-A65C-2DDC3FED6D56}"/>
      </w:docPartPr>
      <w:docPartBody>
        <w:p w:rsidR="00C70977" w:rsidRDefault="00D528A6" w:rsidP="00D528A6">
          <w:pPr>
            <w:pStyle w:val="FBB38B113B4C48E7B577B5454E504111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6B5C96EEDA1B4D1E969E9DD0001B7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089B3-0B09-44AF-8818-0C157C62B825}"/>
      </w:docPartPr>
      <w:docPartBody>
        <w:p w:rsidR="00C70977" w:rsidRDefault="00D528A6" w:rsidP="00D528A6">
          <w:pPr>
            <w:pStyle w:val="6B5C96EEDA1B4D1E969E9DD0001B72EF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8F85B31A5D154C969440414D70C13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F320F-DBD3-4F8C-A53B-4D7C587E83FB}"/>
      </w:docPartPr>
      <w:docPartBody>
        <w:p w:rsidR="00C70977" w:rsidRDefault="00D528A6" w:rsidP="00D528A6">
          <w:pPr>
            <w:pStyle w:val="8F85B31A5D154C969440414D70C13A26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75B83454E97E4AA3BFC29F3306A07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CD88A-24D2-4285-9829-C94517787B30}"/>
      </w:docPartPr>
      <w:docPartBody>
        <w:p w:rsidR="00C70977" w:rsidRDefault="00D528A6" w:rsidP="00D528A6">
          <w:pPr>
            <w:pStyle w:val="75B83454E97E4AA3BFC29F3306A07A13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E03CFAC1BD3F40E38BBF06849EFBC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96E4C-71BE-4D5D-A9FA-08491D74DCAB}"/>
      </w:docPartPr>
      <w:docPartBody>
        <w:p w:rsidR="00C70977" w:rsidRDefault="00D528A6" w:rsidP="00D528A6">
          <w:pPr>
            <w:pStyle w:val="E03CFAC1BD3F40E38BBF06849EFBC6BD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B769988026564A2D9CE4136EC92F4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D814E-78C5-4725-9CC9-92C8FF1F5D30}"/>
      </w:docPartPr>
      <w:docPartBody>
        <w:p w:rsidR="00C70977" w:rsidRDefault="00D528A6" w:rsidP="00D528A6">
          <w:pPr>
            <w:pStyle w:val="B769988026564A2D9CE4136EC92F4509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77A20CB10F094ABEB1B07DED172DB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F51F1-09F8-4933-BC75-1F1317FE4BA0}"/>
      </w:docPartPr>
      <w:docPartBody>
        <w:p w:rsidR="00C70977" w:rsidRDefault="00D528A6" w:rsidP="00D528A6">
          <w:pPr>
            <w:pStyle w:val="77A20CB10F094ABEB1B07DED172DB238"/>
          </w:pPr>
          <w:r>
            <w:t>[Buffalo]</w:t>
          </w:r>
        </w:p>
      </w:docPartBody>
    </w:docPart>
    <w:docPart>
      <w:docPartPr>
        <w:name w:val="79C02D9714D440EA8E6F60197CF81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735A1-1BC0-4D52-91C7-A9E25DDB9608}"/>
      </w:docPartPr>
      <w:docPartBody>
        <w:p w:rsidR="00C70977" w:rsidRDefault="00D528A6" w:rsidP="00D528A6">
          <w:pPr>
            <w:pStyle w:val="79C02D9714D440EA8E6F60197CF81B2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A6"/>
    <w:rsid w:val="004001D8"/>
    <w:rsid w:val="007F22A6"/>
    <w:rsid w:val="00C70977"/>
    <w:rsid w:val="00D5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E9F5464AB24CBF942410B51977E1C8">
    <w:name w:val="EDE9F5464AB24CBF942410B51977E1C8"/>
  </w:style>
  <w:style w:type="paragraph" w:customStyle="1" w:styleId="B00F6DC39F704B669059B7492EF25CE1">
    <w:name w:val="B00F6DC39F704B669059B7492EF25CE1"/>
  </w:style>
  <w:style w:type="paragraph" w:customStyle="1" w:styleId="712A626DF5534CD5970221B2FD926A62">
    <w:name w:val="712A626DF5534CD5970221B2FD926A62"/>
  </w:style>
  <w:style w:type="paragraph" w:customStyle="1" w:styleId="AD4597B56CC14BFC91B8B2D513209FDC">
    <w:name w:val="AD4597B56CC14BFC91B8B2D513209FDC"/>
  </w:style>
  <w:style w:type="paragraph" w:customStyle="1" w:styleId="8EDD9495E56C483AA92AE725F0BAB960">
    <w:name w:val="8EDD9495E56C483AA92AE725F0BAB960"/>
  </w:style>
  <w:style w:type="paragraph" w:customStyle="1" w:styleId="FC754DFAF9F645CC8D2F766023ED80C6">
    <w:name w:val="FC754DFAF9F645CC8D2F766023ED80C6"/>
  </w:style>
  <w:style w:type="paragraph" w:styleId="ListParagraph">
    <w:name w:val="List Paragraph"/>
    <w:basedOn w:val="Normal"/>
    <w:uiPriority w:val="34"/>
    <w:qFormat/>
    <w:rsid w:val="007F22A6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512047F5D9AE4C20915400675F6E6034">
    <w:name w:val="512047F5D9AE4C20915400675F6E6034"/>
  </w:style>
  <w:style w:type="paragraph" w:customStyle="1" w:styleId="2115467ADBB4421AA24C15AAF37CDAC4">
    <w:name w:val="2115467ADBB4421AA24C15AAF37CDAC4"/>
  </w:style>
  <w:style w:type="paragraph" w:customStyle="1" w:styleId="6A8BA2855C224D1DB7BAED99D1050114">
    <w:name w:val="6A8BA2855C224D1DB7BAED99D1050114"/>
  </w:style>
  <w:style w:type="character" w:styleId="PlaceholderText">
    <w:name w:val="Placeholder Text"/>
    <w:basedOn w:val="DefaultParagraphFont"/>
    <w:uiPriority w:val="99"/>
    <w:semiHidden/>
    <w:rsid w:val="00D528A6"/>
    <w:rPr>
      <w:color w:val="808080"/>
    </w:rPr>
  </w:style>
  <w:style w:type="paragraph" w:customStyle="1" w:styleId="B5BE693788154803B455273D12661298">
    <w:name w:val="B5BE693788154803B455273D12661298"/>
  </w:style>
  <w:style w:type="paragraph" w:customStyle="1" w:styleId="0B62DBB30FFC4E6B9F91EB73DCCC66DB">
    <w:name w:val="0B62DBB30FFC4E6B9F91EB73DCCC66DB"/>
  </w:style>
  <w:style w:type="paragraph" w:customStyle="1" w:styleId="762E387F3E00499FA128F3F5EBC17EE0">
    <w:name w:val="762E387F3E00499FA128F3F5EBC17EE0"/>
  </w:style>
  <w:style w:type="paragraph" w:customStyle="1" w:styleId="3517434336FF41EF885517AEF79E22C5">
    <w:name w:val="3517434336FF41EF885517AEF79E22C5"/>
  </w:style>
  <w:style w:type="paragraph" w:customStyle="1" w:styleId="00DFE5D4AF9B4997B9CB413B48979976">
    <w:name w:val="00DFE5D4AF9B4997B9CB413B48979976"/>
  </w:style>
  <w:style w:type="paragraph" w:customStyle="1" w:styleId="9BEBDFDF55F245309FE27A1223EAE78D">
    <w:name w:val="9BEBDFDF55F245309FE27A1223EAE78D"/>
  </w:style>
  <w:style w:type="paragraph" w:customStyle="1" w:styleId="B7B71464EF1546F7A067E99BE1FF97C9">
    <w:name w:val="B7B71464EF1546F7A067E99BE1FF97C9"/>
  </w:style>
  <w:style w:type="paragraph" w:customStyle="1" w:styleId="897170F5019D4A5A93BFEC7B99216699">
    <w:name w:val="897170F5019D4A5A93BFEC7B99216699"/>
  </w:style>
  <w:style w:type="paragraph" w:customStyle="1" w:styleId="C637333A6D7C416A8138577DA649CEC4">
    <w:name w:val="C637333A6D7C416A8138577DA649CEC4"/>
  </w:style>
  <w:style w:type="paragraph" w:customStyle="1" w:styleId="8937926E5B3D4632B1A763197C55374B">
    <w:name w:val="8937926E5B3D4632B1A763197C55374B"/>
  </w:style>
  <w:style w:type="paragraph" w:customStyle="1" w:styleId="A304F60CEF054B089C08E385291A1017">
    <w:name w:val="A304F60CEF054B089C08E385291A1017"/>
  </w:style>
  <w:style w:type="paragraph" w:customStyle="1" w:styleId="A6FA76C9EBFF48C2A9BDF7B68C14E4A6">
    <w:name w:val="A6FA76C9EBFF48C2A9BDF7B68C14E4A6"/>
  </w:style>
  <w:style w:type="paragraph" w:customStyle="1" w:styleId="E4E267594C694CFB8CCE708E388E8811">
    <w:name w:val="E4E267594C694CFB8CCE708E388E8811"/>
  </w:style>
  <w:style w:type="paragraph" w:customStyle="1" w:styleId="2F05201743A34E7D8977A493B8A092FD">
    <w:name w:val="2F05201743A34E7D8977A493B8A092FD"/>
  </w:style>
  <w:style w:type="paragraph" w:customStyle="1" w:styleId="EAF94BFDD6B64AEA8F9FBE41F620E586">
    <w:name w:val="EAF94BFDD6B64AEA8F9FBE41F620E586"/>
  </w:style>
  <w:style w:type="paragraph" w:customStyle="1" w:styleId="C0767F8A83AF4D619CD2246DF3633A2B">
    <w:name w:val="C0767F8A83AF4D619CD2246DF3633A2B"/>
  </w:style>
  <w:style w:type="paragraph" w:customStyle="1" w:styleId="0F27AC1C7D034459B441BE5DC52F6A71">
    <w:name w:val="0F27AC1C7D034459B441BE5DC52F6A71"/>
  </w:style>
  <w:style w:type="paragraph" w:customStyle="1" w:styleId="C243524279BA4A4D93C434C0AC0A1D37">
    <w:name w:val="C243524279BA4A4D93C434C0AC0A1D37"/>
  </w:style>
  <w:style w:type="paragraph" w:customStyle="1" w:styleId="CC0118D15CE943DB8F9E2C35F87DAA09">
    <w:name w:val="CC0118D15CE943DB8F9E2C35F87DAA09"/>
  </w:style>
  <w:style w:type="paragraph" w:customStyle="1" w:styleId="3FBBD8D0F96C45A698F5B8703928F00E">
    <w:name w:val="3FBBD8D0F96C45A698F5B8703928F00E"/>
  </w:style>
  <w:style w:type="paragraph" w:customStyle="1" w:styleId="8EFCC510883F494DAC5F95EA248AF54A">
    <w:name w:val="8EFCC510883F494DAC5F95EA248AF54A"/>
  </w:style>
  <w:style w:type="paragraph" w:customStyle="1" w:styleId="48309542B255416E90F78CE10F1345F7">
    <w:name w:val="48309542B255416E90F78CE10F1345F7"/>
  </w:style>
  <w:style w:type="paragraph" w:customStyle="1" w:styleId="F0118CBC0E7745D9972BE678A8201D1F">
    <w:name w:val="F0118CBC0E7745D9972BE678A8201D1F"/>
  </w:style>
  <w:style w:type="paragraph" w:customStyle="1" w:styleId="2B2CF478FE6E4C2AB233BB210C3A0F24">
    <w:name w:val="2B2CF478FE6E4C2AB233BB210C3A0F24"/>
  </w:style>
  <w:style w:type="paragraph" w:customStyle="1" w:styleId="9582FFB3989348F8AD6AC77279A0BC18">
    <w:name w:val="9582FFB3989348F8AD6AC77279A0BC18"/>
    <w:rsid w:val="007F22A6"/>
  </w:style>
  <w:style w:type="paragraph" w:customStyle="1" w:styleId="0B9FF4F5272E431D941C436ABE0ECA37">
    <w:name w:val="0B9FF4F5272E431D941C436ABE0ECA37"/>
    <w:rsid w:val="007F22A6"/>
  </w:style>
  <w:style w:type="paragraph" w:customStyle="1" w:styleId="9E9A57B164014BB9BEAC24B0012FFA3E">
    <w:name w:val="9E9A57B164014BB9BEAC24B0012FFA3E"/>
    <w:rsid w:val="007F22A6"/>
  </w:style>
  <w:style w:type="paragraph" w:customStyle="1" w:styleId="8EA9731A7B504F67B1DD1EC5C192EF30">
    <w:name w:val="8EA9731A7B504F67B1DD1EC5C192EF30"/>
    <w:rsid w:val="007F22A6"/>
  </w:style>
  <w:style w:type="paragraph" w:customStyle="1" w:styleId="BF29D6F66E184323B00A102E5E362C6E">
    <w:name w:val="BF29D6F66E184323B00A102E5E362C6E"/>
    <w:rsid w:val="007F22A6"/>
  </w:style>
  <w:style w:type="paragraph" w:customStyle="1" w:styleId="CE1E6D36774940C6B42FBF69542C35BF">
    <w:name w:val="CE1E6D36774940C6B42FBF69542C35BF"/>
    <w:rsid w:val="007F22A6"/>
  </w:style>
  <w:style w:type="paragraph" w:customStyle="1" w:styleId="84FEFBAD8C1A4BBCB193BC88720C357F">
    <w:name w:val="84FEFBAD8C1A4BBCB193BC88720C357F"/>
    <w:rsid w:val="007F22A6"/>
  </w:style>
  <w:style w:type="paragraph" w:customStyle="1" w:styleId="342BD6ACC3E2433394B080AED5787B62">
    <w:name w:val="342BD6ACC3E2433394B080AED5787B62"/>
    <w:rsid w:val="007F22A6"/>
  </w:style>
  <w:style w:type="paragraph" w:customStyle="1" w:styleId="8551985952DA4F14B78714402EF19571">
    <w:name w:val="8551985952DA4F14B78714402EF19571"/>
    <w:rsid w:val="007F22A6"/>
  </w:style>
  <w:style w:type="paragraph" w:customStyle="1" w:styleId="C82756B2E781419F8BA405809ACA404A">
    <w:name w:val="C82756B2E781419F8BA405809ACA404A"/>
    <w:rsid w:val="007F22A6"/>
  </w:style>
  <w:style w:type="paragraph" w:customStyle="1" w:styleId="73B41A68C740469DAAB7DA58D846D46A">
    <w:name w:val="73B41A68C740469DAAB7DA58D846D46A"/>
    <w:rsid w:val="007F22A6"/>
  </w:style>
  <w:style w:type="paragraph" w:customStyle="1" w:styleId="BE16B0CC2C8D49B3B82A3F3944408C31">
    <w:name w:val="BE16B0CC2C8D49B3B82A3F3944408C31"/>
    <w:rsid w:val="007F22A6"/>
  </w:style>
  <w:style w:type="paragraph" w:customStyle="1" w:styleId="BF080A6EA7964EEB866C76E417627B9D">
    <w:name w:val="BF080A6EA7964EEB866C76E417627B9D"/>
    <w:rsid w:val="007F22A6"/>
  </w:style>
  <w:style w:type="paragraph" w:customStyle="1" w:styleId="3100285FAF16418F9F775B85E520DB3E">
    <w:name w:val="3100285FAF16418F9F775B85E520DB3E"/>
    <w:rsid w:val="007F22A6"/>
  </w:style>
  <w:style w:type="paragraph" w:customStyle="1" w:styleId="8519685B0AD1432682E47324BDC830F3">
    <w:name w:val="8519685B0AD1432682E47324BDC830F3"/>
    <w:rsid w:val="007F22A6"/>
  </w:style>
  <w:style w:type="paragraph" w:customStyle="1" w:styleId="8BFB01B448164B4297E7E06B4DBF8862">
    <w:name w:val="8BFB01B448164B4297E7E06B4DBF8862"/>
    <w:rsid w:val="007F22A6"/>
  </w:style>
  <w:style w:type="paragraph" w:customStyle="1" w:styleId="3330E782583347628B0DF97A0C2437A4">
    <w:name w:val="3330E782583347628B0DF97A0C2437A4"/>
    <w:rsid w:val="007F22A6"/>
  </w:style>
  <w:style w:type="paragraph" w:customStyle="1" w:styleId="F0CFB7FC37F24E8E8B65CB25CC75A3FF">
    <w:name w:val="F0CFB7FC37F24E8E8B65CB25CC75A3FF"/>
    <w:rsid w:val="007F22A6"/>
  </w:style>
  <w:style w:type="paragraph" w:customStyle="1" w:styleId="677098786A5040158EE2D7F9A16EFCA9">
    <w:name w:val="677098786A5040158EE2D7F9A16EFCA9"/>
    <w:rsid w:val="007F22A6"/>
  </w:style>
  <w:style w:type="paragraph" w:customStyle="1" w:styleId="D6A0243DE9E245438DC81E1894457495">
    <w:name w:val="D6A0243DE9E245438DC81E1894457495"/>
    <w:rsid w:val="007F22A6"/>
  </w:style>
  <w:style w:type="paragraph" w:customStyle="1" w:styleId="7135DF516D7B41B8BCCD3C5E8FE06297">
    <w:name w:val="7135DF516D7B41B8BCCD3C5E8FE06297"/>
    <w:rsid w:val="007F22A6"/>
  </w:style>
  <w:style w:type="paragraph" w:customStyle="1" w:styleId="5EC829DE993A4830854B1D8F9BCA1262">
    <w:name w:val="5EC829DE993A4830854B1D8F9BCA1262"/>
    <w:rsid w:val="007F22A6"/>
  </w:style>
  <w:style w:type="paragraph" w:customStyle="1" w:styleId="6BA698CAC03C4FE9B07F059C581DAD55">
    <w:name w:val="6BA698CAC03C4FE9B07F059C581DAD55"/>
    <w:rsid w:val="007F22A6"/>
  </w:style>
  <w:style w:type="paragraph" w:customStyle="1" w:styleId="2FDBFCDDA5854E86ACD115A6FAFEA3F0">
    <w:name w:val="2FDBFCDDA5854E86ACD115A6FAFEA3F0"/>
    <w:rsid w:val="007F22A6"/>
  </w:style>
  <w:style w:type="paragraph" w:customStyle="1" w:styleId="2929DFE916B34807A5EFE5A59341032E">
    <w:name w:val="2929DFE916B34807A5EFE5A59341032E"/>
    <w:rsid w:val="007F22A6"/>
  </w:style>
  <w:style w:type="paragraph" w:customStyle="1" w:styleId="53DA6F54F8DE45749F011512AAD84B2A">
    <w:name w:val="53DA6F54F8DE45749F011512AAD84B2A"/>
    <w:rsid w:val="007F22A6"/>
  </w:style>
  <w:style w:type="paragraph" w:customStyle="1" w:styleId="740DC9A12D3D4E1385089779C7808257">
    <w:name w:val="740DC9A12D3D4E1385089779C7808257"/>
    <w:rsid w:val="007F22A6"/>
  </w:style>
  <w:style w:type="paragraph" w:customStyle="1" w:styleId="0670A56E20554C439E358BD6642079A5">
    <w:name w:val="0670A56E20554C439E358BD6642079A5"/>
    <w:rsid w:val="007F22A6"/>
  </w:style>
  <w:style w:type="paragraph" w:customStyle="1" w:styleId="77E4DDC4FF6F4755BC538D3EDD170D58">
    <w:name w:val="77E4DDC4FF6F4755BC538D3EDD170D58"/>
    <w:rsid w:val="007F22A6"/>
  </w:style>
  <w:style w:type="paragraph" w:customStyle="1" w:styleId="B59AD4834BFB43EDA806D2AACEB09B56">
    <w:name w:val="B59AD4834BFB43EDA806D2AACEB09B56"/>
    <w:rsid w:val="004001D8"/>
  </w:style>
  <w:style w:type="paragraph" w:customStyle="1" w:styleId="8DCBB163E8B84933B7E9AF9CF1BF355F">
    <w:name w:val="8DCBB163E8B84933B7E9AF9CF1BF355F"/>
    <w:rsid w:val="00D528A6"/>
  </w:style>
  <w:style w:type="paragraph" w:customStyle="1" w:styleId="F13A97CE4EB14A3FBFFE62ED386E1F9A">
    <w:name w:val="F13A97CE4EB14A3FBFFE62ED386E1F9A"/>
    <w:rsid w:val="00D528A6"/>
  </w:style>
  <w:style w:type="paragraph" w:customStyle="1" w:styleId="F9F2B7469B32471CA0440A4BD924054F">
    <w:name w:val="F9F2B7469B32471CA0440A4BD924054F"/>
    <w:rsid w:val="00D528A6"/>
  </w:style>
  <w:style w:type="paragraph" w:customStyle="1" w:styleId="CE147DB2DB3A4E15BD55D5B956C1334B">
    <w:name w:val="CE147DB2DB3A4E15BD55D5B956C1334B"/>
    <w:rsid w:val="00D528A6"/>
  </w:style>
  <w:style w:type="paragraph" w:customStyle="1" w:styleId="56BB2DE523BB42A99DF1E440FA329769">
    <w:name w:val="56BB2DE523BB42A99DF1E440FA329769"/>
    <w:rsid w:val="00D528A6"/>
  </w:style>
  <w:style w:type="paragraph" w:customStyle="1" w:styleId="64679861A0B6438484027DE08A49029D">
    <w:name w:val="64679861A0B6438484027DE08A49029D"/>
    <w:rsid w:val="00D528A6"/>
  </w:style>
  <w:style w:type="paragraph" w:customStyle="1" w:styleId="FBB38B113B4C48E7B577B5454E504111">
    <w:name w:val="FBB38B113B4C48E7B577B5454E504111"/>
    <w:rsid w:val="00D528A6"/>
  </w:style>
  <w:style w:type="paragraph" w:customStyle="1" w:styleId="6B5C96EEDA1B4D1E969E9DD0001B72EF">
    <w:name w:val="6B5C96EEDA1B4D1E969E9DD0001B72EF"/>
    <w:rsid w:val="00D528A6"/>
  </w:style>
  <w:style w:type="paragraph" w:customStyle="1" w:styleId="8F85B31A5D154C969440414D70C13A26">
    <w:name w:val="8F85B31A5D154C969440414D70C13A26"/>
    <w:rsid w:val="00D528A6"/>
  </w:style>
  <w:style w:type="paragraph" w:customStyle="1" w:styleId="75B83454E97E4AA3BFC29F3306A07A13">
    <w:name w:val="75B83454E97E4AA3BFC29F3306A07A13"/>
    <w:rsid w:val="00D528A6"/>
  </w:style>
  <w:style w:type="paragraph" w:customStyle="1" w:styleId="E8C0D7C4D0044BFCA272FA3797363D14">
    <w:name w:val="E8C0D7C4D0044BFCA272FA3797363D14"/>
    <w:rsid w:val="00D528A6"/>
  </w:style>
  <w:style w:type="paragraph" w:customStyle="1" w:styleId="E03CFAC1BD3F40E38BBF06849EFBC6BD">
    <w:name w:val="E03CFAC1BD3F40E38BBF06849EFBC6BD"/>
    <w:rsid w:val="00D528A6"/>
  </w:style>
  <w:style w:type="paragraph" w:customStyle="1" w:styleId="B769988026564A2D9CE4136EC92F4509">
    <w:name w:val="B769988026564A2D9CE4136EC92F4509"/>
    <w:rsid w:val="00D528A6"/>
  </w:style>
  <w:style w:type="paragraph" w:customStyle="1" w:styleId="5EC7F3F5206C4CB2B9F952FEFD5ED645">
    <w:name w:val="5EC7F3F5206C4CB2B9F952FEFD5ED645"/>
    <w:rsid w:val="00D528A6"/>
  </w:style>
  <w:style w:type="paragraph" w:customStyle="1" w:styleId="77A20CB10F094ABEB1B07DED172DB238">
    <w:name w:val="77A20CB10F094ABEB1B07DED172DB238"/>
    <w:rsid w:val="00D528A6"/>
  </w:style>
  <w:style w:type="paragraph" w:customStyle="1" w:styleId="79C02D9714D440EA8E6F60197CF81B2D">
    <w:name w:val="79C02D9714D440EA8E6F60197CF81B2D"/>
    <w:rsid w:val="00D528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59D010-91B3-4F30-83ED-C33F9FEE8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design)(3)</Template>
  <TotalTime>200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subject/>
  <dc:creator>bOBBIE jO PEARSON</dc:creator>
  <cp:keywords/>
  <cp:lastModifiedBy>bj</cp:lastModifiedBy>
  <cp:revision>17</cp:revision>
  <cp:lastPrinted>2006-08-01T17:47:00Z</cp:lastPrinted>
  <dcterms:created xsi:type="dcterms:W3CDTF">2016-05-19T19:51:00Z</dcterms:created>
  <dcterms:modified xsi:type="dcterms:W3CDTF">2016-06-09T17:21:00Z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