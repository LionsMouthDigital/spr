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DBB" w:rsidRDefault="007B0DBB">
      <w:pPr>
        <w:pStyle w:val="ContactInfo"/>
        <w:rPr>
          <w:sz w:val="22"/>
          <w:szCs w:val="22"/>
        </w:rPr>
      </w:pPr>
    </w:p>
    <w:p w:rsidR="00D5367F" w:rsidRPr="00DD25BA" w:rsidRDefault="008A1830">
      <w:pPr>
        <w:pStyle w:val="ContactInfo"/>
        <w:rPr>
          <w:sz w:val="22"/>
          <w:szCs w:val="22"/>
        </w:rPr>
      </w:pPr>
      <w:r w:rsidRPr="00DD25BA">
        <w:rPr>
          <w:sz w:val="22"/>
          <w:szCs w:val="22"/>
        </w:rPr>
        <w:t xml:space="preserve">995 </w:t>
      </w:r>
      <w:proofErr w:type="gramStart"/>
      <w:r w:rsidRPr="00DD25BA">
        <w:rPr>
          <w:sz w:val="22"/>
          <w:szCs w:val="22"/>
        </w:rPr>
        <w:t>Mclean</w:t>
      </w:r>
      <w:proofErr w:type="gramEnd"/>
      <w:r w:rsidRPr="00DD25BA">
        <w:rPr>
          <w:sz w:val="22"/>
          <w:szCs w:val="22"/>
        </w:rPr>
        <w:t xml:space="preserve"> Ave Apt </w:t>
      </w:r>
      <w:r w:rsidR="001E5299">
        <w:rPr>
          <w:sz w:val="22"/>
          <w:szCs w:val="22"/>
        </w:rPr>
        <w:t>316</w:t>
      </w:r>
    </w:p>
    <w:p w:rsidR="00D5367F" w:rsidRPr="00DD25BA" w:rsidRDefault="008A1830">
      <w:pPr>
        <w:pStyle w:val="ContactInfo"/>
        <w:rPr>
          <w:sz w:val="22"/>
          <w:szCs w:val="22"/>
        </w:rPr>
      </w:pPr>
      <w:r w:rsidRPr="00DD25BA">
        <w:rPr>
          <w:sz w:val="22"/>
          <w:szCs w:val="22"/>
        </w:rPr>
        <w:t>Saint Paul, MN 55106</w:t>
      </w:r>
    </w:p>
    <w:p w:rsidR="00D5367F" w:rsidRPr="00DD25BA" w:rsidRDefault="00C77262">
      <w:pPr>
        <w:pStyle w:val="ContactInfo"/>
        <w:rPr>
          <w:sz w:val="22"/>
          <w:szCs w:val="22"/>
        </w:rPr>
      </w:pPr>
      <w:r>
        <w:rPr>
          <w:sz w:val="22"/>
          <w:szCs w:val="22"/>
        </w:rPr>
        <w:t>651-</w:t>
      </w:r>
      <w:r w:rsidR="002F7840">
        <w:rPr>
          <w:sz w:val="22"/>
          <w:szCs w:val="22"/>
        </w:rPr>
        <w:t>214-3160</w:t>
      </w:r>
      <w:r w:rsidR="008A1830" w:rsidRPr="00DD25BA">
        <w:rPr>
          <w:sz w:val="22"/>
          <w:szCs w:val="22"/>
        </w:rPr>
        <w:t xml:space="preserve"> </w:t>
      </w:r>
      <w:r w:rsidR="00DD25BA" w:rsidRPr="00DD25BA">
        <w:rPr>
          <w:sz w:val="22"/>
          <w:szCs w:val="22"/>
        </w:rPr>
        <w:t xml:space="preserve"> </w:t>
      </w:r>
    </w:p>
    <w:p w:rsidR="00D5367F" w:rsidRPr="00DD25BA" w:rsidRDefault="008A1830">
      <w:pPr>
        <w:pStyle w:val="ContactInfo"/>
        <w:rPr>
          <w:rStyle w:val="Emphasis"/>
          <w:color w:val="404040" w:themeColor="text1" w:themeTint="BF"/>
          <w:sz w:val="22"/>
          <w:szCs w:val="22"/>
        </w:rPr>
      </w:pPr>
      <w:r w:rsidRPr="00DD25BA">
        <w:rPr>
          <w:rStyle w:val="Emphasis"/>
          <w:color w:val="404040" w:themeColor="text1" w:themeTint="BF"/>
          <w:sz w:val="22"/>
          <w:szCs w:val="22"/>
        </w:rPr>
        <w:t>drthbro@yahoo.com</w:t>
      </w:r>
    </w:p>
    <w:p w:rsidR="00D5367F" w:rsidRPr="00DD25BA" w:rsidRDefault="00C26E57" w:rsidP="00DD25BA">
      <w:pPr>
        <w:pStyle w:val="Heading2"/>
      </w:pPr>
      <w:sdt>
        <w:sdtPr>
          <w:alias w:val="Your Name"/>
          <w:tag w:val=""/>
          <w:id w:val="-574512284"/>
          <w:placeholder>
            <w:docPart w:val="BF9E3F97B5584A159D4339958AE46E1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A1830" w:rsidRPr="006E363B">
            <w:t>Dorothea Brown</w:t>
          </w:r>
        </w:sdtContent>
      </w:sdt>
      <w:r w:rsidR="006E363B" w:rsidRPr="006E363B">
        <w:tab/>
      </w: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871"/>
        <w:gridCol w:w="469"/>
        <w:gridCol w:w="7740"/>
      </w:tblGrid>
      <w:tr w:rsidR="00D5367F" w:rsidTr="007B16A3">
        <w:trPr>
          <w:trHeight w:val="693"/>
        </w:trPr>
        <w:tc>
          <w:tcPr>
            <w:tcW w:w="1871" w:type="dxa"/>
          </w:tcPr>
          <w:p w:rsidR="00D5367F" w:rsidRPr="00DD25BA" w:rsidRDefault="00DD25BA" w:rsidP="00290426">
            <w:pPr>
              <w:pStyle w:val="Heading1"/>
              <w:jc w:val="center"/>
              <w:rPr>
                <w:b/>
                <w:sz w:val="22"/>
                <w:szCs w:val="22"/>
              </w:rPr>
            </w:pPr>
            <w:r w:rsidRPr="00DD25BA">
              <w:rPr>
                <w:b/>
                <w:color w:val="404040" w:themeColor="text1" w:themeTint="BF"/>
                <w:sz w:val="22"/>
                <w:szCs w:val="22"/>
              </w:rPr>
              <w:t>Objective</w:t>
            </w:r>
          </w:p>
        </w:tc>
        <w:tc>
          <w:tcPr>
            <w:tcW w:w="469" w:type="dxa"/>
          </w:tcPr>
          <w:p w:rsidR="00D5367F" w:rsidRPr="006E363B" w:rsidRDefault="00D5367F">
            <w:pPr>
              <w:rPr>
                <w:b/>
              </w:rPr>
            </w:pPr>
          </w:p>
        </w:tc>
        <w:tc>
          <w:tcPr>
            <w:tcW w:w="7740" w:type="dxa"/>
          </w:tcPr>
          <w:p w:rsidR="00D5367F" w:rsidRDefault="00DA08E9" w:rsidP="00AC1CAC">
            <w:r>
              <w:rPr>
                <w:color w:val="262626" w:themeColor="text1" w:themeTint="D9"/>
                <w:sz w:val="22"/>
                <w:szCs w:val="22"/>
              </w:rPr>
              <w:t xml:space="preserve">Seeking </w:t>
            </w:r>
            <w:r w:rsidR="00406526">
              <w:rPr>
                <w:color w:val="262626" w:themeColor="text1" w:themeTint="D9"/>
                <w:sz w:val="22"/>
                <w:szCs w:val="22"/>
              </w:rPr>
              <w:t>a</w:t>
            </w:r>
            <w:r w:rsidR="006849EE">
              <w:rPr>
                <w:color w:val="262626" w:themeColor="text1" w:themeTint="D9"/>
                <w:sz w:val="22"/>
                <w:szCs w:val="22"/>
              </w:rPr>
              <w:t xml:space="preserve"> Medical</w:t>
            </w:r>
            <w:r w:rsidR="00DA003B">
              <w:rPr>
                <w:color w:val="262626" w:themeColor="text1" w:themeTint="D9"/>
                <w:sz w:val="22"/>
                <w:szCs w:val="22"/>
              </w:rPr>
              <w:t xml:space="preserve"> Office</w:t>
            </w:r>
            <w:r w:rsidR="00A2118B">
              <w:rPr>
                <w:color w:val="262626" w:themeColor="text1" w:themeTint="D9"/>
                <w:sz w:val="22"/>
                <w:szCs w:val="22"/>
              </w:rPr>
              <w:t xml:space="preserve"> position</w:t>
            </w:r>
            <w:r w:rsidR="009B15B8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="008A1E09">
              <w:rPr>
                <w:color w:val="262626" w:themeColor="text1" w:themeTint="D9"/>
                <w:sz w:val="22"/>
                <w:szCs w:val="22"/>
              </w:rPr>
              <w:t>in the medical field</w:t>
            </w:r>
            <w:r w:rsidR="00A34C71">
              <w:rPr>
                <w:color w:val="262626" w:themeColor="text1" w:themeTint="D9"/>
                <w:sz w:val="22"/>
                <w:szCs w:val="22"/>
              </w:rPr>
              <w:t xml:space="preserve"> to utilize my training and office experience. </w:t>
            </w:r>
            <w:r w:rsidR="00AC1CAC">
              <w:rPr>
                <w:color w:val="262626" w:themeColor="text1" w:themeTint="D9"/>
                <w:sz w:val="22"/>
                <w:szCs w:val="22"/>
              </w:rPr>
              <w:t>I have clerical skills, customer services, orga</w:t>
            </w:r>
            <w:r w:rsidR="009D0D41">
              <w:rPr>
                <w:color w:val="262626" w:themeColor="text1" w:themeTint="D9"/>
                <w:sz w:val="22"/>
                <w:szCs w:val="22"/>
              </w:rPr>
              <w:t xml:space="preserve">nizational and able to thrive in a fast pace </w:t>
            </w:r>
            <w:r w:rsidR="00AC1CAC">
              <w:rPr>
                <w:color w:val="262626" w:themeColor="text1" w:themeTint="D9"/>
                <w:sz w:val="22"/>
                <w:szCs w:val="22"/>
              </w:rPr>
              <w:t>environment. My goal is to</w:t>
            </w:r>
            <w:r w:rsidR="00CC7AC4">
              <w:rPr>
                <w:color w:val="262626" w:themeColor="text1" w:themeTint="D9"/>
                <w:sz w:val="22"/>
                <w:szCs w:val="22"/>
              </w:rPr>
              <w:t xml:space="preserve"> be with </w:t>
            </w:r>
            <w:r w:rsidR="00AC1CAC">
              <w:rPr>
                <w:color w:val="262626" w:themeColor="text1" w:themeTint="D9"/>
                <w:sz w:val="22"/>
                <w:szCs w:val="22"/>
              </w:rPr>
              <w:t xml:space="preserve">a company that will allow me to gain experience and growth as a medical office </w:t>
            </w:r>
            <w:r w:rsidR="00CC7AC4">
              <w:rPr>
                <w:color w:val="262626" w:themeColor="text1" w:themeTint="D9"/>
                <w:sz w:val="22"/>
                <w:szCs w:val="22"/>
              </w:rPr>
              <w:t>professional</w:t>
            </w:r>
            <w:r w:rsidR="00AC1CAC">
              <w:rPr>
                <w:color w:val="262626" w:themeColor="text1" w:themeTint="D9"/>
                <w:sz w:val="22"/>
                <w:szCs w:val="22"/>
              </w:rPr>
              <w:t>.</w:t>
            </w:r>
          </w:p>
        </w:tc>
      </w:tr>
      <w:tr w:rsidR="00D5367F" w:rsidTr="007B16A3">
        <w:tc>
          <w:tcPr>
            <w:tcW w:w="1871" w:type="dxa"/>
          </w:tcPr>
          <w:p w:rsidR="00D5367F" w:rsidRPr="00DD25BA" w:rsidRDefault="008A1830" w:rsidP="008A1830">
            <w:pPr>
              <w:pStyle w:val="Heading1"/>
              <w:jc w:val="center"/>
              <w:rPr>
                <w:b/>
                <w:sz w:val="22"/>
                <w:szCs w:val="22"/>
              </w:rPr>
            </w:pPr>
            <w:r w:rsidRPr="00DD25BA">
              <w:rPr>
                <w:b/>
                <w:color w:val="262626" w:themeColor="text1" w:themeTint="D9"/>
                <w:sz w:val="22"/>
                <w:szCs w:val="22"/>
              </w:rPr>
              <w:t>Core Qualifications</w:t>
            </w:r>
          </w:p>
        </w:tc>
        <w:tc>
          <w:tcPr>
            <w:tcW w:w="469" w:type="dxa"/>
          </w:tcPr>
          <w:p w:rsidR="00D5367F" w:rsidRPr="00DD25BA" w:rsidRDefault="00D5367F">
            <w:pPr>
              <w:rPr>
                <w:color w:val="262626" w:themeColor="text1" w:themeTint="D9"/>
              </w:rPr>
            </w:pPr>
          </w:p>
        </w:tc>
        <w:tc>
          <w:tcPr>
            <w:tcW w:w="7740" w:type="dxa"/>
          </w:tcPr>
          <w:p w:rsidR="00B409A8" w:rsidRPr="003B606C" w:rsidRDefault="00B409A8" w:rsidP="00866BAB">
            <w:pPr>
              <w:pStyle w:val="ResumeText"/>
              <w:numPr>
                <w:ilvl w:val="0"/>
                <w:numId w:val="1"/>
              </w:numPr>
              <w:rPr>
                <w:color w:val="262626" w:themeColor="text1" w:themeTint="D9"/>
                <w:sz w:val="22"/>
                <w:szCs w:val="22"/>
              </w:rPr>
            </w:pPr>
            <w:r w:rsidRPr="00B409A8">
              <w:rPr>
                <w:rStyle w:val="apple-converted-space"/>
                <w:rFonts w:cs="Arial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B409A8">
              <w:rPr>
                <w:rFonts w:cs="Arial"/>
                <w:color w:val="000000"/>
                <w:sz w:val="22"/>
                <w:szCs w:val="22"/>
                <w:shd w:val="clear" w:color="auto" w:fill="FFFFFF"/>
              </w:rPr>
              <w:t>A</w:t>
            </w:r>
            <w:r>
              <w:rPr>
                <w:rFonts w:cs="Arial"/>
                <w:color w:val="000000"/>
                <w:sz w:val="22"/>
                <w:szCs w:val="22"/>
                <w:shd w:val="clear" w:color="auto" w:fill="FFFFFF"/>
              </w:rPr>
              <w:t xml:space="preserve">nswering phone, </w:t>
            </w:r>
            <w:r w:rsidRPr="00B409A8">
              <w:rPr>
                <w:rFonts w:cs="Arial"/>
                <w:color w:val="000000"/>
                <w:sz w:val="22"/>
                <w:szCs w:val="22"/>
                <w:shd w:val="clear" w:color="auto" w:fill="FFFFFF"/>
              </w:rPr>
              <w:t>greet Customers</w:t>
            </w:r>
            <w:r>
              <w:rPr>
                <w:rFonts w:cs="Arial"/>
                <w:color w:val="000000"/>
                <w:sz w:val="22"/>
                <w:szCs w:val="22"/>
                <w:shd w:val="clear" w:color="auto" w:fill="FFFFFF"/>
              </w:rPr>
              <w:t xml:space="preserve"> and Issue out badges</w:t>
            </w:r>
          </w:p>
          <w:p w:rsidR="003B606C" w:rsidRPr="003B606C" w:rsidRDefault="003B606C" w:rsidP="00866BAB">
            <w:pPr>
              <w:pStyle w:val="ResumeText"/>
              <w:numPr>
                <w:ilvl w:val="0"/>
                <w:numId w:val="1"/>
              </w:numPr>
              <w:rPr>
                <w:color w:val="262626" w:themeColor="text1" w:themeTint="D9"/>
                <w:sz w:val="22"/>
                <w:szCs w:val="22"/>
              </w:rPr>
            </w:pPr>
            <w:r w:rsidRPr="003B606C">
              <w:rPr>
                <w:rFonts w:cs="Arial"/>
                <w:color w:val="000000"/>
                <w:sz w:val="22"/>
                <w:szCs w:val="22"/>
                <w:shd w:val="clear" w:color="auto" w:fill="FFFFFF"/>
              </w:rPr>
              <w:t>Prepares letters, memos, notices, etc. as requested.</w:t>
            </w:r>
            <w:r w:rsidRPr="003B606C">
              <w:rPr>
                <w:rStyle w:val="apple-converted-space"/>
                <w:rFonts w:cs="Arial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  <w:p w:rsidR="00866BAB" w:rsidRDefault="006849EE" w:rsidP="00866BAB">
            <w:pPr>
              <w:pStyle w:val="ResumeText"/>
              <w:numPr>
                <w:ilvl w:val="0"/>
                <w:numId w:val="1"/>
              </w:numPr>
              <w:rPr>
                <w:color w:val="262626" w:themeColor="text1" w:themeTint="D9"/>
                <w:sz w:val="22"/>
                <w:szCs w:val="22"/>
              </w:rPr>
            </w:pPr>
            <w:r>
              <w:rPr>
                <w:color w:val="262626" w:themeColor="text1" w:themeTint="D9"/>
                <w:sz w:val="22"/>
                <w:szCs w:val="22"/>
              </w:rPr>
              <w:t>Customer S</w:t>
            </w:r>
            <w:r w:rsidR="00BD59FE">
              <w:rPr>
                <w:color w:val="262626" w:themeColor="text1" w:themeTint="D9"/>
                <w:sz w:val="22"/>
                <w:szCs w:val="22"/>
              </w:rPr>
              <w:t>ervices,</w:t>
            </w:r>
            <w:r w:rsidR="00BD59FE" w:rsidRPr="00DD25BA">
              <w:rPr>
                <w:color w:val="262626" w:themeColor="text1" w:themeTint="D9"/>
                <w:sz w:val="22"/>
                <w:szCs w:val="22"/>
              </w:rPr>
              <w:t xml:space="preserve"> filing, typ</w:t>
            </w:r>
            <w:r w:rsidR="00BD59FE">
              <w:rPr>
                <w:color w:val="262626" w:themeColor="text1" w:themeTint="D9"/>
                <w:sz w:val="22"/>
                <w:szCs w:val="22"/>
              </w:rPr>
              <w:t>ing,</w:t>
            </w:r>
            <w:r w:rsidR="003B01EF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>
              <w:rPr>
                <w:color w:val="262626" w:themeColor="text1" w:themeTint="D9"/>
                <w:sz w:val="22"/>
                <w:szCs w:val="22"/>
              </w:rPr>
              <w:t>o</w:t>
            </w:r>
            <w:r w:rsidR="00B20A4A">
              <w:rPr>
                <w:color w:val="262626" w:themeColor="text1" w:themeTint="D9"/>
                <w:sz w:val="22"/>
                <w:szCs w:val="22"/>
              </w:rPr>
              <w:t>rder supplies,</w:t>
            </w:r>
            <w:r w:rsidR="00866BAB">
              <w:rPr>
                <w:color w:val="262626" w:themeColor="text1" w:themeTint="D9"/>
                <w:sz w:val="22"/>
                <w:szCs w:val="22"/>
              </w:rPr>
              <w:t xml:space="preserve"> and quantity check for incoming supplies </w:t>
            </w:r>
          </w:p>
          <w:p w:rsidR="007270E8" w:rsidRPr="003B01EF" w:rsidRDefault="00CC7AC4" w:rsidP="003B01EF">
            <w:pPr>
              <w:pStyle w:val="ResumeText"/>
              <w:numPr>
                <w:ilvl w:val="0"/>
                <w:numId w:val="1"/>
              </w:numPr>
              <w:rPr>
                <w:color w:val="262626" w:themeColor="text1" w:themeTint="D9"/>
                <w:sz w:val="22"/>
                <w:szCs w:val="22"/>
              </w:rPr>
            </w:pPr>
            <w:r>
              <w:rPr>
                <w:color w:val="262626" w:themeColor="text1" w:themeTint="D9"/>
                <w:sz w:val="22"/>
                <w:szCs w:val="22"/>
              </w:rPr>
              <w:t>Patient services skills</w:t>
            </w:r>
          </w:p>
          <w:p w:rsidR="00E5648D" w:rsidRPr="00E5648D" w:rsidRDefault="00866BAB" w:rsidP="00E5648D">
            <w:pPr>
              <w:pStyle w:val="ResumeText"/>
              <w:numPr>
                <w:ilvl w:val="0"/>
                <w:numId w:val="1"/>
              </w:numPr>
              <w:rPr>
                <w:color w:val="262626" w:themeColor="text1" w:themeTint="D9"/>
                <w:sz w:val="22"/>
                <w:szCs w:val="22"/>
              </w:rPr>
            </w:pPr>
            <w:r w:rsidRPr="00DA08E9">
              <w:rPr>
                <w:rFonts w:ascii="Calibri" w:hAnsi="Calibri" w:cs="Arial"/>
                <w:color w:val="000000"/>
                <w:sz w:val="22"/>
                <w:szCs w:val="22"/>
              </w:rPr>
              <w:t xml:space="preserve">Ability to </w:t>
            </w:r>
            <w:r w:rsidRPr="00DA08E9">
              <w:rPr>
                <w:rFonts w:ascii="Calibri" w:hAnsi="Calibri"/>
                <w:color w:val="262626" w:themeColor="text1" w:themeTint="D9"/>
                <w:sz w:val="22"/>
                <w:szCs w:val="22"/>
              </w:rPr>
              <w:t>perform</w:t>
            </w:r>
            <w:r w:rsidR="00B20A4A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multiple tasks</w:t>
            </w:r>
          </w:p>
          <w:p w:rsidR="00111405" w:rsidRDefault="00B24F5A" w:rsidP="00111405">
            <w:pPr>
              <w:pStyle w:val="ResumeText"/>
              <w:numPr>
                <w:ilvl w:val="0"/>
                <w:numId w:val="1"/>
              </w:numPr>
              <w:rPr>
                <w:color w:val="262626" w:themeColor="text1" w:themeTint="D9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1</w:t>
            </w:r>
            <w:r w:rsidR="00B04EB9">
              <w:rPr>
                <w:color w:val="262626" w:themeColor="text1" w:themeTint="D9"/>
                <w:sz w:val="22"/>
                <w:szCs w:val="22"/>
              </w:rPr>
              <w:t xml:space="preserve"> year of data entry</w:t>
            </w:r>
          </w:p>
          <w:p w:rsidR="003B01EF" w:rsidRDefault="008E133E" w:rsidP="00111405">
            <w:pPr>
              <w:pStyle w:val="ResumeText"/>
              <w:numPr>
                <w:ilvl w:val="0"/>
                <w:numId w:val="1"/>
              </w:numPr>
              <w:rPr>
                <w:color w:val="262626" w:themeColor="text1" w:themeTint="D9"/>
                <w:sz w:val="22"/>
                <w:szCs w:val="22"/>
              </w:rPr>
            </w:pPr>
            <w:r>
              <w:rPr>
                <w:color w:val="262626" w:themeColor="text1" w:themeTint="D9"/>
                <w:sz w:val="22"/>
                <w:szCs w:val="22"/>
              </w:rPr>
              <w:t xml:space="preserve">Willing to learn new </w:t>
            </w:r>
            <w:r w:rsidR="0089228C">
              <w:rPr>
                <w:color w:val="262626" w:themeColor="text1" w:themeTint="D9"/>
                <w:sz w:val="22"/>
                <w:szCs w:val="22"/>
              </w:rPr>
              <w:t>skil</w:t>
            </w:r>
            <w:r w:rsidR="00C26E57">
              <w:rPr>
                <w:color w:val="262626" w:themeColor="text1" w:themeTint="D9"/>
                <w:sz w:val="22"/>
                <w:szCs w:val="22"/>
              </w:rPr>
              <w:t>l</w:t>
            </w:r>
            <w:bookmarkStart w:id="0" w:name="_GoBack"/>
            <w:bookmarkEnd w:id="0"/>
            <w:r w:rsidR="0089228C">
              <w:rPr>
                <w:color w:val="262626" w:themeColor="text1" w:themeTint="D9"/>
                <w:sz w:val="22"/>
                <w:szCs w:val="22"/>
              </w:rPr>
              <w:t>s</w:t>
            </w:r>
          </w:p>
          <w:p w:rsidR="00866BAB" w:rsidRPr="00CC7AC4" w:rsidRDefault="00111405" w:rsidP="00CC7AC4">
            <w:pPr>
              <w:pStyle w:val="ResumeText"/>
              <w:numPr>
                <w:ilvl w:val="0"/>
                <w:numId w:val="1"/>
              </w:numPr>
              <w:rPr>
                <w:color w:val="262626" w:themeColor="text1" w:themeTint="D9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</w:t>
            </w:r>
            <w:r w:rsidRPr="00111405">
              <w:rPr>
                <w:color w:val="000000"/>
                <w:sz w:val="22"/>
                <w:szCs w:val="22"/>
              </w:rPr>
              <w:t>ort and verify the accuracy of data before it is entered</w:t>
            </w:r>
            <w:proofErr w:type="gramStart"/>
            <w:r w:rsidRPr="00111405">
              <w:rPr>
                <w:color w:val="000000"/>
                <w:sz w:val="22"/>
                <w:szCs w:val="22"/>
              </w:rPr>
              <w:t>,</w:t>
            </w:r>
            <w:proofErr w:type="gramEnd"/>
            <w:r w:rsidRPr="00111405">
              <w:rPr>
                <w:color w:val="000000"/>
                <w:sz w:val="22"/>
                <w:szCs w:val="22"/>
              </w:rPr>
              <w:br/>
              <w:t>Compare data with source documents, or re-enter data in verifi</w:t>
            </w:r>
            <w:r w:rsidR="00CC7AC4">
              <w:rPr>
                <w:color w:val="000000"/>
                <w:sz w:val="22"/>
                <w:szCs w:val="22"/>
              </w:rPr>
              <w:t>cation format to detect errors.</w:t>
            </w:r>
          </w:p>
          <w:p w:rsidR="006849EE" w:rsidRPr="00CC7AC4" w:rsidRDefault="00E5648D" w:rsidP="00CC7AC4">
            <w:pPr>
              <w:pStyle w:val="ResumeText"/>
              <w:numPr>
                <w:ilvl w:val="0"/>
                <w:numId w:val="1"/>
              </w:numPr>
              <w:rPr>
                <w:color w:val="262626" w:themeColor="text1" w:themeTint="D9"/>
                <w:sz w:val="22"/>
                <w:szCs w:val="22"/>
              </w:rPr>
            </w:pPr>
            <w:r w:rsidRPr="00DD25BA">
              <w:rPr>
                <w:color w:val="262626" w:themeColor="text1" w:themeTint="D9"/>
                <w:sz w:val="22"/>
                <w:szCs w:val="22"/>
              </w:rPr>
              <w:t>Computer operations, related software and office equipment- MS Office (Word, Excel, Outlook,</w:t>
            </w:r>
            <w:r>
              <w:rPr>
                <w:color w:val="262626" w:themeColor="text1" w:themeTint="D9"/>
                <w:sz w:val="22"/>
                <w:szCs w:val="22"/>
              </w:rPr>
              <w:t>) scanners and printer</w:t>
            </w:r>
            <w:r w:rsidRPr="00DD25BA">
              <w:rPr>
                <w:color w:val="262626" w:themeColor="text1" w:themeTint="D9"/>
                <w:sz w:val="22"/>
                <w:szCs w:val="22"/>
              </w:rPr>
              <w:t xml:space="preserve"> </w:t>
            </w:r>
          </w:p>
        </w:tc>
      </w:tr>
      <w:tr w:rsidR="00D5367F" w:rsidTr="007B16A3">
        <w:tc>
          <w:tcPr>
            <w:tcW w:w="1871" w:type="dxa"/>
          </w:tcPr>
          <w:p w:rsidR="00D5367F" w:rsidRPr="006E363B" w:rsidRDefault="008A1830" w:rsidP="00290426">
            <w:pPr>
              <w:pStyle w:val="Heading1"/>
              <w:jc w:val="center"/>
              <w:rPr>
                <w:b/>
                <w:sz w:val="22"/>
                <w:szCs w:val="22"/>
              </w:rPr>
            </w:pPr>
            <w:r w:rsidRPr="006E363B">
              <w:rPr>
                <w:b/>
                <w:color w:val="262626" w:themeColor="text1" w:themeTint="D9"/>
                <w:sz w:val="22"/>
                <w:szCs w:val="22"/>
              </w:rPr>
              <w:t>education</w:t>
            </w:r>
          </w:p>
        </w:tc>
        <w:tc>
          <w:tcPr>
            <w:tcW w:w="469" w:type="dxa"/>
          </w:tcPr>
          <w:p w:rsidR="00D5367F" w:rsidRPr="006E363B" w:rsidRDefault="00D5367F">
            <w:pPr>
              <w:rPr>
                <w:b/>
                <w:sz w:val="22"/>
                <w:szCs w:val="22"/>
              </w:rPr>
            </w:pPr>
          </w:p>
        </w:tc>
        <w:tc>
          <w:tcPr>
            <w:tcW w:w="7740" w:type="dxa"/>
          </w:tcPr>
          <w:p w:rsidR="00522BE8" w:rsidRDefault="00B20A4A">
            <w:pPr>
              <w:pStyle w:val="ResumeText"/>
              <w:rPr>
                <w:color w:val="262626" w:themeColor="text1" w:themeTint="D9"/>
                <w:sz w:val="22"/>
                <w:szCs w:val="22"/>
              </w:rPr>
            </w:pPr>
            <w:r>
              <w:rPr>
                <w:color w:val="262626" w:themeColor="text1" w:themeTint="D9"/>
                <w:sz w:val="22"/>
                <w:szCs w:val="22"/>
              </w:rPr>
              <w:t>Attended</w:t>
            </w:r>
            <w:r w:rsidR="00522BE8" w:rsidRPr="00DD25BA">
              <w:rPr>
                <w:color w:val="262626" w:themeColor="text1" w:themeTint="D9"/>
                <w:sz w:val="22"/>
                <w:szCs w:val="22"/>
              </w:rPr>
              <w:t xml:space="preserve"> Saint Paul</w:t>
            </w:r>
            <w:r w:rsidR="009D0D41">
              <w:rPr>
                <w:color w:val="262626" w:themeColor="text1" w:themeTint="D9"/>
                <w:sz w:val="22"/>
                <w:szCs w:val="22"/>
              </w:rPr>
              <w:t xml:space="preserve"> Technical </w:t>
            </w:r>
            <w:r w:rsidR="00522BE8" w:rsidRPr="00DD25BA">
              <w:rPr>
                <w:color w:val="262626" w:themeColor="text1" w:themeTint="D9"/>
                <w:sz w:val="22"/>
                <w:szCs w:val="22"/>
              </w:rPr>
              <w:t>College</w:t>
            </w:r>
          </w:p>
          <w:p w:rsidR="001B4578" w:rsidRDefault="007270E8">
            <w:pPr>
              <w:pStyle w:val="ResumeText"/>
            </w:pPr>
            <w:r>
              <w:rPr>
                <w:color w:val="262626" w:themeColor="text1" w:themeTint="D9"/>
                <w:sz w:val="22"/>
                <w:szCs w:val="22"/>
              </w:rPr>
              <w:t xml:space="preserve">Received </w:t>
            </w:r>
            <w:r w:rsidR="00111405">
              <w:rPr>
                <w:color w:val="262626" w:themeColor="text1" w:themeTint="D9"/>
                <w:sz w:val="22"/>
                <w:szCs w:val="22"/>
              </w:rPr>
              <w:t xml:space="preserve">Certificate in </w:t>
            </w:r>
            <w:r w:rsidR="001B4578">
              <w:rPr>
                <w:color w:val="262626" w:themeColor="text1" w:themeTint="D9"/>
                <w:sz w:val="22"/>
                <w:szCs w:val="22"/>
              </w:rPr>
              <w:t>Medical Office</w:t>
            </w:r>
            <w:r>
              <w:rPr>
                <w:color w:val="262626" w:themeColor="text1" w:themeTint="D9"/>
                <w:sz w:val="22"/>
                <w:szCs w:val="22"/>
              </w:rPr>
              <w:t xml:space="preserve"> 05/2015</w:t>
            </w:r>
          </w:p>
        </w:tc>
      </w:tr>
      <w:tr w:rsidR="00D5367F" w:rsidTr="007B16A3">
        <w:tc>
          <w:tcPr>
            <w:tcW w:w="1871" w:type="dxa"/>
          </w:tcPr>
          <w:p w:rsidR="00D5367F" w:rsidRPr="006E363B" w:rsidRDefault="00290426" w:rsidP="00290426">
            <w:pPr>
              <w:pStyle w:val="Heading1"/>
              <w:jc w:val="center"/>
              <w:rPr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b/>
                <w:color w:val="262626" w:themeColor="text1" w:themeTint="D9"/>
                <w:sz w:val="22"/>
                <w:szCs w:val="22"/>
              </w:rPr>
              <w:t xml:space="preserve">      </w:t>
            </w:r>
            <w:r w:rsidR="00DD25BA" w:rsidRPr="006E363B">
              <w:rPr>
                <w:b/>
                <w:color w:val="262626" w:themeColor="text1" w:themeTint="D9"/>
                <w:sz w:val="22"/>
                <w:szCs w:val="22"/>
              </w:rPr>
              <w:t>Work History</w:t>
            </w:r>
          </w:p>
        </w:tc>
        <w:tc>
          <w:tcPr>
            <w:tcW w:w="469" w:type="dxa"/>
          </w:tcPr>
          <w:p w:rsidR="00D5367F" w:rsidRPr="00243C5C" w:rsidRDefault="00D5367F">
            <w:pPr>
              <w:rPr>
                <w:b/>
                <w:color w:val="262626" w:themeColor="text1" w:themeTint="D9"/>
              </w:rPr>
            </w:pPr>
          </w:p>
        </w:tc>
        <w:tc>
          <w:tcPr>
            <w:tcW w:w="774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262626" w:themeColor="text1" w:themeTint="D9"/>
                <w14:ligatures w14:val="none"/>
              </w:rPr>
              <w:id w:val="302434271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262626" w:themeColor="text1" w:themeTint="D9"/>
                    <w:sz w:val="22"/>
                    <w:szCs w:val="22"/>
                    <w14:ligatures w14:val="none"/>
                  </w:rPr>
                  <w:id w:val="830493898"/>
                </w:sdtPr>
                <w:sdtEndPr>
                  <w:rPr>
                    <w:rFonts w:eastAsiaTheme="majorEastAsia" w:cstheme="majorBidi"/>
                    <w:bCs/>
                    <w:caps/>
                    <w14:ligatures w14:val="standardContextual"/>
                  </w:rPr>
                </w:sdtEndPr>
                <w:sdtContent>
                  <w:p w:rsidR="007B0DBB" w:rsidRPr="008A1E09" w:rsidRDefault="007B0DBB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262626" w:themeColor="text1" w:themeTint="D9"/>
                        <w:sz w:val="22"/>
                        <w:szCs w:val="22"/>
                        <w14:ligatures w14:val="none"/>
                      </w:rPr>
                    </w:pPr>
                    <w:r w:rsidRPr="008A1E09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262626" w:themeColor="text1" w:themeTint="D9"/>
                        <w:sz w:val="22"/>
                        <w:szCs w:val="22"/>
                        <w14:ligatures w14:val="none"/>
                      </w:rPr>
                      <w:t>Receptionist</w:t>
                    </w:r>
                    <w:r w:rsidR="00243C5C" w:rsidRPr="008A1E09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262626" w:themeColor="text1" w:themeTint="D9"/>
                        <w:sz w:val="22"/>
                        <w:szCs w:val="22"/>
                        <w14:ligatures w14:val="none"/>
                      </w:rPr>
                      <w:t xml:space="preserve"> </w:t>
                    </w:r>
                    <w:r w:rsidRPr="008A1E09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262626" w:themeColor="text1" w:themeTint="D9"/>
                        <w:sz w:val="22"/>
                        <w:szCs w:val="22"/>
                        <w14:ligatures w14:val="none"/>
                      </w:rPr>
                      <w:t>- Adecco Temporary Service, Roseville, MN</w:t>
                    </w:r>
                  </w:p>
                  <w:p w:rsidR="007B0DBB" w:rsidRPr="008A1E09" w:rsidRDefault="007B0DBB" w:rsidP="007B0DBB">
                    <w:pPr>
                      <w:rPr>
                        <w:sz w:val="22"/>
                        <w:szCs w:val="22"/>
                      </w:rPr>
                    </w:pPr>
                    <w:r w:rsidRPr="008A1E09">
                      <w:rPr>
                        <w:sz w:val="22"/>
                        <w:szCs w:val="22"/>
                      </w:rPr>
                      <w:t>02/2016 - Present</w:t>
                    </w:r>
                  </w:p>
                  <w:p w:rsidR="00745F85" w:rsidRPr="008A1E09" w:rsidRDefault="00745F85">
                    <w:pPr>
                      <w:pStyle w:val="Heading2"/>
                      <w:rPr>
                        <w:rFonts w:asciiTheme="minorHAnsi" w:hAnsiTheme="minorHAnsi"/>
                        <w:b w:val="0"/>
                        <w:color w:val="000000"/>
                        <w:sz w:val="22"/>
                        <w:szCs w:val="22"/>
                      </w:rPr>
                    </w:pPr>
                    <w:r w:rsidRPr="008A1E09">
                      <w:rPr>
                        <w:color w:val="000000"/>
                        <w:sz w:val="22"/>
                        <w:szCs w:val="22"/>
                      </w:rPr>
                      <w:t>H</w:t>
                    </w:r>
                    <w:r w:rsidRPr="008A1E09">
                      <w:rPr>
                        <w:caps w:val="0"/>
                        <w:color w:val="000000"/>
                        <w:sz w:val="22"/>
                        <w:szCs w:val="22"/>
                      </w:rPr>
                      <w:t>ousekeeping</w:t>
                    </w:r>
                    <w:r w:rsidR="005A4E54" w:rsidRPr="008A1E09">
                      <w:rPr>
                        <w:b w:val="0"/>
                        <w:color w:val="000000"/>
                        <w:sz w:val="22"/>
                        <w:szCs w:val="22"/>
                      </w:rPr>
                      <w:t xml:space="preserve"> -</w:t>
                    </w:r>
                    <w:r w:rsidRPr="008A1E09">
                      <w:rPr>
                        <w:b w:val="0"/>
                        <w:color w:val="000000"/>
                        <w:sz w:val="22"/>
                        <w:szCs w:val="22"/>
                      </w:rPr>
                      <w:t xml:space="preserve"> </w:t>
                    </w:r>
                    <w:r w:rsidR="007270E8" w:rsidRPr="008A1E09">
                      <w:rPr>
                        <w:rFonts w:asciiTheme="minorHAnsi" w:hAnsiTheme="minorHAnsi"/>
                        <w:b w:val="0"/>
                        <w:color w:val="000000"/>
                        <w:sz w:val="22"/>
                        <w:szCs w:val="22"/>
                      </w:rPr>
                      <w:t>t</w:t>
                    </w:r>
                    <w:r w:rsidR="007270E8" w:rsidRPr="008A1E09">
                      <w:rPr>
                        <w:rFonts w:asciiTheme="minorHAnsi" w:hAnsiTheme="minorHAnsi"/>
                        <w:b w:val="0"/>
                        <w:caps w:val="0"/>
                        <w:color w:val="000000"/>
                        <w:sz w:val="22"/>
                        <w:szCs w:val="22"/>
                      </w:rPr>
                      <w:t>he</w:t>
                    </w:r>
                    <w:r w:rsidRPr="008A1E09">
                      <w:rPr>
                        <w:rFonts w:asciiTheme="minorHAnsi" w:hAnsiTheme="minorHAnsi"/>
                        <w:b w:val="0"/>
                        <w:color w:val="000000"/>
                        <w:sz w:val="22"/>
                        <w:szCs w:val="22"/>
                      </w:rPr>
                      <w:t xml:space="preserve"> s</w:t>
                    </w:r>
                    <w:r w:rsidRPr="008A1E09">
                      <w:rPr>
                        <w:rFonts w:asciiTheme="minorHAnsi" w:hAnsiTheme="minorHAnsi"/>
                        <w:b w:val="0"/>
                        <w:caps w:val="0"/>
                        <w:color w:val="000000"/>
                        <w:sz w:val="22"/>
                        <w:szCs w:val="22"/>
                      </w:rPr>
                      <w:t>hores</w:t>
                    </w:r>
                    <w:r w:rsidRPr="008A1E09">
                      <w:rPr>
                        <w:rFonts w:asciiTheme="minorHAnsi" w:hAnsiTheme="minorHAnsi"/>
                        <w:b w:val="0"/>
                        <w:color w:val="000000"/>
                        <w:sz w:val="22"/>
                        <w:szCs w:val="22"/>
                      </w:rPr>
                      <w:t xml:space="preserve"> </w:t>
                    </w:r>
                    <w:r w:rsidRPr="008A1E09">
                      <w:rPr>
                        <w:rFonts w:asciiTheme="minorHAnsi" w:hAnsiTheme="minorHAnsi"/>
                        <w:b w:val="0"/>
                        <w:caps w:val="0"/>
                        <w:sz w:val="22"/>
                        <w:szCs w:val="22"/>
                      </w:rPr>
                      <w:t>of</w:t>
                    </w:r>
                    <w:r w:rsidRPr="008A1E09">
                      <w:rPr>
                        <w:rFonts w:asciiTheme="minorHAnsi" w:hAnsiTheme="minorHAnsi"/>
                        <w:b w:val="0"/>
                        <w:color w:val="000000"/>
                        <w:sz w:val="22"/>
                        <w:szCs w:val="22"/>
                      </w:rPr>
                      <w:t xml:space="preserve"> l</w:t>
                    </w:r>
                    <w:r w:rsidRPr="008A1E09">
                      <w:rPr>
                        <w:rFonts w:asciiTheme="minorHAnsi" w:hAnsiTheme="minorHAnsi"/>
                        <w:b w:val="0"/>
                        <w:caps w:val="0"/>
                        <w:sz w:val="22"/>
                        <w:szCs w:val="22"/>
                      </w:rPr>
                      <w:t>ake</w:t>
                    </w:r>
                    <w:r w:rsidRPr="008A1E09">
                      <w:rPr>
                        <w:rFonts w:asciiTheme="minorHAnsi" w:hAnsiTheme="minorHAnsi"/>
                        <w:b w:val="0"/>
                        <w:color w:val="000000"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8A1E09">
                      <w:rPr>
                        <w:rFonts w:asciiTheme="minorHAnsi" w:hAnsiTheme="minorHAnsi"/>
                        <w:b w:val="0"/>
                        <w:caps w:val="0"/>
                        <w:color w:val="000000"/>
                        <w:sz w:val="22"/>
                        <w:szCs w:val="22"/>
                      </w:rPr>
                      <w:t>Phalen</w:t>
                    </w:r>
                    <w:proofErr w:type="spellEnd"/>
                    <w:r w:rsidR="007270E8" w:rsidRPr="008A1E09">
                      <w:rPr>
                        <w:rFonts w:asciiTheme="minorHAnsi" w:hAnsiTheme="minorHAnsi"/>
                        <w:b w:val="0"/>
                        <w:caps w:val="0"/>
                        <w:color w:val="000000"/>
                        <w:sz w:val="22"/>
                        <w:szCs w:val="22"/>
                      </w:rPr>
                      <w:t xml:space="preserve">, Maplewood, MN </w:t>
                    </w:r>
                  </w:p>
                  <w:p w:rsidR="00C77262" w:rsidRPr="008A1E09" w:rsidRDefault="00745F85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262626" w:themeColor="text1" w:themeTint="D9"/>
                        <w:sz w:val="22"/>
                        <w:szCs w:val="22"/>
                        <w14:ligatures w14:val="none"/>
                      </w:rPr>
                    </w:pPr>
                    <w:r w:rsidRPr="008A1E09">
                      <w:rPr>
                        <w:rFonts w:asciiTheme="minorHAnsi" w:hAnsiTheme="minorHAnsi"/>
                        <w:b w:val="0"/>
                        <w:color w:val="000000"/>
                        <w:sz w:val="22"/>
                        <w:szCs w:val="22"/>
                      </w:rPr>
                      <w:t>08/2015</w:t>
                    </w:r>
                    <w:r w:rsidR="00295200" w:rsidRPr="008A1E09">
                      <w:rPr>
                        <w:rFonts w:asciiTheme="minorHAnsi" w:hAnsiTheme="minorHAnsi"/>
                        <w:color w:val="000000"/>
                        <w:sz w:val="22"/>
                        <w:szCs w:val="22"/>
                      </w:rPr>
                      <w:t xml:space="preserve"> – </w:t>
                    </w:r>
                    <w:r w:rsidR="00295200" w:rsidRPr="008A1E09">
                      <w:rPr>
                        <w:rFonts w:asciiTheme="minorHAnsi" w:hAnsiTheme="minorHAnsi"/>
                        <w:b w:val="0"/>
                        <w:color w:val="000000"/>
                        <w:sz w:val="22"/>
                        <w:szCs w:val="22"/>
                      </w:rPr>
                      <w:t>12/2015</w:t>
                    </w:r>
                    <w:r w:rsidR="00C77262" w:rsidRPr="008A1E09">
                      <w:rPr>
                        <w:rFonts w:asciiTheme="minorHAnsi" w:hAnsiTheme="minorHAnsi"/>
                        <w:b w:val="0"/>
                        <w:color w:val="000000"/>
                        <w:sz w:val="22"/>
                        <w:szCs w:val="22"/>
                      </w:rPr>
                      <w:t xml:space="preserve">                                                                                                                                                     </w:t>
                    </w:r>
                    <w:r w:rsidRPr="008A1E09">
                      <w:rPr>
                        <w:rFonts w:asciiTheme="minorHAnsi" w:hAnsiTheme="minorHAnsi"/>
                        <w:b w:val="0"/>
                        <w:color w:val="000000"/>
                        <w:sz w:val="22"/>
                        <w:szCs w:val="22"/>
                      </w:rPr>
                      <w:t xml:space="preserve">                           </w:t>
                    </w:r>
                    <w:r w:rsidR="00C77262" w:rsidRPr="008A1E09">
                      <w:rPr>
                        <w:rFonts w:asciiTheme="minorHAnsi" w:hAnsiTheme="minorHAnsi"/>
                        <w:b w:val="0"/>
                        <w:color w:val="000000"/>
                        <w:sz w:val="22"/>
                        <w:szCs w:val="22"/>
                      </w:rPr>
                      <w:t xml:space="preserve">     </w:t>
                    </w:r>
                    <w:r w:rsidR="00C77262" w:rsidRPr="008A1E09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262626" w:themeColor="text1" w:themeTint="D9"/>
                        <w:sz w:val="22"/>
                        <w:szCs w:val="22"/>
                        <w14:ligatures w14:val="none"/>
                      </w:rPr>
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</w:r>
                  </w:p>
                  <w:p w:rsidR="00C77262" w:rsidRPr="008A1E09" w:rsidRDefault="006E363B" w:rsidP="00C77262">
                    <w:pPr>
                      <w:pStyle w:val="Heading2"/>
                      <w:rPr>
                        <w:rFonts w:asciiTheme="minorHAnsi" w:hAnsiTheme="minorHAnsi"/>
                        <w:b w:val="0"/>
                        <w:caps w:val="0"/>
                        <w:color w:val="262626" w:themeColor="text1" w:themeTint="D9"/>
                        <w:sz w:val="22"/>
                        <w:szCs w:val="22"/>
                      </w:rPr>
                    </w:pPr>
                    <w:r w:rsidRPr="008A1E09">
                      <w:rPr>
                        <w:caps w:val="0"/>
                        <w:color w:val="262626" w:themeColor="text1" w:themeTint="D9"/>
                        <w:sz w:val="22"/>
                        <w:szCs w:val="22"/>
                      </w:rPr>
                      <w:t xml:space="preserve">Data </w:t>
                    </w:r>
                    <w:r w:rsidR="00111405" w:rsidRPr="008A1E09">
                      <w:rPr>
                        <w:caps w:val="0"/>
                        <w:color w:val="262626" w:themeColor="text1" w:themeTint="D9"/>
                        <w:sz w:val="22"/>
                        <w:szCs w:val="22"/>
                      </w:rPr>
                      <w:t>E</w:t>
                    </w:r>
                    <w:r w:rsidRPr="008A1E09">
                      <w:rPr>
                        <w:caps w:val="0"/>
                        <w:color w:val="262626" w:themeColor="text1" w:themeTint="D9"/>
                        <w:sz w:val="22"/>
                        <w:szCs w:val="22"/>
                      </w:rPr>
                      <w:t xml:space="preserve">ntry </w:t>
                    </w:r>
                    <w:r w:rsidR="00111405" w:rsidRPr="008A1E09">
                      <w:rPr>
                        <w:caps w:val="0"/>
                        <w:color w:val="262626" w:themeColor="text1" w:themeTint="D9"/>
                        <w:sz w:val="22"/>
                        <w:szCs w:val="22"/>
                      </w:rPr>
                      <w:t>C</w:t>
                    </w:r>
                    <w:r w:rsidRPr="008A1E09">
                      <w:rPr>
                        <w:caps w:val="0"/>
                        <w:color w:val="262626" w:themeColor="text1" w:themeTint="D9"/>
                        <w:sz w:val="22"/>
                        <w:szCs w:val="22"/>
                      </w:rPr>
                      <w:t>lerk</w:t>
                    </w:r>
                    <w:r w:rsidR="005A4E54" w:rsidRPr="008A1E09">
                      <w:rPr>
                        <w:b w:val="0"/>
                        <w:caps w:val="0"/>
                        <w:color w:val="262626" w:themeColor="text1" w:themeTint="D9"/>
                        <w:sz w:val="22"/>
                        <w:szCs w:val="22"/>
                      </w:rPr>
                      <w:t xml:space="preserve"> </w:t>
                    </w:r>
                    <w:r w:rsidR="005A4E54" w:rsidRPr="008A1E09">
                      <w:rPr>
                        <w:rFonts w:asciiTheme="minorHAnsi" w:hAnsiTheme="minorHAnsi"/>
                        <w:b w:val="0"/>
                        <w:caps w:val="0"/>
                        <w:color w:val="262626" w:themeColor="text1" w:themeTint="D9"/>
                        <w:sz w:val="22"/>
                        <w:szCs w:val="22"/>
                      </w:rPr>
                      <w:t>-</w:t>
                    </w:r>
                    <w:r w:rsidR="00C77262" w:rsidRPr="008A1E09">
                      <w:rPr>
                        <w:rFonts w:asciiTheme="minorHAnsi" w:hAnsiTheme="minorHAnsi"/>
                        <w:b w:val="0"/>
                        <w:caps w:val="0"/>
                        <w:color w:val="262626" w:themeColor="text1" w:themeTint="D9"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="00C77262" w:rsidRPr="008A1E09">
                      <w:rPr>
                        <w:rFonts w:asciiTheme="minorHAnsi" w:hAnsiTheme="minorHAnsi"/>
                        <w:b w:val="0"/>
                        <w:caps w:val="0"/>
                        <w:color w:val="262626" w:themeColor="text1" w:themeTint="D9"/>
                        <w:sz w:val="22"/>
                        <w:szCs w:val="22"/>
                      </w:rPr>
                      <w:t>Aerotek</w:t>
                    </w:r>
                    <w:proofErr w:type="spellEnd"/>
                    <w:r w:rsidR="00C77262" w:rsidRPr="008A1E09">
                      <w:rPr>
                        <w:rFonts w:asciiTheme="minorHAnsi" w:hAnsiTheme="minorHAnsi"/>
                        <w:b w:val="0"/>
                        <w:caps w:val="0"/>
                        <w:color w:val="262626" w:themeColor="text1" w:themeTint="D9"/>
                        <w:sz w:val="22"/>
                        <w:szCs w:val="22"/>
                      </w:rPr>
                      <w:t xml:space="preserve"> Temporary A</w:t>
                    </w:r>
                    <w:r w:rsidRPr="008A1E09">
                      <w:rPr>
                        <w:rFonts w:asciiTheme="minorHAnsi" w:hAnsiTheme="minorHAnsi"/>
                        <w:b w:val="0"/>
                        <w:caps w:val="0"/>
                        <w:color w:val="262626" w:themeColor="text1" w:themeTint="D9"/>
                        <w:sz w:val="22"/>
                        <w:szCs w:val="22"/>
                      </w:rPr>
                      <w:t>gency Bloomington, MN</w:t>
                    </w:r>
                  </w:p>
                  <w:p w:rsidR="00D5367F" w:rsidRPr="008A1E09" w:rsidRDefault="009110BC" w:rsidP="00C77262">
                    <w:pPr>
                      <w:pStyle w:val="Heading2"/>
                      <w:rPr>
                        <w:rFonts w:asciiTheme="minorHAnsi" w:hAnsiTheme="minorHAnsi"/>
                        <w:b w:val="0"/>
                        <w:color w:val="262626" w:themeColor="text1" w:themeTint="D9"/>
                        <w:sz w:val="22"/>
                        <w:szCs w:val="22"/>
                      </w:rPr>
                    </w:pPr>
                    <w:r w:rsidRPr="008A1E09">
                      <w:rPr>
                        <w:rFonts w:asciiTheme="minorHAnsi" w:hAnsiTheme="minorHAnsi"/>
                        <w:b w:val="0"/>
                        <w:color w:val="262626" w:themeColor="text1" w:themeTint="D9"/>
                        <w:sz w:val="22"/>
                        <w:szCs w:val="22"/>
                      </w:rPr>
                      <w:t>5/2011</w:t>
                    </w:r>
                    <w:r w:rsidR="007B0DBB" w:rsidRPr="008A1E09">
                      <w:rPr>
                        <w:rFonts w:asciiTheme="minorHAnsi" w:hAnsiTheme="minorHAnsi"/>
                        <w:b w:val="0"/>
                        <w:color w:val="262626" w:themeColor="text1" w:themeTint="D9"/>
                        <w:sz w:val="22"/>
                        <w:szCs w:val="22"/>
                      </w:rPr>
                      <w:t xml:space="preserve"> </w:t>
                    </w:r>
                    <w:r w:rsidRPr="008A1E09">
                      <w:rPr>
                        <w:rFonts w:asciiTheme="minorHAnsi" w:hAnsiTheme="minorHAnsi"/>
                        <w:b w:val="0"/>
                        <w:color w:val="262626" w:themeColor="text1" w:themeTint="D9"/>
                        <w:sz w:val="22"/>
                        <w:szCs w:val="22"/>
                      </w:rPr>
                      <w:t>-</w:t>
                    </w:r>
                    <w:r w:rsidR="007B0DBB" w:rsidRPr="008A1E09">
                      <w:rPr>
                        <w:rFonts w:asciiTheme="minorHAnsi" w:hAnsiTheme="minorHAnsi"/>
                        <w:b w:val="0"/>
                        <w:color w:val="262626" w:themeColor="text1" w:themeTint="D9"/>
                        <w:sz w:val="22"/>
                        <w:szCs w:val="22"/>
                      </w:rPr>
                      <w:t xml:space="preserve"> </w:t>
                    </w:r>
                    <w:r w:rsidRPr="008A1E09">
                      <w:rPr>
                        <w:rFonts w:asciiTheme="minorHAnsi" w:hAnsiTheme="minorHAnsi"/>
                        <w:b w:val="0"/>
                        <w:color w:val="262626" w:themeColor="text1" w:themeTint="D9"/>
                        <w:sz w:val="22"/>
                        <w:szCs w:val="22"/>
                      </w:rPr>
                      <w:t>7/2011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262626" w:themeColor="text1" w:themeTint="D9"/>
                    <w:sz w:val="22"/>
                    <w:szCs w:val="22"/>
                    <w14:ligatures w14:val="none"/>
                  </w:rPr>
                  <w:id w:val="1265197789"/>
                </w:sdtPr>
                <w:sdtEndPr/>
                <w:sdtContent>
                  <w:p w:rsidR="00D5367F" w:rsidRPr="008A1E09" w:rsidRDefault="00C77262">
                    <w:pPr>
                      <w:pStyle w:val="Heading2"/>
                      <w:rPr>
                        <w:rFonts w:asciiTheme="minorHAnsi" w:hAnsiTheme="minorHAnsi"/>
                        <w:b w:val="0"/>
                        <w:color w:val="262626" w:themeColor="text1" w:themeTint="D9"/>
                        <w:sz w:val="22"/>
                        <w:szCs w:val="22"/>
                      </w:rPr>
                    </w:pPr>
                    <w:r w:rsidRPr="008A1E09">
                      <w:rPr>
                        <w:caps w:val="0"/>
                        <w:color w:val="262626" w:themeColor="text1" w:themeTint="D9"/>
                        <w:sz w:val="22"/>
                        <w:szCs w:val="22"/>
                      </w:rPr>
                      <w:t>Customer Service A</w:t>
                    </w:r>
                    <w:r w:rsidR="006E363B" w:rsidRPr="008A1E09">
                      <w:rPr>
                        <w:caps w:val="0"/>
                        <w:color w:val="262626" w:themeColor="text1" w:themeTint="D9"/>
                        <w:sz w:val="22"/>
                        <w:szCs w:val="22"/>
                      </w:rPr>
                      <w:t>ssociate</w:t>
                    </w:r>
                    <w:r w:rsidR="005A4E54" w:rsidRPr="008A1E09">
                      <w:rPr>
                        <w:b w:val="0"/>
                        <w:caps w:val="0"/>
                        <w:color w:val="262626" w:themeColor="text1" w:themeTint="D9"/>
                        <w:sz w:val="22"/>
                        <w:szCs w:val="22"/>
                      </w:rPr>
                      <w:t xml:space="preserve"> -</w:t>
                    </w:r>
                    <w:r w:rsidR="006E363B" w:rsidRPr="008A1E09">
                      <w:rPr>
                        <w:b w:val="0"/>
                        <w:caps w:val="0"/>
                        <w:color w:val="262626" w:themeColor="text1" w:themeTint="D9"/>
                        <w:sz w:val="22"/>
                        <w:szCs w:val="22"/>
                      </w:rPr>
                      <w:t xml:space="preserve"> </w:t>
                    </w:r>
                    <w:r w:rsidR="006E363B" w:rsidRPr="008A1E09">
                      <w:rPr>
                        <w:rFonts w:asciiTheme="minorHAnsi" w:hAnsiTheme="minorHAnsi"/>
                        <w:b w:val="0"/>
                        <w:caps w:val="0"/>
                        <w:color w:val="262626" w:themeColor="text1" w:themeTint="D9"/>
                        <w:sz w:val="22"/>
                        <w:szCs w:val="22"/>
                      </w:rPr>
                      <w:t>Pitney Bowes, Saint Paul, MN</w:t>
                    </w:r>
                  </w:p>
                  <w:p w:rsidR="00D5367F" w:rsidRPr="00243C5C" w:rsidRDefault="009110BC" w:rsidP="00A1105A">
                    <w:pPr>
                      <w:pStyle w:val="ResumeText"/>
                      <w:rPr>
                        <w:color w:val="262626" w:themeColor="text1" w:themeTint="D9"/>
                      </w:rPr>
                    </w:pPr>
                    <w:r w:rsidRPr="008A1E09">
                      <w:rPr>
                        <w:color w:val="262626" w:themeColor="text1" w:themeTint="D9"/>
                        <w:sz w:val="22"/>
                        <w:szCs w:val="22"/>
                      </w:rPr>
                      <w:t>11/2009</w:t>
                    </w:r>
                    <w:r w:rsidR="007B0DBB" w:rsidRPr="008A1E09">
                      <w:rPr>
                        <w:color w:val="262626" w:themeColor="text1" w:themeTint="D9"/>
                        <w:sz w:val="22"/>
                        <w:szCs w:val="22"/>
                      </w:rPr>
                      <w:t xml:space="preserve"> </w:t>
                    </w:r>
                    <w:r w:rsidRPr="008A1E09">
                      <w:rPr>
                        <w:color w:val="262626" w:themeColor="text1" w:themeTint="D9"/>
                        <w:sz w:val="22"/>
                        <w:szCs w:val="22"/>
                      </w:rPr>
                      <w:t>-</w:t>
                    </w:r>
                    <w:r w:rsidR="007B0DBB" w:rsidRPr="008A1E09">
                      <w:rPr>
                        <w:color w:val="262626" w:themeColor="text1" w:themeTint="D9"/>
                        <w:sz w:val="22"/>
                        <w:szCs w:val="22"/>
                      </w:rPr>
                      <w:t xml:space="preserve"> </w:t>
                    </w:r>
                    <w:r w:rsidRPr="008A1E09">
                      <w:rPr>
                        <w:color w:val="262626" w:themeColor="text1" w:themeTint="D9"/>
                        <w:sz w:val="22"/>
                        <w:szCs w:val="22"/>
                      </w:rPr>
                      <w:t>2/2011</w:t>
                    </w:r>
                  </w:p>
                </w:sdtContent>
              </w:sdt>
            </w:sdtContent>
          </w:sdt>
        </w:tc>
      </w:tr>
      <w:tr w:rsidR="00D5367F" w:rsidTr="007B16A3">
        <w:tc>
          <w:tcPr>
            <w:tcW w:w="1871" w:type="dxa"/>
          </w:tcPr>
          <w:p w:rsidR="00D5367F" w:rsidRPr="006E363B" w:rsidRDefault="008A1830">
            <w:pPr>
              <w:pStyle w:val="Heading1"/>
              <w:rPr>
                <w:b/>
                <w:color w:val="262626" w:themeColor="text1" w:themeTint="D9"/>
                <w:sz w:val="22"/>
                <w:szCs w:val="22"/>
              </w:rPr>
            </w:pPr>
            <w:r w:rsidRPr="006E363B">
              <w:rPr>
                <w:b/>
                <w:color w:val="262626" w:themeColor="text1" w:themeTint="D9"/>
                <w:sz w:val="22"/>
                <w:szCs w:val="22"/>
              </w:rPr>
              <w:lastRenderedPageBreak/>
              <w:t>Accomplishments</w:t>
            </w:r>
          </w:p>
        </w:tc>
        <w:tc>
          <w:tcPr>
            <w:tcW w:w="469" w:type="dxa"/>
          </w:tcPr>
          <w:p w:rsidR="00D5367F" w:rsidRPr="006E363B" w:rsidRDefault="00D5367F">
            <w:pPr>
              <w:rPr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7740" w:type="dxa"/>
          </w:tcPr>
          <w:p w:rsidR="00D5367F" w:rsidRPr="00DD25BA" w:rsidRDefault="009110BC">
            <w:pPr>
              <w:rPr>
                <w:b/>
                <w:color w:val="262626" w:themeColor="text1" w:themeTint="D9"/>
                <w:sz w:val="22"/>
                <w:szCs w:val="22"/>
              </w:rPr>
            </w:pPr>
            <w:r w:rsidRPr="00DD25BA">
              <w:rPr>
                <w:b/>
                <w:color w:val="262626" w:themeColor="text1" w:themeTint="D9"/>
                <w:sz w:val="22"/>
                <w:szCs w:val="22"/>
              </w:rPr>
              <w:t>Keyboarding class</w:t>
            </w:r>
          </w:p>
          <w:p w:rsidR="009110BC" w:rsidRPr="00DD25BA" w:rsidRDefault="009110BC">
            <w:pPr>
              <w:rPr>
                <w:color w:val="262626" w:themeColor="text1" w:themeTint="D9"/>
                <w:sz w:val="22"/>
                <w:szCs w:val="22"/>
              </w:rPr>
            </w:pPr>
            <w:r w:rsidRPr="00DD25BA">
              <w:rPr>
                <w:color w:val="262626" w:themeColor="text1" w:themeTint="D9"/>
                <w:sz w:val="22"/>
                <w:szCs w:val="22"/>
              </w:rPr>
              <w:t xml:space="preserve">The </w:t>
            </w:r>
            <w:r w:rsidR="00F6461D">
              <w:rPr>
                <w:color w:val="262626" w:themeColor="text1" w:themeTint="D9"/>
                <w:sz w:val="22"/>
                <w:szCs w:val="22"/>
              </w:rPr>
              <w:t>ability to type 40</w:t>
            </w:r>
            <w:r w:rsidRPr="00DD25BA">
              <w:rPr>
                <w:color w:val="262626" w:themeColor="text1" w:themeTint="D9"/>
                <w:sz w:val="22"/>
                <w:szCs w:val="22"/>
              </w:rPr>
              <w:t xml:space="preserve"> words per min</w:t>
            </w:r>
            <w:r w:rsidR="00DD25BA">
              <w:rPr>
                <w:color w:val="262626" w:themeColor="text1" w:themeTint="D9"/>
                <w:sz w:val="22"/>
                <w:szCs w:val="22"/>
              </w:rPr>
              <w:t>.</w:t>
            </w:r>
          </w:p>
          <w:p w:rsidR="009110BC" w:rsidRPr="00DD25BA" w:rsidRDefault="009110BC">
            <w:pPr>
              <w:rPr>
                <w:b/>
                <w:color w:val="262626" w:themeColor="text1" w:themeTint="D9"/>
                <w:sz w:val="22"/>
                <w:szCs w:val="22"/>
              </w:rPr>
            </w:pPr>
            <w:r w:rsidRPr="00DD25BA">
              <w:rPr>
                <w:b/>
                <w:color w:val="262626" w:themeColor="text1" w:themeTint="D9"/>
                <w:sz w:val="22"/>
                <w:szCs w:val="22"/>
              </w:rPr>
              <w:t>Computer Fundamentals</w:t>
            </w:r>
            <w:r w:rsidR="00DD25BA" w:rsidRPr="00DD25BA">
              <w:rPr>
                <w:b/>
                <w:color w:val="262626" w:themeColor="text1" w:themeTint="D9"/>
                <w:sz w:val="22"/>
                <w:szCs w:val="22"/>
              </w:rPr>
              <w:t xml:space="preserve"> Class</w:t>
            </w:r>
          </w:p>
          <w:p w:rsidR="009110BC" w:rsidRPr="006E363B" w:rsidRDefault="009110BC">
            <w:pPr>
              <w:rPr>
                <w:sz w:val="22"/>
                <w:szCs w:val="22"/>
              </w:rPr>
            </w:pPr>
            <w:r w:rsidRPr="00DD25BA">
              <w:rPr>
                <w:color w:val="262626" w:themeColor="text1" w:themeTint="D9"/>
                <w:sz w:val="22"/>
                <w:szCs w:val="22"/>
              </w:rPr>
              <w:t xml:space="preserve">Able to use power point, excel, word, </w:t>
            </w:r>
            <w:r w:rsidR="006E363B" w:rsidRPr="00DD25BA">
              <w:rPr>
                <w:color w:val="262626" w:themeColor="text1" w:themeTint="D9"/>
                <w:sz w:val="22"/>
                <w:szCs w:val="22"/>
              </w:rPr>
              <w:t>scanner, printer and store programs</w:t>
            </w:r>
            <w:r w:rsidR="00DD25BA">
              <w:rPr>
                <w:color w:val="262626" w:themeColor="text1" w:themeTint="D9"/>
                <w:sz w:val="22"/>
                <w:szCs w:val="22"/>
              </w:rPr>
              <w:t>.</w:t>
            </w:r>
            <w:r w:rsidR="006E363B" w:rsidRPr="006E363B">
              <w:rPr>
                <w:sz w:val="22"/>
                <w:szCs w:val="22"/>
              </w:rPr>
              <w:t xml:space="preserve"> </w:t>
            </w:r>
          </w:p>
          <w:p w:rsidR="009110BC" w:rsidRDefault="009110BC"/>
        </w:tc>
      </w:tr>
      <w:tr w:rsidR="00D5367F" w:rsidTr="007B16A3">
        <w:tc>
          <w:tcPr>
            <w:tcW w:w="1871" w:type="dxa"/>
          </w:tcPr>
          <w:p w:rsidR="00D5367F" w:rsidRDefault="00D5367F">
            <w:pPr>
              <w:pStyle w:val="Heading1"/>
            </w:pPr>
          </w:p>
        </w:tc>
        <w:tc>
          <w:tcPr>
            <w:tcW w:w="469" w:type="dxa"/>
          </w:tcPr>
          <w:p w:rsidR="00D5367F" w:rsidRDefault="00D5367F"/>
        </w:tc>
        <w:tc>
          <w:tcPr>
            <w:tcW w:w="7740" w:type="dxa"/>
          </w:tcPr>
          <w:p w:rsidR="00D5367F" w:rsidRDefault="00D5367F" w:rsidP="008A1830"/>
        </w:tc>
      </w:tr>
    </w:tbl>
    <w:p w:rsidR="00D5367F" w:rsidRDefault="00D5367F" w:rsidP="003B01EF"/>
    <w:sectPr w:rsidR="00D5367F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830" w:rsidRDefault="008A1830">
      <w:pPr>
        <w:spacing w:before="0" w:after="0" w:line="240" w:lineRule="auto"/>
      </w:pPr>
      <w:r>
        <w:separator/>
      </w:r>
    </w:p>
  </w:endnote>
  <w:endnote w:type="continuationSeparator" w:id="0">
    <w:p w:rsidR="008A1830" w:rsidRDefault="008A183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148"/>
      <w:gridCol w:w="5148"/>
    </w:tblGrid>
    <w:tr w:rsidR="00D5367F">
      <w:tc>
        <w:tcPr>
          <w:tcW w:w="5148" w:type="dxa"/>
        </w:tcPr>
        <w:p w:rsidR="00D5367F" w:rsidRDefault="00DD25BA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26E57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D5367F" w:rsidRDefault="008A1830">
              <w:pPr>
                <w:pStyle w:val="Footer"/>
                <w:jc w:val="right"/>
              </w:pPr>
              <w:r>
                <w:t>Dorothea Brown</w:t>
              </w:r>
            </w:p>
          </w:tc>
        </w:sdtContent>
      </w:sdt>
    </w:tr>
  </w:tbl>
  <w:p w:rsidR="00D5367F" w:rsidRDefault="00D536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830" w:rsidRDefault="008A1830">
      <w:pPr>
        <w:spacing w:before="0" w:after="0" w:line="240" w:lineRule="auto"/>
      </w:pPr>
      <w:r>
        <w:separator/>
      </w:r>
    </w:p>
  </w:footnote>
  <w:footnote w:type="continuationSeparator" w:id="0">
    <w:p w:rsidR="008A1830" w:rsidRDefault="008A183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2227F"/>
    <w:multiLevelType w:val="hybridMultilevel"/>
    <w:tmpl w:val="7DDC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830"/>
    <w:rsid w:val="00004E4D"/>
    <w:rsid w:val="00051EFA"/>
    <w:rsid w:val="000D6A6F"/>
    <w:rsid w:val="000E7CB9"/>
    <w:rsid w:val="000F7054"/>
    <w:rsid w:val="00110423"/>
    <w:rsid w:val="00111405"/>
    <w:rsid w:val="00146B01"/>
    <w:rsid w:val="001666A0"/>
    <w:rsid w:val="001B4578"/>
    <w:rsid w:val="001E5299"/>
    <w:rsid w:val="002223C0"/>
    <w:rsid w:val="00243C5C"/>
    <w:rsid w:val="00290426"/>
    <w:rsid w:val="00295200"/>
    <w:rsid w:val="002F7840"/>
    <w:rsid w:val="003115D5"/>
    <w:rsid w:val="0031657F"/>
    <w:rsid w:val="003B01EF"/>
    <w:rsid w:val="003B606C"/>
    <w:rsid w:val="003C0EF8"/>
    <w:rsid w:val="00406526"/>
    <w:rsid w:val="004D51BF"/>
    <w:rsid w:val="00522BE8"/>
    <w:rsid w:val="00560DCB"/>
    <w:rsid w:val="00572D85"/>
    <w:rsid w:val="005A4E54"/>
    <w:rsid w:val="006140E5"/>
    <w:rsid w:val="006849EE"/>
    <w:rsid w:val="006A4C6A"/>
    <w:rsid w:val="006E363B"/>
    <w:rsid w:val="00716B79"/>
    <w:rsid w:val="007270E8"/>
    <w:rsid w:val="00741A5B"/>
    <w:rsid w:val="00745F85"/>
    <w:rsid w:val="007B0DBB"/>
    <w:rsid w:val="007B16A3"/>
    <w:rsid w:val="00866BAB"/>
    <w:rsid w:val="0089228C"/>
    <w:rsid w:val="008A1830"/>
    <w:rsid w:val="008A1E09"/>
    <w:rsid w:val="008B4BBF"/>
    <w:rsid w:val="008E133E"/>
    <w:rsid w:val="009110BC"/>
    <w:rsid w:val="00911A5F"/>
    <w:rsid w:val="00932646"/>
    <w:rsid w:val="009B15B8"/>
    <w:rsid w:val="009D0D41"/>
    <w:rsid w:val="00A1105A"/>
    <w:rsid w:val="00A2118B"/>
    <w:rsid w:val="00A34C71"/>
    <w:rsid w:val="00AA1E9B"/>
    <w:rsid w:val="00AB3DFB"/>
    <w:rsid w:val="00AC1CAC"/>
    <w:rsid w:val="00AF4358"/>
    <w:rsid w:val="00B04EB9"/>
    <w:rsid w:val="00B20A4A"/>
    <w:rsid w:val="00B24F5A"/>
    <w:rsid w:val="00B409A8"/>
    <w:rsid w:val="00BB5DB2"/>
    <w:rsid w:val="00BD59FE"/>
    <w:rsid w:val="00C24DFC"/>
    <w:rsid w:val="00C26E57"/>
    <w:rsid w:val="00C351CD"/>
    <w:rsid w:val="00C77262"/>
    <w:rsid w:val="00CC7AC4"/>
    <w:rsid w:val="00D32C32"/>
    <w:rsid w:val="00D5367F"/>
    <w:rsid w:val="00D57972"/>
    <w:rsid w:val="00DA003B"/>
    <w:rsid w:val="00DA00E2"/>
    <w:rsid w:val="00DA08E9"/>
    <w:rsid w:val="00DD25BA"/>
    <w:rsid w:val="00DF0D14"/>
    <w:rsid w:val="00E33813"/>
    <w:rsid w:val="00E5648D"/>
    <w:rsid w:val="00F364E3"/>
    <w:rsid w:val="00F6461D"/>
    <w:rsid w:val="00FC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/>
    <w:lsdException w:name="heading 4" w:uiPriority="18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35" w:qFormat="1"/>
    <w:lsdException w:name="Title" w:semiHidden="0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semiHidden="0" w:uiPriority="9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5B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5B8"/>
    <w:rPr>
      <w:rFonts w:ascii="Tahoma" w:hAnsi="Tahoma" w:cs="Tahoma"/>
      <w:kern w:val="20"/>
      <w:sz w:val="16"/>
      <w:szCs w:val="16"/>
    </w:rPr>
  </w:style>
  <w:style w:type="character" w:customStyle="1" w:styleId="apple-converted-space">
    <w:name w:val="apple-converted-space"/>
    <w:basedOn w:val="DefaultParagraphFont"/>
    <w:rsid w:val="00B409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/>
    <w:lsdException w:name="heading 4" w:uiPriority="18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35" w:qFormat="1"/>
    <w:lsdException w:name="Title" w:semiHidden="0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semiHidden="0" w:uiPriority="9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5B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5B8"/>
    <w:rPr>
      <w:rFonts w:ascii="Tahoma" w:hAnsi="Tahoma" w:cs="Tahoma"/>
      <w:kern w:val="20"/>
      <w:sz w:val="16"/>
      <w:szCs w:val="16"/>
    </w:rPr>
  </w:style>
  <w:style w:type="character" w:customStyle="1" w:styleId="apple-converted-space">
    <w:name w:val="apple-converted-space"/>
    <w:basedOn w:val="DefaultParagraphFont"/>
    <w:rsid w:val="00B40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rothea\AppData\Roaming\Microsoft\Templates\Functional%20resume%20(Minimalist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9E3F97B5584A159D4339958AE46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61112-C74D-4B3C-B431-D088E99EA571}"/>
      </w:docPartPr>
      <w:docPartBody>
        <w:p w:rsidR="005862E4" w:rsidRDefault="00992F74">
          <w:pPr>
            <w:pStyle w:val="BF9E3F97B5584A159D4339958AE46E1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F74"/>
    <w:rsid w:val="005862E4"/>
    <w:rsid w:val="0099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4143F690F24DBCB5B5393F007C64CC">
    <w:name w:val="D54143F690F24DBCB5B5393F007C64CC"/>
  </w:style>
  <w:style w:type="paragraph" w:customStyle="1" w:styleId="99C1FC26950B48DF917E12C110FE05E9">
    <w:name w:val="99C1FC26950B48DF917E12C110FE05E9"/>
  </w:style>
  <w:style w:type="paragraph" w:customStyle="1" w:styleId="C1EA4CB0B36E4EAB88C48C750D5CD784">
    <w:name w:val="C1EA4CB0B36E4EAB88C48C750D5CD784"/>
  </w:style>
  <w:style w:type="paragraph" w:customStyle="1" w:styleId="B1DE462A5759428E8FC6D8A1F2C6F060">
    <w:name w:val="B1DE462A5759428E8FC6D8A1F2C6F060"/>
  </w:style>
  <w:style w:type="character" w:styleId="Emphasis">
    <w:name w:val="Emphasis"/>
    <w:basedOn w:val="DefaultParagraphFont"/>
    <w:unhideWhenUsed/>
    <w:qFormat/>
    <w:rPr>
      <w:color w:val="4F81BD" w:themeColor="accent1"/>
    </w:rPr>
  </w:style>
  <w:style w:type="paragraph" w:customStyle="1" w:styleId="63056A67EF234CE3A555A44BEDD0CB00">
    <w:name w:val="63056A67EF234CE3A555A44BEDD0CB00"/>
  </w:style>
  <w:style w:type="character" w:styleId="PlaceholderText">
    <w:name w:val="Placeholder Text"/>
    <w:basedOn w:val="DefaultParagraphFont"/>
    <w:uiPriority w:val="99"/>
    <w:semiHidden/>
    <w:rsid w:val="00992F74"/>
    <w:rPr>
      <w:color w:val="808080"/>
    </w:rPr>
  </w:style>
  <w:style w:type="paragraph" w:customStyle="1" w:styleId="BF9E3F97B5584A159D4339958AE46E1E">
    <w:name w:val="BF9E3F97B5584A159D4339958AE46E1E"/>
  </w:style>
  <w:style w:type="paragraph" w:customStyle="1" w:styleId="49741B6EFF2F4A4F91BA11633484AE82">
    <w:name w:val="49741B6EFF2F4A4F91BA11633484AE82"/>
  </w:style>
  <w:style w:type="paragraph" w:customStyle="1" w:styleId="31089168BA844881BEBC2D57ACC10702">
    <w:name w:val="31089168BA844881BEBC2D57ACC10702"/>
  </w:style>
  <w:style w:type="paragraph" w:customStyle="1" w:styleId="47250233CC7F446B953061ACDD72C7F1">
    <w:name w:val="47250233CC7F446B953061ACDD72C7F1"/>
  </w:style>
  <w:style w:type="paragraph" w:customStyle="1" w:styleId="BD870A706F894E879947D2844041BD35">
    <w:name w:val="BD870A706F894E879947D2844041BD35"/>
  </w:style>
  <w:style w:type="paragraph" w:customStyle="1" w:styleId="B9DFA9E467BE4AE2915CDC874D4323B4">
    <w:name w:val="B9DFA9E467BE4AE2915CDC874D4323B4"/>
  </w:style>
  <w:style w:type="paragraph" w:customStyle="1" w:styleId="6E72EF7A83DA4F52B265068B7D285FD5">
    <w:name w:val="6E72EF7A83DA4F52B265068B7D285FD5"/>
  </w:style>
  <w:style w:type="paragraph" w:customStyle="1" w:styleId="047F36A2BB9E4801ABAC036DAD3748A8">
    <w:name w:val="047F36A2BB9E4801ABAC036DAD3748A8"/>
  </w:style>
  <w:style w:type="paragraph" w:customStyle="1" w:styleId="B06CB39E57B84C42BC22B89A611FDDCD">
    <w:name w:val="B06CB39E57B84C42BC22B89A611FDDCD"/>
  </w:style>
  <w:style w:type="paragraph" w:customStyle="1" w:styleId="4AF089A5FB6E4CC3A116EA76F9045981">
    <w:name w:val="4AF089A5FB6E4CC3A116EA76F9045981"/>
  </w:style>
  <w:style w:type="paragraph" w:customStyle="1" w:styleId="963DD700097E4916B5C343BFE626B61A">
    <w:name w:val="963DD700097E4916B5C343BFE626B61A"/>
  </w:style>
  <w:style w:type="paragraph" w:customStyle="1" w:styleId="11AAD474405B4954888C26F3C9DF216C">
    <w:name w:val="11AAD474405B4954888C26F3C9DF216C"/>
  </w:style>
  <w:style w:type="paragraph" w:customStyle="1" w:styleId="8B773547B5264773B3632BDD11C9015E">
    <w:name w:val="8B773547B5264773B3632BDD11C9015E"/>
  </w:style>
  <w:style w:type="paragraph" w:customStyle="1" w:styleId="E0C826B535924A4BA33040B227FA28F8">
    <w:name w:val="E0C826B535924A4BA33040B227FA28F8"/>
  </w:style>
  <w:style w:type="paragraph" w:customStyle="1" w:styleId="019160E4B10D49AF88C6EEB962B948A1">
    <w:name w:val="019160E4B10D49AF88C6EEB962B948A1"/>
    <w:rsid w:val="00992F74"/>
  </w:style>
  <w:style w:type="paragraph" w:customStyle="1" w:styleId="210AEACA06A34E27B58C564142F91E01">
    <w:name w:val="210AEACA06A34E27B58C564142F91E01"/>
    <w:rsid w:val="00992F74"/>
  </w:style>
  <w:style w:type="paragraph" w:customStyle="1" w:styleId="BA9C50B12FB441C4B47C35E389B22B69">
    <w:name w:val="BA9C50B12FB441C4B47C35E389B22B69"/>
    <w:rsid w:val="00992F74"/>
  </w:style>
  <w:style w:type="paragraph" w:customStyle="1" w:styleId="E420A3B3AA5D43949C645D777199EEB5">
    <w:name w:val="E420A3B3AA5D43949C645D777199EEB5"/>
    <w:rsid w:val="00992F7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4143F690F24DBCB5B5393F007C64CC">
    <w:name w:val="D54143F690F24DBCB5B5393F007C64CC"/>
  </w:style>
  <w:style w:type="paragraph" w:customStyle="1" w:styleId="99C1FC26950B48DF917E12C110FE05E9">
    <w:name w:val="99C1FC26950B48DF917E12C110FE05E9"/>
  </w:style>
  <w:style w:type="paragraph" w:customStyle="1" w:styleId="C1EA4CB0B36E4EAB88C48C750D5CD784">
    <w:name w:val="C1EA4CB0B36E4EAB88C48C750D5CD784"/>
  </w:style>
  <w:style w:type="paragraph" w:customStyle="1" w:styleId="B1DE462A5759428E8FC6D8A1F2C6F060">
    <w:name w:val="B1DE462A5759428E8FC6D8A1F2C6F060"/>
  </w:style>
  <w:style w:type="character" w:styleId="Emphasis">
    <w:name w:val="Emphasis"/>
    <w:basedOn w:val="DefaultParagraphFont"/>
    <w:unhideWhenUsed/>
    <w:qFormat/>
    <w:rPr>
      <w:color w:val="4F81BD" w:themeColor="accent1"/>
    </w:rPr>
  </w:style>
  <w:style w:type="paragraph" w:customStyle="1" w:styleId="63056A67EF234CE3A555A44BEDD0CB00">
    <w:name w:val="63056A67EF234CE3A555A44BEDD0CB00"/>
  </w:style>
  <w:style w:type="character" w:styleId="PlaceholderText">
    <w:name w:val="Placeholder Text"/>
    <w:basedOn w:val="DefaultParagraphFont"/>
    <w:uiPriority w:val="99"/>
    <w:semiHidden/>
    <w:rsid w:val="00992F74"/>
    <w:rPr>
      <w:color w:val="808080"/>
    </w:rPr>
  </w:style>
  <w:style w:type="paragraph" w:customStyle="1" w:styleId="BF9E3F97B5584A159D4339958AE46E1E">
    <w:name w:val="BF9E3F97B5584A159D4339958AE46E1E"/>
  </w:style>
  <w:style w:type="paragraph" w:customStyle="1" w:styleId="49741B6EFF2F4A4F91BA11633484AE82">
    <w:name w:val="49741B6EFF2F4A4F91BA11633484AE82"/>
  </w:style>
  <w:style w:type="paragraph" w:customStyle="1" w:styleId="31089168BA844881BEBC2D57ACC10702">
    <w:name w:val="31089168BA844881BEBC2D57ACC10702"/>
  </w:style>
  <w:style w:type="paragraph" w:customStyle="1" w:styleId="47250233CC7F446B953061ACDD72C7F1">
    <w:name w:val="47250233CC7F446B953061ACDD72C7F1"/>
  </w:style>
  <w:style w:type="paragraph" w:customStyle="1" w:styleId="BD870A706F894E879947D2844041BD35">
    <w:name w:val="BD870A706F894E879947D2844041BD35"/>
  </w:style>
  <w:style w:type="paragraph" w:customStyle="1" w:styleId="B9DFA9E467BE4AE2915CDC874D4323B4">
    <w:name w:val="B9DFA9E467BE4AE2915CDC874D4323B4"/>
  </w:style>
  <w:style w:type="paragraph" w:customStyle="1" w:styleId="6E72EF7A83DA4F52B265068B7D285FD5">
    <w:name w:val="6E72EF7A83DA4F52B265068B7D285FD5"/>
  </w:style>
  <w:style w:type="paragraph" w:customStyle="1" w:styleId="047F36A2BB9E4801ABAC036DAD3748A8">
    <w:name w:val="047F36A2BB9E4801ABAC036DAD3748A8"/>
  </w:style>
  <w:style w:type="paragraph" w:customStyle="1" w:styleId="B06CB39E57B84C42BC22B89A611FDDCD">
    <w:name w:val="B06CB39E57B84C42BC22B89A611FDDCD"/>
  </w:style>
  <w:style w:type="paragraph" w:customStyle="1" w:styleId="4AF089A5FB6E4CC3A116EA76F9045981">
    <w:name w:val="4AF089A5FB6E4CC3A116EA76F9045981"/>
  </w:style>
  <w:style w:type="paragraph" w:customStyle="1" w:styleId="963DD700097E4916B5C343BFE626B61A">
    <w:name w:val="963DD700097E4916B5C343BFE626B61A"/>
  </w:style>
  <w:style w:type="paragraph" w:customStyle="1" w:styleId="11AAD474405B4954888C26F3C9DF216C">
    <w:name w:val="11AAD474405B4954888C26F3C9DF216C"/>
  </w:style>
  <w:style w:type="paragraph" w:customStyle="1" w:styleId="8B773547B5264773B3632BDD11C9015E">
    <w:name w:val="8B773547B5264773B3632BDD11C9015E"/>
  </w:style>
  <w:style w:type="paragraph" w:customStyle="1" w:styleId="E0C826B535924A4BA33040B227FA28F8">
    <w:name w:val="E0C826B535924A4BA33040B227FA28F8"/>
  </w:style>
  <w:style w:type="paragraph" w:customStyle="1" w:styleId="019160E4B10D49AF88C6EEB962B948A1">
    <w:name w:val="019160E4B10D49AF88C6EEB962B948A1"/>
    <w:rsid w:val="00992F74"/>
  </w:style>
  <w:style w:type="paragraph" w:customStyle="1" w:styleId="210AEACA06A34E27B58C564142F91E01">
    <w:name w:val="210AEACA06A34E27B58C564142F91E01"/>
    <w:rsid w:val="00992F74"/>
  </w:style>
  <w:style w:type="paragraph" w:customStyle="1" w:styleId="BA9C50B12FB441C4B47C35E389B22B69">
    <w:name w:val="BA9C50B12FB441C4B47C35E389B22B69"/>
    <w:rsid w:val="00992F74"/>
  </w:style>
  <w:style w:type="paragraph" w:customStyle="1" w:styleId="E420A3B3AA5D43949C645D777199EEB5">
    <w:name w:val="E420A3B3AA5D43949C645D777199EEB5"/>
    <w:rsid w:val="00992F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design)(2)</Template>
  <TotalTime>236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SPPL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Dorothea Brown</dc:creator>
  <cp:lastModifiedBy>Windows User</cp:lastModifiedBy>
  <cp:revision>23</cp:revision>
  <dcterms:created xsi:type="dcterms:W3CDTF">2015-12-07T17:12:00Z</dcterms:created>
  <dcterms:modified xsi:type="dcterms:W3CDTF">2016-05-12T17:30:00Z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