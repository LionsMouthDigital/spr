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2B32C" w14:textId="77777777" w:rsidR="00145D44" w:rsidRDefault="00913613">
      <w:pPr>
        <w:pStyle w:val="Title"/>
      </w:pPr>
      <w:r>
        <w:t>‍‍</w:t>
      </w:r>
      <w:sdt>
        <w:sdtPr>
          <w:rPr>
            <w:color w:val="auto"/>
          </w:rPr>
          <w:alias w:val="Your Name"/>
          <w:tag w:val=""/>
          <w:id w:val="1246310863"/>
          <w:placeholder>
            <w:docPart w:val="34551A7A9CF54C0FBC352228F7F6A82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96346" w:rsidRPr="00981D62">
            <w:rPr>
              <w:color w:val="auto"/>
            </w:rPr>
            <w:t>Tsheng N Yang</w:t>
          </w:r>
        </w:sdtContent>
      </w:sdt>
    </w:p>
    <w:p w14:paraId="24106066" w14:textId="23C56A12" w:rsidR="00145D44" w:rsidRDefault="00994582">
      <w:sdt>
        <w:sdtPr>
          <w:alias w:val="Address"/>
          <w:tag w:val=""/>
          <w:id w:val="-593780209"/>
          <w:placeholder>
            <w:docPart w:val="092BEE766D2D481A8B00ADA46D4F812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94889">
            <w:t>295 Hoyt Ave E Apt 2, Saint Paul, MN 55130</w:t>
          </w:r>
        </w:sdtContent>
      </w:sdt>
      <w:r w:rsidR="00913613">
        <w:t> | </w:t>
      </w:r>
      <w:sdt>
        <w:sdtPr>
          <w:alias w:val="Telephone"/>
          <w:tag w:val=""/>
          <w:id w:val="-1416317146"/>
          <w:placeholder>
            <w:docPart w:val="0F1488F351E140CA8D7F5620FC32537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96346">
            <w:t>763-657-6330</w:t>
          </w:r>
        </w:sdtContent>
      </w:sdt>
      <w:r w:rsidR="00913613">
        <w:t> | </w:t>
      </w:r>
      <w:sdt>
        <w:sdtPr>
          <w:alias w:val="Email"/>
          <w:tag w:val=""/>
          <w:id w:val="-391963670"/>
          <w:placeholder>
            <w:docPart w:val="9DA52A0233294CE386789341CF75F7C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96346">
            <w:t>t.nyang87@gmail.com</w:t>
          </w:r>
        </w:sdtContent>
      </w:sdt>
    </w:p>
    <w:p w14:paraId="26B95930" w14:textId="369CF2AB" w:rsidR="00F96346" w:rsidRDefault="00913613" w:rsidP="00386BBB">
      <w:pPr>
        <w:pStyle w:val="SectionHeading"/>
        <w:spacing w:before="720"/>
        <w:rPr>
          <w:color w:val="auto"/>
        </w:rPr>
      </w:pPr>
      <w:r w:rsidRPr="00981D62">
        <w:rPr>
          <w:color w:val="auto"/>
        </w:rPr>
        <w:t>Objective</w:t>
      </w:r>
      <w:r w:rsidR="00386BBB">
        <w:rPr>
          <w:color w:val="auto"/>
        </w:rPr>
        <w:t xml:space="preserve"> </w:t>
      </w:r>
    </w:p>
    <w:p w14:paraId="3E165C78" w14:textId="3FA83237" w:rsidR="00386BBB" w:rsidRPr="00386BBB" w:rsidRDefault="00386BBB" w:rsidP="00994582">
      <w:pPr>
        <w:ind w:firstLine="720"/>
      </w:pPr>
      <w:r>
        <w:t>Position as a Health Information Specialists where</w:t>
      </w:r>
      <w:r w:rsidR="00994582">
        <w:t xml:space="preserve"> I can focus to</w:t>
      </w:r>
      <w:r>
        <w:t xml:space="preserve"> utilize my computer knowledge, medical terminology, data entry, </w:t>
      </w:r>
      <w:r w:rsidR="00994582">
        <w:t>communication skills, and the ability to work professionally.</w:t>
      </w:r>
    </w:p>
    <w:p w14:paraId="2F9F4D9F" w14:textId="77777777" w:rsidR="00145D44" w:rsidRDefault="00145D44" w:rsidP="00F96346">
      <w:pPr>
        <w:pStyle w:val="ListBullet"/>
        <w:numPr>
          <w:ilvl w:val="0"/>
          <w:numId w:val="0"/>
        </w:numPr>
        <w:ind w:left="144"/>
      </w:pPr>
    </w:p>
    <w:p w14:paraId="0D7195AC" w14:textId="77777777" w:rsidR="00145D44" w:rsidRPr="00981D62" w:rsidRDefault="00913613">
      <w:pPr>
        <w:pStyle w:val="SectionHeading"/>
        <w:rPr>
          <w:color w:val="auto"/>
        </w:rPr>
      </w:pPr>
      <w:r w:rsidRPr="00981D62">
        <w:rPr>
          <w:color w:val="auto"/>
        </w:rPr>
        <w:t>Education</w:t>
      </w:r>
    </w:p>
    <w:p w14:paraId="598790D8" w14:textId="77777777" w:rsidR="00145D44" w:rsidRDefault="00F96346">
      <w:pPr>
        <w:pStyle w:val="Subsection"/>
        <w:spacing w:before="100"/>
      </w:pPr>
      <w:r>
        <w:t>Associate of applied science</w:t>
      </w:r>
      <w:r w:rsidR="00913613">
        <w:t> | </w:t>
      </w:r>
      <w:r>
        <w:t>09/2016</w:t>
      </w:r>
      <w:r w:rsidR="00913613">
        <w:t> | </w:t>
      </w:r>
      <w:r>
        <w:t>rasmussen college</w:t>
      </w:r>
    </w:p>
    <w:p w14:paraId="40CC9280" w14:textId="77777777" w:rsidR="00145D44" w:rsidRDefault="00913613">
      <w:pPr>
        <w:pStyle w:val="ListBullet"/>
      </w:pPr>
      <w:r>
        <w:t xml:space="preserve">Major: </w:t>
      </w:r>
      <w:r w:rsidR="00F96346">
        <w:t>Health Information Technician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9AC2DE83DB0F4FEDB103E9F051070F24"/>
            </w:placeholder>
            <w15:repeatingSectionItem/>
          </w:sdtPr>
          <w:sdtEndPr/>
          <w:sdtContent>
            <w:p w14:paraId="031CFEC9" w14:textId="77777777" w:rsidR="00145D44" w:rsidRDefault="00F96346">
              <w:pPr>
                <w:pStyle w:val="Subsection"/>
              </w:pPr>
              <w:r>
                <w:t>Associate of applied science</w:t>
              </w:r>
              <w:r w:rsidR="00913613">
                <w:t> | </w:t>
              </w:r>
              <w:r>
                <w:t>09/2015</w:t>
              </w:r>
              <w:r w:rsidR="00913613">
                <w:t> | </w:t>
              </w:r>
              <w:r>
                <w:t>rasmussen college</w:t>
              </w:r>
            </w:p>
            <w:p w14:paraId="0A672709" w14:textId="77777777" w:rsidR="00145D44" w:rsidRDefault="00913613" w:rsidP="00F96346">
              <w:pPr>
                <w:pStyle w:val="ListBullet"/>
              </w:pPr>
              <w:r>
                <w:t xml:space="preserve">Major: </w:t>
              </w:r>
              <w:r w:rsidR="00F96346">
                <w:t>Medical Administration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919164985"/>
            <w:placeholder>
              <w:docPart w:val="9BBB2A955F324EA1995240236E133DEC"/>
            </w:placeholder>
            <w15:repeatingSectionItem/>
          </w:sdtPr>
          <w:sdtEndPr/>
          <w:sdtContent>
            <w:p w14:paraId="325138B9" w14:textId="77777777" w:rsidR="00F96346" w:rsidRDefault="00F96346">
              <w:pPr>
                <w:pStyle w:val="Subsection"/>
              </w:pPr>
              <w:r>
                <w:t xml:space="preserve">High school diploma | 06/2005 | Robbinsdale cooper </w:t>
              </w:r>
            </w:p>
            <w:p w14:paraId="70F9E15E" w14:textId="77777777" w:rsidR="00F96346" w:rsidRDefault="00F96346">
              <w:pPr>
                <w:pStyle w:val="ListBullet"/>
              </w:pPr>
              <w:r>
                <w:t>Major: General</w:t>
              </w:r>
            </w:p>
            <w:p w14:paraId="3D47D1BE" w14:textId="77777777" w:rsidR="00145D44" w:rsidRDefault="00994582" w:rsidP="00981D62">
              <w:pPr>
                <w:pStyle w:val="ListBullet"/>
                <w:numPr>
                  <w:ilvl w:val="0"/>
                  <w:numId w:val="0"/>
                </w:numPr>
              </w:pPr>
            </w:p>
          </w:sdtContent>
        </w:sdt>
      </w:sdtContent>
    </w:sdt>
    <w:p w14:paraId="07462830" w14:textId="77777777" w:rsidR="00145D44" w:rsidRDefault="00913613">
      <w:pPr>
        <w:pStyle w:val="SectionHeading"/>
        <w:rPr>
          <w:color w:val="auto"/>
        </w:rPr>
      </w:pPr>
      <w:r w:rsidRPr="00981D62">
        <w:rPr>
          <w:color w:val="auto"/>
        </w:rPr>
        <w:t>Experience</w:t>
      </w:r>
    </w:p>
    <w:p w14:paraId="29807BD3" w14:textId="77777777" w:rsidR="002A3856" w:rsidRDefault="002A3856" w:rsidP="002A3856">
      <w:pPr>
        <w:pStyle w:val="Subsection"/>
      </w:pPr>
      <w:r>
        <w:t>OPeration Specialist | health ez | 11/2015-present</w:t>
      </w:r>
    </w:p>
    <w:p w14:paraId="411B24F2" w14:textId="77777777" w:rsidR="002A3856" w:rsidRDefault="002A3856" w:rsidP="002A3856">
      <w:pPr>
        <w:pStyle w:val="ListBullet"/>
      </w:pPr>
      <w:r>
        <w:t>Match providers and members on software program (GBAS). Use of outlook, word, and excel.</w:t>
      </w:r>
    </w:p>
    <w:p w14:paraId="496522D8" w14:textId="77777777" w:rsidR="002A3856" w:rsidRDefault="002A3856" w:rsidP="002A3856">
      <w:pPr>
        <w:pStyle w:val="ListBullet"/>
      </w:pPr>
      <w:r>
        <w:t xml:space="preserve">Open and sort paper claims based on TPA and PPO. Load and transfer electronic claims. </w:t>
      </w:r>
    </w:p>
    <w:p w14:paraId="47F68485" w14:textId="7D229E65" w:rsidR="002A3856" w:rsidRPr="002A3856" w:rsidRDefault="00994582" w:rsidP="002A3856">
      <w:pPr>
        <w:pStyle w:val="ListBullet"/>
      </w:pPr>
      <w:r>
        <w:t>data entry 50</w:t>
      </w:r>
      <w:bookmarkStart w:id="0" w:name="_GoBack"/>
      <w:bookmarkEnd w:id="0"/>
      <w:r w:rsidR="002A3856">
        <w:t xml:space="preserve"> wpm</w:t>
      </w:r>
      <w:r w:rsidR="004A241A">
        <w:t xml:space="preserve"> alpha and numeric.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9AC2DE83DB0F4FEDB103E9F051070F24"/>
            </w:placeholder>
            <w15:repeatingSectionItem/>
          </w:sdtPr>
          <w:sdtEndPr/>
          <w:sdtContent>
            <w:p w14:paraId="5746CA2A" w14:textId="13CC78E2" w:rsidR="00145D44" w:rsidRDefault="00F96346">
              <w:pPr>
                <w:pStyle w:val="Subsection"/>
              </w:pPr>
              <w:r>
                <w:t>packaging operator</w:t>
              </w:r>
              <w:r w:rsidR="00913613">
                <w:t> | </w:t>
              </w:r>
              <w:r>
                <w:t>perrigo</w:t>
              </w:r>
              <w:r w:rsidR="00913613">
                <w:t> | </w:t>
              </w:r>
              <w:r w:rsidR="00194889">
                <w:t>06/2009-02/2016</w:t>
              </w:r>
            </w:p>
            <w:p w14:paraId="51C6A405" w14:textId="77777777" w:rsidR="00F96346" w:rsidRDefault="00F96346">
              <w:pPr>
                <w:pStyle w:val="ListBullet"/>
              </w:pPr>
              <w:r>
                <w:t>Operate machine, document a clear, concise and thorough specifications and documentations.</w:t>
              </w:r>
            </w:p>
            <w:p w14:paraId="4C8F29D5" w14:textId="77777777" w:rsidR="00F96346" w:rsidRDefault="00F96346">
              <w:pPr>
                <w:pStyle w:val="ListBullet"/>
              </w:pPr>
              <w:r>
                <w:t>Analyze and trouble shoot machine and problems in a timely and accurate manner.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364648967"/>
            <w:placeholder>
              <w:docPart w:val="E0FB68561060408E95E8A71515F0B1B8"/>
            </w:placeholder>
            <w15:repeatingSectionItem/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14:paraId="0745555C" w14:textId="73537306" w:rsidR="00F96346" w:rsidRDefault="00F96346" w:rsidP="005E6B1A">
              <w:pPr>
                <w:pStyle w:val="Subsection"/>
              </w:pPr>
              <w:r>
                <w:t>sale associate | wet seal, inc | 08/2014-10/2014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743221986"/>
            <w:placeholder>
              <w:docPart w:val="7AD951CFD07D4B7D8FAD42EFDF09B825"/>
            </w:placeholder>
            <w15:repeatingSectionItem/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14:paraId="2741454F" w14:textId="3797C6FB" w:rsidR="00F96346" w:rsidRDefault="00F96346" w:rsidP="005E6B1A">
              <w:pPr>
                <w:pStyle w:val="Subsection"/>
              </w:pPr>
              <w:r>
                <w:t>front de</w:t>
              </w:r>
              <w:r w:rsidR="005E6B1A">
                <w:t>sk | lda of mn | 05/2015-11/2015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88398834"/>
            <w:placeholder>
              <w:docPart w:val="9F67DD5C5E5E400CB9CF6A85C308DBF1"/>
            </w:placeholder>
            <w15:repeatingSectionItem/>
          </w:sdtPr>
          <w:sdtEndPr/>
          <w:sdtContent>
            <w:p w14:paraId="0E0CB5C7" w14:textId="77777777" w:rsidR="00F96346" w:rsidRDefault="00F96346">
              <w:pPr>
                <w:pStyle w:val="Subsection"/>
              </w:pPr>
              <w:r>
                <w:t>front desk admin | rasmussen college-lake elmo | 07/2014-11/2014</w:t>
              </w:r>
            </w:p>
            <w:p w14:paraId="3F827364" w14:textId="40E5D602" w:rsidR="00981D62" w:rsidRDefault="00994582" w:rsidP="005E6B1A">
              <w:pPr>
                <w:pStyle w:val="ListBullet"/>
                <w:numPr>
                  <w:ilvl w:val="0"/>
                  <w:numId w:val="0"/>
                </w:numPr>
                <w:ind w:left="144" w:hanging="144"/>
                <w:rPr>
                  <w:bCs/>
                </w:rPr>
              </w:pPr>
            </w:p>
          </w:sdtContent>
        </w:sdt>
      </w:sdtContent>
    </w:sdt>
    <w:p w14:paraId="4B7EC0BD" w14:textId="2D34B6F3" w:rsidR="005E6B1A" w:rsidRDefault="005E6B1A" w:rsidP="005E6B1A">
      <w:pPr>
        <w:pStyle w:val="SectionHeading"/>
        <w:rPr>
          <w:color w:val="auto"/>
        </w:rPr>
      </w:pPr>
      <w:r>
        <w:rPr>
          <w:color w:val="auto"/>
        </w:rPr>
        <w:t>Skills/Abilities</w:t>
      </w:r>
    </w:p>
    <w:p w14:paraId="5A5B5E4B" w14:textId="3EE006F9" w:rsidR="005E6B1A" w:rsidRPr="005E6B1A" w:rsidRDefault="005E6B1A" w:rsidP="005E6B1A">
      <w:r>
        <w:t xml:space="preserve">Medical terminology, Electronic Health Records, HIPAA guidelines, PHI, ICD-9/ICD-10, 45 wpm, use of MS Office word, excel, outlook, and data entry. </w:t>
      </w:r>
    </w:p>
    <w:p w14:paraId="0A91A377" w14:textId="0F71795A" w:rsidR="00981D62" w:rsidRDefault="00981D62" w:rsidP="005E6B1A">
      <w:pPr>
        <w:pStyle w:val="ListBullet"/>
        <w:numPr>
          <w:ilvl w:val="0"/>
          <w:numId w:val="0"/>
        </w:numPr>
        <w:ind w:left="144" w:hanging="144"/>
      </w:pPr>
    </w:p>
    <w:sectPr w:rsidR="00981D62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F3E80" w14:textId="77777777" w:rsidR="000D682B" w:rsidRDefault="000D682B">
      <w:pPr>
        <w:spacing w:after="0"/>
      </w:pPr>
      <w:r>
        <w:separator/>
      </w:r>
    </w:p>
  </w:endnote>
  <w:endnote w:type="continuationSeparator" w:id="0">
    <w:p w14:paraId="7D1DACD5" w14:textId="77777777" w:rsidR="000D682B" w:rsidRDefault="000D68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D98E" w14:textId="7F87227F" w:rsidR="00145D44" w:rsidRDefault="0091361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9458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A0231" w14:textId="77777777" w:rsidR="000D682B" w:rsidRDefault="000D682B">
      <w:pPr>
        <w:spacing w:after="0"/>
      </w:pPr>
      <w:r>
        <w:separator/>
      </w:r>
    </w:p>
  </w:footnote>
  <w:footnote w:type="continuationSeparator" w:id="0">
    <w:p w14:paraId="4F82DC6E" w14:textId="77777777" w:rsidR="000D682B" w:rsidRDefault="000D68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53A37A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46"/>
    <w:rsid w:val="000D682B"/>
    <w:rsid w:val="00145D44"/>
    <w:rsid w:val="00194889"/>
    <w:rsid w:val="002A3856"/>
    <w:rsid w:val="00303B59"/>
    <w:rsid w:val="00386BBB"/>
    <w:rsid w:val="004A241A"/>
    <w:rsid w:val="005E6B1A"/>
    <w:rsid w:val="00913613"/>
    <w:rsid w:val="00981D62"/>
    <w:rsid w:val="00994582"/>
    <w:rsid w:val="00BA6F48"/>
    <w:rsid w:val="00F9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45F5"/>
  <w15:chartTrackingRefBased/>
  <w15:docId w15:val="{28375EBE-0A8F-4167-8573-C5FD9E53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ng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551A7A9CF54C0FBC352228F7F6A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AB92B-EC4F-4D8F-8516-ED80C091EA42}"/>
      </w:docPartPr>
      <w:docPartBody>
        <w:p w:rsidR="00B00BF8" w:rsidRDefault="00BF70D6">
          <w:pPr>
            <w:pStyle w:val="34551A7A9CF54C0FBC352228F7F6A82A"/>
          </w:pPr>
          <w:r>
            <w:t>[Your Name]</w:t>
          </w:r>
        </w:p>
      </w:docPartBody>
    </w:docPart>
    <w:docPart>
      <w:docPartPr>
        <w:name w:val="092BEE766D2D481A8B00ADA46D4F8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38BF3-15FC-453B-92DC-46D253E75E64}"/>
      </w:docPartPr>
      <w:docPartBody>
        <w:p w:rsidR="00B00BF8" w:rsidRDefault="00BF70D6">
          <w:pPr>
            <w:pStyle w:val="092BEE766D2D481A8B00ADA46D4F8122"/>
          </w:pPr>
          <w:r>
            <w:t>[Address, City, ST  ZIP Code]</w:t>
          </w:r>
        </w:p>
      </w:docPartBody>
    </w:docPart>
    <w:docPart>
      <w:docPartPr>
        <w:name w:val="0F1488F351E140CA8D7F5620FC325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917AD-B6AB-401D-8B86-3C12A5AD6FA1}"/>
      </w:docPartPr>
      <w:docPartBody>
        <w:p w:rsidR="00B00BF8" w:rsidRDefault="00BF70D6">
          <w:pPr>
            <w:pStyle w:val="0F1488F351E140CA8D7F5620FC325376"/>
          </w:pPr>
          <w:r>
            <w:t>[Telephone]</w:t>
          </w:r>
        </w:p>
      </w:docPartBody>
    </w:docPart>
    <w:docPart>
      <w:docPartPr>
        <w:name w:val="9DA52A0233294CE386789341CF75F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54912-A391-4F00-9DDA-8756AB795133}"/>
      </w:docPartPr>
      <w:docPartBody>
        <w:p w:rsidR="00B00BF8" w:rsidRDefault="00BF70D6">
          <w:pPr>
            <w:pStyle w:val="9DA52A0233294CE386789341CF75F7CE"/>
          </w:pPr>
          <w:r>
            <w:t>[Email]</w:t>
          </w:r>
        </w:p>
      </w:docPartBody>
    </w:docPart>
    <w:docPart>
      <w:docPartPr>
        <w:name w:val="9AC2DE83DB0F4FEDB103E9F051070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863F0-8A57-4234-99A6-F41EFEFAE74E}"/>
      </w:docPartPr>
      <w:docPartBody>
        <w:p w:rsidR="00B00BF8" w:rsidRDefault="00BF70D6">
          <w:pPr>
            <w:pStyle w:val="9AC2DE83DB0F4FEDB103E9F051070F2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BB2A955F324EA1995240236E133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37BDF-CF41-4C22-A80F-48F1EB49BAF7}"/>
      </w:docPartPr>
      <w:docPartBody>
        <w:p w:rsidR="00B00BF8" w:rsidRDefault="004D409D" w:rsidP="004D409D">
          <w:pPr>
            <w:pStyle w:val="9BBB2A955F324EA1995240236E133DE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AD951CFD07D4B7D8FAD42EFDF09B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7244A-6C79-44CB-9C88-ADC04DF8CFBD}"/>
      </w:docPartPr>
      <w:docPartBody>
        <w:p w:rsidR="00B00BF8" w:rsidRDefault="004D409D" w:rsidP="004D409D">
          <w:pPr>
            <w:pStyle w:val="7AD951CFD07D4B7D8FAD42EFDF09B82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F67DD5C5E5E400CB9CF6A85C308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895F0-C4F7-4B45-866A-BEBC9350B7A9}"/>
      </w:docPartPr>
      <w:docPartBody>
        <w:p w:rsidR="00B00BF8" w:rsidRDefault="004D409D" w:rsidP="004D409D">
          <w:pPr>
            <w:pStyle w:val="9F67DD5C5E5E400CB9CF6A85C308DBF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0FB68561060408E95E8A71515F0B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517C9-7754-4F29-8CD9-86FB31C1AAA3}"/>
      </w:docPartPr>
      <w:docPartBody>
        <w:p w:rsidR="00B00BF8" w:rsidRDefault="004D409D" w:rsidP="004D409D">
          <w:pPr>
            <w:pStyle w:val="E0FB68561060408E95E8A71515F0B1B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9D"/>
    <w:rsid w:val="004D409D"/>
    <w:rsid w:val="00597D48"/>
    <w:rsid w:val="00757051"/>
    <w:rsid w:val="00B00BF8"/>
    <w:rsid w:val="00BF70D6"/>
    <w:rsid w:val="00CA64D8"/>
    <w:rsid w:val="00F6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551A7A9CF54C0FBC352228F7F6A82A">
    <w:name w:val="34551A7A9CF54C0FBC352228F7F6A82A"/>
  </w:style>
  <w:style w:type="paragraph" w:customStyle="1" w:styleId="092BEE766D2D481A8B00ADA46D4F8122">
    <w:name w:val="092BEE766D2D481A8B00ADA46D4F8122"/>
  </w:style>
  <w:style w:type="paragraph" w:customStyle="1" w:styleId="0F1488F351E140CA8D7F5620FC325376">
    <w:name w:val="0F1488F351E140CA8D7F5620FC325376"/>
  </w:style>
  <w:style w:type="paragraph" w:customStyle="1" w:styleId="9DA52A0233294CE386789341CF75F7CE">
    <w:name w:val="9DA52A0233294CE386789341CF75F7CE"/>
  </w:style>
  <w:style w:type="paragraph" w:customStyle="1" w:styleId="A66C2CE127CC4262BB071018FF60FB6D">
    <w:name w:val="A66C2CE127CC4262BB071018FF60FB6D"/>
  </w:style>
  <w:style w:type="paragraph" w:customStyle="1" w:styleId="8309DFFEA9BE47C395B31D6EF3343D8E">
    <w:name w:val="8309DFFEA9BE47C395B31D6EF3343D8E"/>
  </w:style>
  <w:style w:type="paragraph" w:customStyle="1" w:styleId="C120F08B620F4E1797B392F97AC66FBD">
    <w:name w:val="C120F08B620F4E1797B392F97AC66FBD"/>
  </w:style>
  <w:style w:type="paragraph" w:customStyle="1" w:styleId="5A7D4070D33141868007C5DB291847DD">
    <w:name w:val="5A7D4070D33141868007C5DB291847DD"/>
  </w:style>
  <w:style w:type="paragraph" w:customStyle="1" w:styleId="D440BCD81FB94CF897C4DA907F818FA7">
    <w:name w:val="D440BCD81FB94CF897C4DA907F818FA7"/>
  </w:style>
  <w:style w:type="character" w:styleId="PlaceholderText">
    <w:name w:val="Placeholder Text"/>
    <w:basedOn w:val="DefaultParagraphFont"/>
    <w:uiPriority w:val="99"/>
    <w:semiHidden/>
    <w:rsid w:val="00F654B8"/>
    <w:rPr>
      <w:color w:val="808080"/>
    </w:rPr>
  </w:style>
  <w:style w:type="paragraph" w:customStyle="1" w:styleId="9AC2DE83DB0F4FEDB103E9F051070F24">
    <w:name w:val="9AC2DE83DB0F4FEDB103E9F051070F24"/>
  </w:style>
  <w:style w:type="paragraph" w:customStyle="1" w:styleId="F2012216929E4A019F971F711F1EE079">
    <w:name w:val="F2012216929E4A019F971F711F1EE07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3EEA8E47C3EA47BEBC3016067B4BB228">
    <w:name w:val="3EEA8E47C3EA47BEBC3016067B4BB228"/>
  </w:style>
  <w:style w:type="paragraph" w:customStyle="1" w:styleId="B7601F0625F14E26B3219DC22EEDE064">
    <w:name w:val="B7601F0625F14E26B3219DC22EEDE064"/>
  </w:style>
  <w:style w:type="paragraph" w:customStyle="1" w:styleId="7C39A83322624A808BFC16EE51DD19B2">
    <w:name w:val="7C39A83322624A808BFC16EE51DD19B2"/>
  </w:style>
  <w:style w:type="paragraph" w:customStyle="1" w:styleId="3B4187DB7B6C4BFFB5C6DD58925C2694">
    <w:name w:val="3B4187DB7B6C4BFFB5C6DD58925C2694"/>
  </w:style>
  <w:style w:type="paragraph" w:customStyle="1" w:styleId="F7D25C4D8D4D4F49BDB8AF3920089BB7">
    <w:name w:val="F7D25C4D8D4D4F49BDB8AF3920089BB7"/>
  </w:style>
  <w:style w:type="paragraph" w:customStyle="1" w:styleId="A8454CEA11DD4191AA1F74BC8600799F">
    <w:name w:val="A8454CEA11DD4191AA1F74BC8600799F"/>
  </w:style>
  <w:style w:type="paragraph" w:customStyle="1" w:styleId="15D2960556694628B27D107AEDF6AE57">
    <w:name w:val="15D2960556694628B27D107AEDF6AE57"/>
  </w:style>
  <w:style w:type="paragraph" w:customStyle="1" w:styleId="9BBB2A955F324EA1995240236E133DEC">
    <w:name w:val="9BBB2A955F324EA1995240236E133DEC"/>
    <w:rsid w:val="004D409D"/>
  </w:style>
  <w:style w:type="paragraph" w:customStyle="1" w:styleId="25FE03FCAF9E497692909B363FC93B49">
    <w:name w:val="25FE03FCAF9E497692909B363FC93B49"/>
    <w:rsid w:val="004D409D"/>
  </w:style>
  <w:style w:type="paragraph" w:customStyle="1" w:styleId="F7F5A9B449DB4DAFB5B29FA64B7FB27C">
    <w:name w:val="F7F5A9B449DB4DAFB5B29FA64B7FB27C"/>
    <w:rsid w:val="004D409D"/>
  </w:style>
  <w:style w:type="paragraph" w:customStyle="1" w:styleId="9C68918F1C1F4976B73CE8BD4721F535">
    <w:name w:val="9C68918F1C1F4976B73CE8BD4721F535"/>
    <w:rsid w:val="004D409D"/>
  </w:style>
  <w:style w:type="paragraph" w:customStyle="1" w:styleId="6400E27775904DAB81236C7D7CF7CD4A">
    <w:name w:val="6400E27775904DAB81236C7D7CF7CD4A"/>
    <w:rsid w:val="004D409D"/>
  </w:style>
  <w:style w:type="paragraph" w:customStyle="1" w:styleId="407E6E586F6A4D5DB076356ED2633586">
    <w:name w:val="407E6E586F6A4D5DB076356ED2633586"/>
    <w:rsid w:val="004D409D"/>
  </w:style>
  <w:style w:type="paragraph" w:customStyle="1" w:styleId="9DC1505E10D2492B91E6EC5FEE9B83DB">
    <w:name w:val="9DC1505E10D2492B91E6EC5FEE9B83DB"/>
    <w:rsid w:val="004D409D"/>
  </w:style>
  <w:style w:type="paragraph" w:customStyle="1" w:styleId="7AD951CFD07D4B7D8FAD42EFDF09B825">
    <w:name w:val="7AD951CFD07D4B7D8FAD42EFDF09B825"/>
    <w:rsid w:val="004D409D"/>
  </w:style>
  <w:style w:type="paragraph" w:customStyle="1" w:styleId="70B981AF389B4A37A3B89708DF82D81A">
    <w:name w:val="70B981AF389B4A37A3B89708DF82D81A"/>
    <w:rsid w:val="004D409D"/>
  </w:style>
  <w:style w:type="paragraph" w:customStyle="1" w:styleId="9F67DD5C5E5E400CB9CF6A85C308DBF1">
    <w:name w:val="9F67DD5C5E5E400CB9CF6A85C308DBF1"/>
    <w:rsid w:val="004D409D"/>
  </w:style>
  <w:style w:type="paragraph" w:customStyle="1" w:styleId="7EBE9E925FF047C692143C6D3C14CAE6">
    <w:name w:val="7EBE9E925FF047C692143C6D3C14CAE6"/>
    <w:rsid w:val="004D409D"/>
  </w:style>
  <w:style w:type="paragraph" w:customStyle="1" w:styleId="E0FB68561060408E95E8A71515F0B1B8">
    <w:name w:val="E0FB68561060408E95E8A71515F0B1B8"/>
    <w:rsid w:val="004D409D"/>
  </w:style>
  <w:style w:type="paragraph" w:customStyle="1" w:styleId="C8C954635AF84FFCA3B19E4C144D9FF7">
    <w:name w:val="C8C954635AF84FFCA3B19E4C144D9FF7"/>
    <w:rsid w:val="004D409D"/>
  </w:style>
  <w:style w:type="paragraph" w:customStyle="1" w:styleId="B65DF3D773414538AD57531193971424">
    <w:name w:val="B65DF3D773414538AD57531193971424"/>
    <w:rsid w:val="00597D48"/>
  </w:style>
  <w:style w:type="paragraph" w:customStyle="1" w:styleId="891B5ED90B65498DB23BA06B0303F78C">
    <w:name w:val="891B5ED90B65498DB23BA06B0303F78C"/>
    <w:rsid w:val="00F65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295 Hoyt Ave E Apt 2, Saint Paul, MN 55130</CompanyAddress>
  <CompanyPhone>763-657-6330</CompanyPhone>
  <CompanyFax/>
  <CompanyEmail>t.nyang87@gmail.com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Tsheng N Yang</dc:creator>
  <cp:keywords/>
  <cp:lastModifiedBy>Tsheng Yang</cp:lastModifiedBy>
  <cp:revision>2</cp:revision>
  <dcterms:created xsi:type="dcterms:W3CDTF">2016-06-02T22:42:00Z</dcterms:created>
  <dcterms:modified xsi:type="dcterms:W3CDTF">2016-06-02T22:42:00Z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